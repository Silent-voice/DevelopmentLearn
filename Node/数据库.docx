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90E92" w14:textId="77777777" w:rsidR="004E5667" w:rsidRDefault="004E5667" w:rsidP="004E5667">
      <w:pPr>
        <w:widowControl/>
        <w:jc w:val="left"/>
      </w:pPr>
      <w:bookmarkStart w:id="0" w:name="_Toc38378482"/>
    </w:p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-1655437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40F045" w14:textId="77777777" w:rsidR="004E5667" w:rsidRDefault="004E5667">
          <w:pPr>
            <w:pStyle w:val="TOC"/>
          </w:pPr>
          <w:r>
            <w:rPr>
              <w:lang w:val="zh-CN"/>
            </w:rPr>
            <w:t>目录</w:t>
          </w:r>
        </w:p>
        <w:p w14:paraId="2220BBA9" w14:textId="5E9BB5CC" w:rsidR="003235D3" w:rsidRDefault="004E5667">
          <w:pPr>
            <w:pStyle w:val="TOC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20272" w:history="1">
            <w:r w:rsidR="003235D3" w:rsidRPr="00EE3632">
              <w:rPr>
                <w:rStyle w:val="aa"/>
                <w:noProof/>
              </w:rPr>
              <w:t>1</w:t>
            </w:r>
            <w:r w:rsidR="003235D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235D3" w:rsidRPr="00EE3632">
              <w:rPr>
                <w:rStyle w:val="aa"/>
                <w:noProof/>
              </w:rPr>
              <w:t>数据库基础概念</w:t>
            </w:r>
            <w:r w:rsidR="003235D3">
              <w:rPr>
                <w:noProof/>
                <w:webHidden/>
              </w:rPr>
              <w:tab/>
            </w:r>
            <w:r w:rsidR="003235D3">
              <w:rPr>
                <w:noProof/>
                <w:webHidden/>
              </w:rPr>
              <w:fldChar w:fldCharType="begin"/>
            </w:r>
            <w:r w:rsidR="003235D3">
              <w:rPr>
                <w:noProof/>
                <w:webHidden/>
              </w:rPr>
              <w:instrText xml:space="preserve"> PAGEREF _Toc40820272 \h </w:instrText>
            </w:r>
            <w:r w:rsidR="003235D3">
              <w:rPr>
                <w:noProof/>
                <w:webHidden/>
              </w:rPr>
            </w:r>
            <w:r w:rsidR="003235D3">
              <w:rPr>
                <w:noProof/>
                <w:webHidden/>
              </w:rPr>
              <w:fldChar w:fldCharType="separate"/>
            </w:r>
            <w:r w:rsidR="003235D3">
              <w:rPr>
                <w:noProof/>
                <w:webHidden/>
              </w:rPr>
              <w:t>3</w:t>
            </w:r>
            <w:r w:rsidR="003235D3">
              <w:rPr>
                <w:noProof/>
                <w:webHidden/>
              </w:rPr>
              <w:fldChar w:fldCharType="end"/>
            </w:r>
          </w:hyperlink>
        </w:p>
        <w:p w14:paraId="5CCC1171" w14:textId="33597C59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73" w:history="1">
            <w:r w:rsidRPr="00EE3632">
              <w:rPr>
                <w:rStyle w:val="aa"/>
              </w:rPr>
              <w:t xml:space="preserve">1.1 </w:t>
            </w:r>
            <w:r w:rsidRPr="00EE3632">
              <w:rPr>
                <w:rStyle w:val="aa"/>
              </w:rPr>
              <w:t>索引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C60E18" w14:textId="3A744D74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74" w:history="1">
            <w:r w:rsidRPr="00EE3632">
              <w:rPr>
                <w:rStyle w:val="aa"/>
              </w:rPr>
              <w:t>1.1.1 MySQL</w:t>
            </w:r>
            <w:r w:rsidRPr="00EE3632">
              <w:rPr>
                <w:rStyle w:val="aa"/>
              </w:rPr>
              <w:t>索引实现原理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1773BB" w14:textId="25AF2327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75" w:history="1">
            <w:r w:rsidRPr="00EE3632">
              <w:rPr>
                <w:rStyle w:val="aa"/>
              </w:rPr>
              <w:t xml:space="preserve">1.1.2 </w:t>
            </w:r>
            <w:r w:rsidRPr="00EE3632">
              <w:rPr>
                <w:rStyle w:val="aa"/>
              </w:rPr>
              <w:t>聚合索引和非聚合索引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BF8B93" w14:textId="34DFE2F4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76" w:history="1">
            <w:r w:rsidRPr="00EE3632">
              <w:rPr>
                <w:rStyle w:val="aa"/>
              </w:rPr>
              <w:t>1.2 DAO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5A5A8D" w14:textId="3E96672A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77" w:history="1">
            <w:r w:rsidRPr="00EE3632">
              <w:rPr>
                <w:rStyle w:val="aa"/>
              </w:rPr>
              <w:t>1.3 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508606" w14:textId="4FD2DEAF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78" w:history="1">
            <w:r w:rsidRPr="00EE3632">
              <w:rPr>
                <w:rStyle w:val="aa"/>
              </w:rPr>
              <w:t xml:space="preserve">1.3.1 </w:t>
            </w:r>
            <w:r w:rsidRPr="00EE3632">
              <w:rPr>
                <w:rStyle w:val="aa"/>
              </w:rPr>
              <w:t>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3273DD" w14:textId="43239755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79" w:history="1">
            <w:r w:rsidRPr="00EE3632">
              <w:rPr>
                <w:rStyle w:val="aa"/>
              </w:rPr>
              <w:t xml:space="preserve">1.3.2 </w:t>
            </w:r>
            <w:r w:rsidRPr="00EE3632">
              <w:rPr>
                <w:rStyle w:val="aa"/>
              </w:rPr>
              <w:t>对比样例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93BD66" w14:textId="6715E6A6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80" w:history="1">
            <w:r w:rsidRPr="00EE3632">
              <w:rPr>
                <w:rStyle w:val="aa"/>
              </w:rPr>
              <w:t xml:space="preserve">1.3.3 </w:t>
            </w:r>
            <w:r w:rsidRPr="00EE3632">
              <w:rPr>
                <w:rStyle w:val="aa"/>
              </w:rPr>
              <w:t>优缺点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D5E345" w14:textId="4BEE853A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81" w:history="1">
            <w:r w:rsidRPr="00EE3632">
              <w:rPr>
                <w:rStyle w:val="aa"/>
              </w:rPr>
              <w:t>1.4 JPA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7CB997" w14:textId="1583507E" w:rsidR="003235D3" w:rsidRDefault="003235D3">
          <w:pPr>
            <w:pStyle w:val="TOC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20282" w:history="1">
            <w:r w:rsidRPr="00EE3632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EE3632">
              <w:rPr>
                <w:rStyle w:val="aa"/>
                <w:noProof/>
              </w:rPr>
              <w:t>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A26F" w14:textId="2D7B070B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83" w:history="1">
            <w:r w:rsidRPr="00EE3632">
              <w:rPr>
                <w:rStyle w:val="aa"/>
              </w:rPr>
              <w:t xml:space="preserve">2.1 </w:t>
            </w:r>
            <w:r w:rsidRPr="00EE3632">
              <w:rPr>
                <w:rStyle w:val="aa"/>
              </w:rPr>
              <w:t>事务介绍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AC483B" w14:textId="550F3374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84" w:history="1">
            <w:r w:rsidRPr="00EE3632">
              <w:rPr>
                <w:rStyle w:val="aa"/>
              </w:rPr>
              <w:t xml:space="preserve">2.2 </w:t>
            </w:r>
            <w:r w:rsidRPr="00EE3632">
              <w:rPr>
                <w:rStyle w:val="aa"/>
              </w:rPr>
              <w:t>事务隔离性问题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5BB2FC" w14:textId="01D91999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85" w:history="1">
            <w:r w:rsidRPr="00EE3632">
              <w:rPr>
                <w:rStyle w:val="aa"/>
              </w:rPr>
              <w:t xml:space="preserve">2.3 </w:t>
            </w:r>
            <w:r w:rsidRPr="00EE3632">
              <w:rPr>
                <w:rStyle w:val="aa"/>
              </w:rPr>
              <w:t>事务的传播行为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CEE4630" w14:textId="249C1A6F" w:rsidR="003235D3" w:rsidRDefault="003235D3">
          <w:pPr>
            <w:pStyle w:val="TOC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20286" w:history="1">
            <w:r w:rsidRPr="00EE3632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EE3632">
              <w:rPr>
                <w:rStyle w:val="aa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74B5" w14:textId="3580E120" w:rsidR="003235D3" w:rsidRDefault="003235D3">
          <w:pPr>
            <w:pStyle w:val="TOC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20287" w:history="1">
            <w:r w:rsidRPr="00EE3632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EE3632">
              <w:rPr>
                <w:rStyle w:val="aa"/>
                <w:noProof/>
              </w:rPr>
              <w:t>Redis</w:t>
            </w:r>
            <w:r w:rsidRPr="00EE3632">
              <w:rPr>
                <w:rStyle w:val="a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125C" w14:textId="16A80D21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88" w:history="1">
            <w:r w:rsidRPr="00EE3632">
              <w:rPr>
                <w:rStyle w:val="aa"/>
              </w:rPr>
              <w:t xml:space="preserve">4.1 </w:t>
            </w:r>
            <w:r w:rsidRPr="00EE3632">
              <w:rPr>
                <w:rStyle w:val="aa"/>
              </w:rPr>
              <w:t>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6DF54B" w14:textId="1D0C92DB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89" w:history="1">
            <w:r w:rsidRPr="00EE3632">
              <w:rPr>
                <w:rStyle w:val="aa"/>
              </w:rPr>
              <w:t xml:space="preserve">4.1.1 </w:t>
            </w:r>
            <w:r w:rsidRPr="00EE3632">
              <w:rPr>
                <w:rStyle w:val="aa"/>
              </w:rPr>
              <w:t>缓存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967F59E" w14:textId="4096A299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90" w:history="1">
            <w:r w:rsidRPr="00EE3632">
              <w:rPr>
                <w:rStyle w:val="aa"/>
              </w:rPr>
              <w:t>4.1.2 Redis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4469128" w14:textId="0FB0C77B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91" w:history="1">
            <w:r w:rsidRPr="00EE3632">
              <w:rPr>
                <w:rStyle w:val="aa"/>
              </w:rPr>
              <w:t>4.2 Redis</w:t>
            </w:r>
            <w:r w:rsidRPr="00EE3632">
              <w:rPr>
                <w:rStyle w:val="aa"/>
              </w:rPr>
              <w:t>基本操作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23B6E72" w14:textId="61C993B4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92" w:history="1">
            <w:r w:rsidRPr="00EE3632">
              <w:rPr>
                <w:rStyle w:val="aa"/>
              </w:rPr>
              <w:t xml:space="preserve">4.2.1 </w:t>
            </w:r>
            <w:r w:rsidRPr="00EE3632">
              <w:rPr>
                <w:rStyle w:val="aa"/>
              </w:rPr>
              <w:t>服务器配置与启动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D08C6C1" w14:textId="2A1D5EEA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93" w:history="1">
            <w:r w:rsidRPr="00EE3632">
              <w:rPr>
                <w:rStyle w:val="aa"/>
              </w:rPr>
              <w:t xml:space="preserve">4.2.2 </w:t>
            </w:r>
            <w:r w:rsidRPr="00EE3632">
              <w:rPr>
                <w:rStyle w:val="aa"/>
              </w:rPr>
              <w:t>设置生存时间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4BDD4EC" w14:textId="774DC2F4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94" w:history="1">
            <w:r w:rsidRPr="00EE3632">
              <w:rPr>
                <w:rStyle w:val="aa"/>
              </w:rPr>
              <w:t>4.2.3 Key</w:t>
            </w:r>
            <w:r w:rsidRPr="00EE3632">
              <w:rPr>
                <w:rStyle w:val="aa"/>
              </w:rPr>
              <w:t>相关操作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19E3068" w14:textId="27A82B4E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95" w:history="1">
            <w:r w:rsidRPr="00EE3632">
              <w:rPr>
                <w:rStyle w:val="aa"/>
              </w:rPr>
              <w:t>4.2.4 String</w:t>
            </w:r>
            <w:r w:rsidRPr="00EE3632">
              <w:rPr>
                <w:rStyle w:val="aa"/>
              </w:rPr>
              <w:t>数据相关操作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CB3FB58" w14:textId="7753B43E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96" w:history="1">
            <w:r w:rsidRPr="00EE3632">
              <w:rPr>
                <w:rStyle w:val="aa"/>
              </w:rPr>
              <w:t>4.2.5 Hash</w:t>
            </w:r>
            <w:r w:rsidRPr="00EE3632">
              <w:rPr>
                <w:rStyle w:val="aa"/>
              </w:rPr>
              <w:t>数据相关操作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FBE38A8" w14:textId="061412C6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97" w:history="1">
            <w:r w:rsidRPr="00EE3632">
              <w:rPr>
                <w:rStyle w:val="aa"/>
              </w:rPr>
              <w:t>4.2.6 List</w:t>
            </w:r>
            <w:r w:rsidRPr="00EE3632">
              <w:rPr>
                <w:rStyle w:val="aa"/>
              </w:rPr>
              <w:t>数据相关操作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F906F21" w14:textId="4A2B1AFE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98" w:history="1">
            <w:r w:rsidRPr="00EE3632">
              <w:rPr>
                <w:rStyle w:val="aa"/>
              </w:rPr>
              <w:t>4.2.7 Set</w:t>
            </w:r>
            <w:r w:rsidRPr="00EE3632">
              <w:rPr>
                <w:rStyle w:val="aa"/>
              </w:rPr>
              <w:t>数据相关操作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304269F" w14:textId="02215602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299" w:history="1">
            <w:r w:rsidRPr="00EE3632">
              <w:rPr>
                <w:rStyle w:val="aa"/>
              </w:rPr>
              <w:t>4.2.8 Zset</w:t>
            </w:r>
            <w:r w:rsidRPr="00EE3632">
              <w:rPr>
                <w:rStyle w:val="aa"/>
              </w:rPr>
              <w:t>数据相关操作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14A6F3C" w14:textId="50DC9287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00" w:history="1">
            <w:r w:rsidRPr="00EE3632">
              <w:rPr>
                <w:rStyle w:val="aa"/>
              </w:rPr>
              <w:t>4.3 Redis</w:t>
            </w:r>
            <w:r w:rsidRPr="00EE3632">
              <w:rPr>
                <w:rStyle w:val="aa"/>
              </w:rPr>
              <w:t>事务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F9A49F5" w14:textId="23AD640F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01" w:history="1">
            <w:r w:rsidRPr="00EE3632">
              <w:rPr>
                <w:rStyle w:val="aa"/>
              </w:rPr>
              <w:t xml:space="preserve">4.3.1 </w:t>
            </w:r>
            <w:r w:rsidRPr="00EE3632">
              <w:rPr>
                <w:rStyle w:val="aa"/>
              </w:rPr>
              <w:t>常用命令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D140AE7" w14:textId="4B1151CB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02" w:history="1">
            <w:r w:rsidRPr="00EE3632">
              <w:rPr>
                <w:rStyle w:val="aa"/>
              </w:rPr>
              <w:t>4.4 Jedis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4F32406" w14:textId="0ED2526B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03" w:history="1">
            <w:r w:rsidRPr="00EE3632">
              <w:rPr>
                <w:rStyle w:val="aa"/>
              </w:rPr>
              <w:t xml:space="preserve">4.4.1 </w:t>
            </w:r>
            <w:r w:rsidRPr="00EE3632">
              <w:rPr>
                <w:rStyle w:val="aa"/>
              </w:rPr>
              <w:t>基本操作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EB9C76E" w14:textId="4F66DE48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04" w:history="1">
            <w:r w:rsidRPr="00EE3632">
              <w:rPr>
                <w:rStyle w:val="aa"/>
              </w:rPr>
              <w:t xml:space="preserve">4.5 </w:t>
            </w:r>
            <w:r w:rsidRPr="00EE3632">
              <w:rPr>
                <w:rStyle w:val="aa"/>
              </w:rPr>
              <w:t>集群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824AB36" w14:textId="5FDC565C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05" w:history="1">
            <w:r w:rsidRPr="00EE3632">
              <w:rPr>
                <w:rStyle w:val="aa"/>
              </w:rPr>
              <w:t xml:space="preserve">4.5.1 </w:t>
            </w:r>
            <w:r w:rsidRPr="00EE3632">
              <w:rPr>
                <w:rStyle w:val="aa"/>
              </w:rPr>
              <w:t>主从模式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1C93851" w14:textId="045EF764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06" w:history="1">
            <w:r w:rsidRPr="00EE3632">
              <w:rPr>
                <w:rStyle w:val="aa"/>
              </w:rPr>
              <w:t>4.5.2 Sentinel</w:t>
            </w:r>
            <w:r w:rsidRPr="00EE3632">
              <w:rPr>
                <w:rStyle w:val="aa"/>
              </w:rPr>
              <w:t>模式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F82655F" w14:textId="64756EA0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07" w:history="1">
            <w:r w:rsidRPr="00EE3632">
              <w:rPr>
                <w:rStyle w:val="aa"/>
              </w:rPr>
              <w:t>4.5.3 Cluster</w:t>
            </w:r>
            <w:r w:rsidRPr="00EE3632">
              <w:rPr>
                <w:rStyle w:val="aa"/>
              </w:rPr>
              <w:t>模式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877E792" w14:textId="17B4A7B6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08" w:history="1">
            <w:r w:rsidRPr="00EE3632">
              <w:rPr>
                <w:rStyle w:val="aa"/>
              </w:rPr>
              <w:t>4.6 Spring</w:t>
            </w:r>
            <w:r w:rsidRPr="00EE3632">
              <w:rPr>
                <w:rStyle w:val="aa"/>
              </w:rPr>
              <w:t>集成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AFBA1D5" w14:textId="7C0EF4E8" w:rsidR="003235D3" w:rsidRDefault="003235D3">
          <w:pPr>
            <w:pStyle w:val="TOC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20309" w:history="1">
            <w:r w:rsidRPr="00EE3632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EE3632">
              <w:rPr>
                <w:rStyle w:val="aa"/>
                <w:noProof/>
              </w:rPr>
              <w:t>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4164" w14:textId="0E6DC613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10" w:history="1">
            <w:r w:rsidRPr="00EE3632">
              <w:rPr>
                <w:rStyle w:val="aa"/>
              </w:rPr>
              <w:t xml:space="preserve">5.1 </w:t>
            </w:r>
            <w:r w:rsidRPr="00EE3632">
              <w:rPr>
                <w:rStyle w:val="aa"/>
              </w:rPr>
              <w:t>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3E59170" w14:textId="5AD02B6A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11" w:history="1">
            <w:r w:rsidRPr="00EE3632">
              <w:rPr>
                <w:rStyle w:val="aa"/>
              </w:rPr>
              <w:t>5.2 XML</w:t>
            </w:r>
            <w:r w:rsidRPr="00EE3632">
              <w:rPr>
                <w:rStyle w:val="aa"/>
              </w:rPr>
              <w:t>配置文件介绍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909560C" w14:textId="4B978C03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12" w:history="1">
            <w:r w:rsidRPr="00EE3632">
              <w:rPr>
                <w:rStyle w:val="aa"/>
              </w:rPr>
              <w:t>5.2.1 properties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636D476" w14:textId="17D70D72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13" w:history="1">
            <w:r w:rsidRPr="00EE3632">
              <w:rPr>
                <w:rStyle w:val="aa"/>
              </w:rPr>
              <w:t>5.2.2 environments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081A55B" w14:textId="144A69A7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14" w:history="1">
            <w:r w:rsidRPr="00EE3632">
              <w:rPr>
                <w:rStyle w:val="aa"/>
              </w:rPr>
              <w:t>5.2.3 Mappers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8B182E0" w14:textId="47B8D014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15" w:history="1">
            <w:r w:rsidRPr="00EE3632">
              <w:rPr>
                <w:rStyle w:val="aa"/>
              </w:rPr>
              <w:t xml:space="preserve">5.2.4 </w:t>
            </w:r>
            <w:r w:rsidRPr="00EE3632">
              <w:rPr>
                <w:rStyle w:val="aa"/>
              </w:rPr>
              <w:t>其他属性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CF6BE03" w14:textId="39CB5877" w:rsidR="003235D3" w:rsidRDefault="003235D3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16" w:history="1">
            <w:r w:rsidRPr="00EE3632">
              <w:rPr>
                <w:rStyle w:val="aa"/>
              </w:rPr>
              <w:t xml:space="preserve">5.3 </w:t>
            </w:r>
            <w:r w:rsidRPr="00EE3632">
              <w:rPr>
                <w:rStyle w:val="aa"/>
              </w:rPr>
              <w:t>映射</w:t>
            </w:r>
            <w:r w:rsidRPr="00EE3632">
              <w:rPr>
                <w:rStyle w:val="aa"/>
              </w:rPr>
              <w:t>Mapper</w:t>
            </w:r>
            <w:r w:rsidRPr="00EE3632">
              <w:rPr>
                <w:rStyle w:val="aa"/>
              </w:rPr>
              <w:t>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0E475D9" w14:textId="2D3F1EA9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17" w:history="1">
            <w:r w:rsidRPr="00EE3632">
              <w:rPr>
                <w:rStyle w:val="aa"/>
              </w:rPr>
              <w:t xml:space="preserve">5.3.1 </w:t>
            </w:r>
            <w:r w:rsidRPr="00EE3632">
              <w:rPr>
                <w:rStyle w:val="aa"/>
              </w:rPr>
              <w:t>顶级元素介绍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789C9F0" w14:textId="1FF5A8E8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18" w:history="1">
            <w:r w:rsidRPr="00EE3632">
              <w:rPr>
                <w:rStyle w:val="aa"/>
              </w:rPr>
              <w:t>5.3.2 XML</w:t>
            </w:r>
            <w:r w:rsidRPr="00EE3632">
              <w:rPr>
                <w:rStyle w:val="aa"/>
              </w:rPr>
              <w:t>文件特殊符号处理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C1500A8" w14:textId="590E4CB1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19" w:history="1">
            <w:r w:rsidRPr="00EE3632">
              <w:rPr>
                <w:rStyle w:val="aa"/>
              </w:rPr>
              <w:t>5.3.3 select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CC732A1" w14:textId="0173E60B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20" w:history="1">
            <w:r w:rsidRPr="00EE3632">
              <w:rPr>
                <w:rStyle w:val="aa"/>
              </w:rPr>
              <w:t>5.3.4 Insert</w:t>
            </w:r>
            <w:r w:rsidRPr="00EE3632">
              <w:rPr>
                <w:rStyle w:val="aa"/>
              </w:rPr>
              <w:t>、</w:t>
            </w:r>
            <w:r w:rsidRPr="00EE3632">
              <w:rPr>
                <w:rStyle w:val="aa"/>
              </w:rPr>
              <w:t>update</w:t>
            </w:r>
            <w:r w:rsidRPr="00EE3632">
              <w:rPr>
                <w:rStyle w:val="aa"/>
              </w:rPr>
              <w:t>和</w:t>
            </w:r>
            <w:r w:rsidRPr="00EE3632">
              <w:rPr>
                <w:rStyle w:val="aa"/>
              </w:rPr>
              <w:t>delete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0EE1F3C" w14:textId="6027D551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21" w:history="1">
            <w:r w:rsidRPr="00EE3632">
              <w:rPr>
                <w:rStyle w:val="aa"/>
              </w:rPr>
              <w:t>5.3.5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A3104FC" w14:textId="7E6DA3C6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22" w:history="1">
            <w:r w:rsidRPr="00EE3632">
              <w:rPr>
                <w:rStyle w:val="aa"/>
              </w:rPr>
              <w:t>5.3.6 resultMap</w:t>
            </w:r>
            <w:r w:rsidRPr="00EE3632">
              <w:rPr>
                <w:rStyle w:val="aa"/>
              </w:rPr>
              <w:t>的简单使用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598F643" w14:textId="1F2ABC42" w:rsidR="003235D3" w:rsidRDefault="003235D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0820323" w:history="1">
            <w:r w:rsidRPr="00EE3632">
              <w:rPr>
                <w:rStyle w:val="aa"/>
              </w:rPr>
              <w:t xml:space="preserve">5.3.7 </w:t>
            </w:r>
            <w:r w:rsidRPr="00EE3632">
              <w:rPr>
                <w:rStyle w:val="aa"/>
              </w:rPr>
              <w:t>动态</w:t>
            </w:r>
            <w:r w:rsidRPr="00EE3632">
              <w:rPr>
                <w:rStyle w:val="aa"/>
              </w:rPr>
              <w:t>SQL</w:t>
            </w:r>
            <w:r w:rsidRPr="00EE3632">
              <w:rPr>
                <w:rStyle w:val="aa"/>
              </w:rPr>
              <w:t>语句生成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_Toc40820323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CE98BE2" w14:textId="382C4374" w:rsidR="004E5667" w:rsidRDefault="004E5667">
          <w:r>
            <w:rPr>
              <w:b/>
              <w:bCs/>
              <w:lang w:val="zh-CN"/>
            </w:rPr>
            <w:fldChar w:fldCharType="end"/>
          </w:r>
        </w:p>
      </w:sdtContent>
    </w:sdt>
    <w:p w14:paraId="06A838BE" w14:textId="77777777" w:rsidR="004E5667" w:rsidRDefault="004E5667" w:rsidP="004E5667">
      <w:pPr>
        <w:widowControl/>
        <w:jc w:val="left"/>
      </w:pPr>
      <w:r>
        <w:br w:type="page"/>
      </w:r>
    </w:p>
    <w:p w14:paraId="7E958A1E" w14:textId="77777777" w:rsidR="00341953" w:rsidRDefault="00341953" w:rsidP="00341953">
      <w:pPr>
        <w:pStyle w:val="1"/>
        <w:spacing w:after="312"/>
      </w:pPr>
      <w:bookmarkStart w:id="1" w:name="_Toc40820272"/>
      <w:r>
        <w:rPr>
          <w:rFonts w:hint="eastAsia"/>
        </w:rPr>
        <w:lastRenderedPageBreak/>
        <w:t>数据库</w:t>
      </w:r>
      <w:bookmarkEnd w:id="0"/>
      <w:r>
        <w:rPr>
          <w:rFonts w:hint="eastAsia"/>
        </w:rPr>
        <w:t>基础概念</w:t>
      </w:r>
      <w:bookmarkEnd w:id="1"/>
    </w:p>
    <w:p w14:paraId="49E08A79" w14:textId="77777777" w:rsidR="00341953" w:rsidRDefault="00341953" w:rsidP="00341953">
      <w:pPr>
        <w:pStyle w:val="2"/>
        <w:spacing w:before="156" w:after="156"/>
      </w:pPr>
      <w:bookmarkStart w:id="2" w:name="_Toc38378483"/>
      <w:bookmarkStart w:id="3" w:name="_Toc40820273"/>
      <w:r>
        <w:rPr>
          <w:rFonts w:hint="eastAsia"/>
        </w:rPr>
        <w:t>索引</w:t>
      </w:r>
      <w:bookmarkEnd w:id="2"/>
      <w:bookmarkEnd w:id="3"/>
    </w:p>
    <w:p w14:paraId="462D1B40" w14:textId="77777777" w:rsidR="00341953" w:rsidRDefault="00341953" w:rsidP="006A0343">
      <w:pPr>
        <w:pStyle w:val="a1"/>
        <w:numPr>
          <w:ilvl w:val="0"/>
          <w:numId w:val="3"/>
        </w:numPr>
        <w:ind w:firstLineChars="0"/>
      </w:pPr>
      <w:r>
        <w:rPr>
          <w:rFonts w:hint="eastAsia"/>
        </w:rPr>
        <w:t>目的：加快数据查询速度，但需要额外的空间存储索引表，同时更新数据库速度也会降低。</w:t>
      </w:r>
    </w:p>
    <w:p w14:paraId="4B7B312E" w14:textId="77777777" w:rsidR="00341953" w:rsidRDefault="00341953" w:rsidP="006A0343">
      <w:pPr>
        <w:pStyle w:val="a1"/>
        <w:numPr>
          <w:ilvl w:val="0"/>
          <w:numId w:val="3"/>
        </w:numPr>
        <w:ind w:firstLineChars="0"/>
      </w:pPr>
      <w:r>
        <w:rPr>
          <w:rFonts w:hint="eastAsia"/>
        </w:rPr>
        <w:t>主键会自动创建索引</w:t>
      </w:r>
    </w:p>
    <w:p w14:paraId="501A7DC3" w14:textId="77777777" w:rsidR="00341953" w:rsidRDefault="00341953" w:rsidP="00341953">
      <w:pPr>
        <w:pStyle w:val="3"/>
        <w:spacing w:before="156" w:after="156"/>
      </w:pPr>
      <w:bookmarkStart w:id="4" w:name="_Toc38378484"/>
      <w:bookmarkStart w:id="5" w:name="_Toc40820274"/>
      <w:r>
        <w:rPr>
          <w:rFonts w:hint="eastAsia"/>
        </w:rPr>
        <w:t>My</w:t>
      </w:r>
      <w:r>
        <w:t>SQL</w:t>
      </w:r>
      <w:r>
        <w:rPr>
          <w:rFonts w:hint="eastAsia"/>
        </w:rPr>
        <w:t>索引实现原理</w:t>
      </w:r>
      <w:bookmarkEnd w:id="4"/>
      <w:bookmarkEnd w:id="5"/>
    </w:p>
    <w:p w14:paraId="235789B1" w14:textId="77777777" w:rsidR="00341953" w:rsidRDefault="00341953" w:rsidP="006A0343">
      <w:pPr>
        <w:pStyle w:val="a1"/>
        <w:numPr>
          <w:ilvl w:val="0"/>
          <w:numId w:val="4"/>
        </w:numPr>
        <w:ind w:firstLineChars="0"/>
      </w:pPr>
      <w:r>
        <w:rPr>
          <w:rFonts w:hint="eastAsia"/>
        </w:rPr>
        <w:t>根据主</w:t>
      </w:r>
      <w:proofErr w:type="gramStart"/>
      <w:r>
        <w:rPr>
          <w:rFonts w:hint="eastAsia"/>
        </w:rPr>
        <w:t>键创建</w:t>
      </w:r>
      <w:proofErr w:type="gramEnd"/>
      <w:r>
        <w:rPr>
          <w:rFonts w:hint="eastAsia"/>
        </w:rPr>
        <w:t>B</w:t>
      </w:r>
      <w:r>
        <w:t>+</w:t>
      </w:r>
      <w:r>
        <w:rPr>
          <w:rFonts w:hint="eastAsia"/>
        </w:rPr>
        <w:t>树，链表结构的数据，存储在硬盘中</w:t>
      </w:r>
    </w:p>
    <w:p w14:paraId="704A1BB2" w14:textId="77777777" w:rsidR="00341953" w:rsidRDefault="00341953" w:rsidP="006A0343">
      <w:pPr>
        <w:pStyle w:val="a1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树的叶子节点存储的可以是具体点的记录，也可以是记录在硬盘中的地址</w:t>
      </w:r>
    </w:p>
    <w:p w14:paraId="6615780B" w14:textId="77777777" w:rsidR="00341953" w:rsidRDefault="00341953" w:rsidP="006A0343">
      <w:pPr>
        <w:pStyle w:val="a1"/>
        <w:numPr>
          <w:ilvl w:val="0"/>
          <w:numId w:val="4"/>
        </w:numPr>
        <w:ind w:firstLineChars="0"/>
      </w:pPr>
      <w:r>
        <w:rPr>
          <w:rFonts w:hint="eastAsia"/>
        </w:rPr>
        <w:t>查询时先通过查询主键的</w:t>
      </w:r>
      <w:r>
        <w:rPr>
          <w:rFonts w:hint="eastAsia"/>
        </w:rPr>
        <w:t>B+</w:t>
      </w:r>
      <w:proofErr w:type="gramStart"/>
      <w:r>
        <w:rPr>
          <w:rFonts w:hint="eastAsia"/>
        </w:rPr>
        <w:t>树直接</w:t>
      </w:r>
      <w:proofErr w:type="gramEnd"/>
      <w:r>
        <w:rPr>
          <w:rFonts w:hint="eastAsia"/>
        </w:rPr>
        <w:t>获取记录，或者获取记录在硬盘中的地址，然后再去相应地址获取数据</w:t>
      </w:r>
    </w:p>
    <w:p w14:paraId="60AB2BEA" w14:textId="77777777" w:rsidR="00341953" w:rsidRDefault="00341953" w:rsidP="006A0343">
      <w:pPr>
        <w:pStyle w:val="a1"/>
        <w:numPr>
          <w:ilvl w:val="0"/>
          <w:numId w:val="4"/>
        </w:numPr>
        <w:ind w:firstLineChars="0"/>
      </w:pPr>
      <w:r w:rsidRPr="009F6AE6">
        <w:rPr>
          <w:rFonts w:hint="eastAsia"/>
        </w:rPr>
        <w:t>B+</w:t>
      </w:r>
      <w:r w:rsidRPr="009F6AE6">
        <w:rPr>
          <w:rFonts w:hint="eastAsia"/>
        </w:rPr>
        <w:t>树的关键字全部存放在叶子节点中，非叶子节点用来做索引，而叶子节点中有一个指针指向一下</w:t>
      </w:r>
      <w:proofErr w:type="gramStart"/>
      <w:r w:rsidRPr="009F6AE6">
        <w:rPr>
          <w:rFonts w:hint="eastAsia"/>
        </w:rPr>
        <w:t>个</w:t>
      </w:r>
      <w:proofErr w:type="gramEnd"/>
      <w:r w:rsidRPr="009F6AE6">
        <w:rPr>
          <w:rFonts w:hint="eastAsia"/>
        </w:rPr>
        <w:t>叶子节点。做这个优化的目的是为了提高区间访问的性能。而正是这个特性决定了</w:t>
      </w:r>
      <w:r w:rsidRPr="009F6AE6">
        <w:rPr>
          <w:rFonts w:hint="eastAsia"/>
        </w:rPr>
        <w:t>B+</w:t>
      </w:r>
      <w:r w:rsidRPr="009F6AE6">
        <w:rPr>
          <w:rFonts w:hint="eastAsia"/>
        </w:rPr>
        <w:t>树更适合用来存储外部数据</w:t>
      </w:r>
    </w:p>
    <w:p w14:paraId="21C09BC2" w14:textId="77777777" w:rsidR="00341953" w:rsidRDefault="00341953" w:rsidP="00341953">
      <w:pPr>
        <w:pStyle w:val="a1"/>
        <w:ind w:left="360" w:firstLineChars="0" w:firstLine="0"/>
        <w:jc w:val="right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4C3CD751" wp14:editId="551D26F3">
                <wp:extent cx="5760085" cy="2276234"/>
                <wp:effectExtent l="0" t="0" r="0" b="0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2276234"/>
                          <a:chOff x="0" y="0"/>
                          <a:chExt cx="5815381" cy="2298065"/>
                        </a:xfrm>
                      </wpg:grpSpPr>
                      <pic:pic xmlns:pic="http://schemas.openxmlformats.org/drawingml/2006/picture">
                        <pic:nvPicPr>
                          <pic:cNvPr id="5" name="图片 5" descr="这里写图片描述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5341" y="0"/>
                            <a:ext cx="2860040" cy="229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 descr="这里写图片描述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0390"/>
                            <a:ext cx="2849245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F71676" id="组合 7" o:spid="_x0000_s1026" style="width:453.55pt;height:179.25pt;mso-position-horizontal-relative:char;mso-position-vertical-relative:line" coordsize="58153,22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alt="这里写图片描述" style="position:absolute;left:29553;width:28600;height:22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">
                  <v:imagedata r:id="rId10" o:title="这里写图片描述"/>
                </v:shape>
                <v:shape id="图片 6" o:spid="_x0000_s1028" type="#_x0000_t75" alt="这里写图片描述" style="position:absolute;top:3803;width:28492;height:1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">
                  <v:imagedata r:id="rId11" o:title="这里写图片描述"/>
                </v:shape>
                <w10:anchorlock/>
              </v:group>
            </w:pict>
          </mc:Fallback>
        </mc:AlternateContent>
      </w:r>
    </w:p>
    <w:p w14:paraId="75241C98" w14:textId="77777777" w:rsidR="00341953" w:rsidRDefault="00341953" w:rsidP="00341953">
      <w:pPr>
        <w:pStyle w:val="3"/>
        <w:spacing w:before="156" w:after="156"/>
      </w:pPr>
      <w:bookmarkStart w:id="6" w:name="_Toc38378485"/>
      <w:bookmarkStart w:id="7" w:name="_Toc40820275"/>
      <w:r>
        <w:rPr>
          <w:rFonts w:hint="eastAsia"/>
        </w:rPr>
        <w:t>聚合索引和非聚合索引</w:t>
      </w:r>
      <w:bookmarkEnd w:id="6"/>
      <w:bookmarkEnd w:id="7"/>
    </w:p>
    <w:p w14:paraId="0569D920" w14:textId="77777777" w:rsidR="00341953" w:rsidRDefault="00341953" w:rsidP="00341953">
      <w:pPr>
        <w:pStyle w:val="a1"/>
        <w:ind w:firstLine="360"/>
      </w:pPr>
      <w:r>
        <w:rPr>
          <w:rFonts w:hint="eastAsia"/>
        </w:rPr>
        <w:t>聚合索引：</w:t>
      </w:r>
    </w:p>
    <w:p w14:paraId="48BB554D" w14:textId="77777777" w:rsidR="00341953" w:rsidRDefault="00341953" w:rsidP="006A0343">
      <w:pPr>
        <w:pStyle w:val="a1"/>
        <w:numPr>
          <w:ilvl w:val="0"/>
          <w:numId w:val="5"/>
        </w:numPr>
        <w:ind w:firstLineChars="0"/>
      </w:pPr>
      <w:r w:rsidRPr="008B6365">
        <w:rPr>
          <w:rFonts w:hint="eastAsia"/>
        </w:rPr>
        <w:t>数据的物理顺序与键值的逻辑顺序相同</w:t>
      </w:r>
      <w:r>
        <w:rPr>
          <w:rFonts w:hint="eastAsia"/>
        </w:rPr>
        <w:t>，</w:t>
      </w:r>
      <w:r w:rsidRPr="008B6365">
        <w:rPr>
          <w:rFonts w:hint="eastAsia"/>
          <w:b/>
          <w:bCs/>
        </w:rPr>
        <w:t>一个</w:t>
      </w:r>
      <w:proofErr w:type="gramStart"/>
      <w:r w:rsidRPr="008B6365">
        <w:rPr>
          <w:rFonts w:hint="eastAsia"/>
          <w:b/>
          <w:bCs/>
        </w:rPr>
        <w:t>表只能</w:t>
      </w:r>
      <w:proofErr w:type="gramEnd"/>
      <w:r w:rsidRPr="008B6365">
        <w:rPr>
          <w:rFonts w:hint="eastAsia"/>
          <w:b/>
          <w:bCs/>
        </w:rPr>
        <w:t>有一个聚</w:t>
      </w:r>
      <w:r>
        <w:rPr>
          <w:rFonts w:hint="eastAsia"/>
          <w:b/>
          <w:bCs/>
        </w:rPr>
        <w:t>合</w:t>
      </w:r>
      <w:r w:rsidRPr="008B6365">
        <w:rPr>
          <w:rFonts w:hint="eastAsia"/>
          <w:b/>
          <w:bCs/>
        </w:rPr>
        <w:t>索引</w:t>
      </w:r>
      <w:r>
        <w:rPr>
          <w:rFonts w:hint="eastAsia"/>
        </w:rPr>
        <w:t>。</w:t>
      </w:r>
    </w:p>
    <w:p w14:paraId="55C4390C" w14:textId="77777777" w:rsidR="00341953" w:rsidRDefault="00341953" w:rsidP="006A0343">
      <w:pPr>
        <w:pStyle w:val="a1"/>
        <w:numPr>
          <w:ilvl w:val="0"/>
          <w:numId w:val="5"/>
        </w:numPr>
        <w:ind w:firstLineChars="0"/>
      </w:pPr>
      <w:r>
        <w:rPr>
          <w:rFonts w:hint="eastAsia"/>
        </w:rPr>
        <w:t>一般使用主键默认创建聚合索引</w:t>
      </w:r>
    </w:p>
    <w:p w14:paraId="63CD6589" w14:textId="77777777" w:rsidR="00341953" w:rsidRDefault="00341953" w:rsidP="006A0343">
      <w:pPr>
        <w:pStyle w:val="a1"/>
        <w:numPr>
          <w:ilvl w:val="0"/>
          <w:numId w:val="5"/>
        </w:numPr>
        <w:ind w:firstLineChars="0"/>
      </w:pPr>
      <w:r>
        <w:rPr>
          <w:rFonts w:hint="eastAsia"/>
        </w:rPr>
        <w:t>建议使用查询频率较高的</w:t>
      </w:r>
      <w:proofErr w:type="gramStart"/>
      <w:r>
        <w:rPr>
          <w:rFonts w:hint="eastAsia"/>
        </w:rPr>
        <w:t>自增键当作</w:t>
      </w:r>
      <w:proofErr w:type="gramEnd"/>
      <w:r>
        <w:rPr>
          <w:rFonts w:hint="eastAsia"/>
        </w:rPr>
        <w:t>索引</w:t>
      </w:r>
    </w:p>
    <w:p w14:paraId="59BD335A" w14:textId="77777777" w:rsidR="00341953" w:rsidRDefault="00341953" w:rsidP="006A0343">
      <w:pPr>
        <w:pStyle w:val="a1"/>
        <w:numPr>
          <w:ilvl w:val="0"/>
          <w:numId w:val="5"/>
        </w:numPr>
        <w:ind w:firstLineChars="0"/>
      </w:pPr>
      <w:r>
        <w:rPr>
          <w:rFonts w:hint="eastAsia"/>
        </w:rPr>
        <w:t>聚合索引键值不适合更新，适合查找但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值或一个范围</w:t>
      </w:r>
      <w:r>
        <w:rPr>
          <w:rFonts w:hint="eastAsia"/>
        </w:rPr>
        <w:t>(</w:t>
      </w:r>
      <w:r>
        <w:rPr>
          <w:rFonts w:hint="eastAsia"/>
        </w:rPr>
        <w:t>查找最大最小值就能确</w:t>
      </w:r>
      <w:r>
        <w:rPr>
          <w:rFonts w:hint="eastAsia"/>
        </w:rPr>
        <w:lastRenderedPageBreak/>
        <w:t>定所有数据区间</w:t>
      </w:r>
      <w:r>
        <w:t>)</w:t>
      </w:r>
    </w:p>
    <w:p w14:paraId="4A67E3D4" w14:textId="77777777" w:rsidR="00341953" w:rsidRDefault="00341953" w:rsidP="00341953">
      <w:pPr>
        <w:pStyle w:val="a1"/>
        <w:ind w:firstLineChars="0"/>
      </w:pPr>
    </w:p>
    <w:p w14:paraId="0E9C1795" w14:textId="77777777" w:rsidR="00341953" w:rsidRDefault="00341953" w:rsidP="00341953">
      <w:pPr>
        <w:pStyle w:val="a1"/>
        <w:ind w:left="210" w:firstLineChars="0"/>
      </w:pPr>
      <w:r>
        <w:rPr>
          <w:rFonts w:hint="eastAsia"/>
        </w:rPr>
        <w:t>非聚合索引</w:t>
      </w:r>
    </w:p>
    <w:p w14:paraId="15416142" w14:textId="77777777" w:rsidR="00341953" w:rsidRDefault="00341953" w:rsidP="006A0343">
      <w:pPr>
        <w:pStyle w:val="a1"/>
        <w:numPr>
          <w:ilvl w:val="0"/>
          <w:numId w:val="6"/>
        </w:numPr>
        <w:ind w:firstLineChars="0"/>
      </w:pPr>
      <w:r w:rsidRPr="008B6365">
        <w:rPr>
          <w:rFonts w:hint="eastAsia"/>
        </w:rPr>
        <w:t>数据的物理顺序</w:t>
      </w:r>
      <w:r>
        <w:rPr>
          <w:rFonts w:hint="eastAsia"/>
        </w:rPr>
        <w:t>不要求与键值顺序相同，一个表也可以有多个非聚合索引，相互之间独立不干扰</w:t>
      </w:r>
    </w:p>
    <w:p w14:paraId="083CE850" w14:textId="77777777" w:rsidR="00341953" w:rsidRDefault="00341953" w:rsidP="006A0343">
      <w:pPr>
        <w:pStyle w:val="a1"/>
        <w:numPr>
          <w:ilvl w:val="0"/>
          <w:numId w:val="6"/>
        </w:numPr>
        <w:ind w:firstLineChars="0"/>
      </w:pPr>
      <w:r>
        <w:rPr>
          <w:rFonts w:hint="eastAsia"/>
        </w:rPr>
        <w:t>非聚合索引存储的一般不是数据，可以是一组记录的主键之类的，动态性较强，键值可以修改</w:t>
      </w:r>
    </w:p>
    <w:p w14:paraId="23A8F58B" w14:textId="77777777" w:rsidR="00341953" w:rsidRDefault="00341953" w:rsidP="006A0343">
      <w:pPr>
        <w:pStyle w:val="a1"/>
        <w:numPr>
          <w:ilvl w:val="0"/>
          <w:numId w:val="6"/>
        </w:numPr>
        <w:ind w:firstLineChars="0"/>
      </w:pPr>
      <w:r>
        <w:rPr>
          <w:rFonts w:hint="eastAsia"/>
        </w:rPr>
        <w:t>非聚合索引查询的结果一般是聚合索引的键值，然后通过该键值再去聚合索引中查找数据</w:t>
      </w:r>
    </w:p>
    <w:p w14:paraId="23E09CFB" w14:textId="77777777" w:rsidR="00341953" w:rsidRDefault="00341953" w:rsidP="00341953">
      <w:pPr>
        <w:pStyle w:val="a1"/>
        <w:ind w:firstLineChars="0"/>
      </w:pPr>
    </w:p>
    <w:p w14:paraId="7AF30798" w14:textId="77777777" w:rsidR="00341953" w:rsidRDefault="00341953" w:rsidP="00341953">
      <w:pPr>
        <w:pStyle w:val="a1"/>
        <w:ind w:left="210" w:firstLineChars="0"/>
      </w:pPr>
      <w:r>
        <w:rPr>
          <w:rFonts w:hint="eastAsia"/>
        </w:rPr>
        <w:t>两者都是在建立索引查询树</w:t>
      </w:r>
    </w:p>
    <w:p w14:paraId="58775E2F" w14:textId="77777777" w:rsidR="001F3358" w:rsidRDefault="001F3358" w:rsidP="00341953">
      <w:pPr>
        <w:pStyle w:val="a1"/>
        <w:ind w:left="210" w:firstLineChars="0"/>
      </w:pPr>
    </w:p>
    <w:p w14:paraId="76651699" w14:textId="77777777" w:rsidR="004873D1" w:rsidRDefault="004873D1" w:rsidP="001F3358">
      <w:pPr>
        <w:pStyle w:val="2"/>
        <w:spacing w:before="156" w:after="156"/>
      </w:pPr>
      <w:bookmarkStart w:id="8" w:name="_Toc40820276"/>
      <w:r>
        <w:rPr>
          <w:rFonts w:hint="eastAsia"/>
        </w:rPr>
        <w:t>D</w:t>
      </w:r>
      <w:r>
        <w:t>AO</w:t>
      </w:r>
      <w:bookmarkEnd w:id="8"/>
    </w:p>
    <w:p w14:paraId="1F20F082" w14:textId="77777777" w:rsidR="004873D1" w:rsidRPr="004873D1" w:rsidRDefault="004873D1" w:rsidP="004873D1">
      <w:pPr>
        <w:pStyle w:val="a1"/>
        <w:ind w:firstLine="360"/>
      </w:pPr>
      <w:r>
        <w:rPr>
          <w:rFonts w:hint="eastAsia"/>
        </w:rPr>
        <w:t>D</w:t>
      </w:r>
      <w:r>
        <w:t>AO(</w:t>
      </w:r>
      <w:r w:rsidRPr="004873D1">
        <w:t>Data</w:t>
      </w:r>
      <w:r>
        <w:t xml:space="preserve"> </w:t>
      </w:r>
      <w:r w:rsidRPr="004873D1">
        <w:t>Access</w:t>
      </w:r>
      <w:r>
        <w:t xml:space="preserve"> O</w:t>
      </w:r>
      <w:r w:rsidRPr="004873D1">
        <w:t>bjects</w:t>
      </w:r>
      <w:r>
        <w:t>)</w:t>
      </w:r>
      <w:r>
        <w:rPr>
          <w:rFonts w:hint="eastAsia"/>
        </w:rPr>
        <w:t>：数据存取对象，特指那些封装了数据存储操作的类。</w:t>
      </w:r>
    </w:p>
    <w:p w14:paraId="4DB767B1" w14:textId="77777777" w:rsidR="001F3358" w:rsidRDefault="001F3358" w:rsidP="001F3358">
      <w:pPr>
        <w:pStyle w:val="2"/>
        <w:spacing w:before="156" w:after="156"/>
      </w:pPr>
      <w:bookmarkStart w:id="9" w:name="_Toc40820277"/>
      <w:r>
        <w:rPr>
          <w:rFonts w:hint="eastAsia"/>
        </w:rPr>
        <w:t>O</w:t>
      </w:r>
      <w:r>
        <w:t>RM</w:t>
      </w:r>
      <w:bookmarkEnd w:id="9"/>
    </w:p>
    <w:p w14:paraId="1011E18C" w14:textId="77777777" w:rsidR="001F3358" w:rsidRDefault="00FE7634" w:rsidP="00FE7634">
      <w:pPr>
        <w:pStyle w:val="3"/>
        <w:spacing w:before="156" w:after="156"/>
      </w:pPr>
      <w:bookmarkStart w:id="10" w:name="_Toc40820278"/>
      <w:r>
        <w:rPr>
          <w:rFonts w:hint="eastAsia"/>
        </w:rPr>
        <w:t>介绍</w:t>
      </w:r>
      <w:bookmarkEnd w:id="10"/>
    </w:p>
    <w:p w14:paraId="19066F16" w14:textId="77777777" w:rsidR="00FE7634" w:rsidRPr="00FE7634" w:rsidRDefault="00FE7634" w:rsidP="00FE7634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5A6C2107" wp14:editId="013BE0D7">
            <wp:extent cx="3888188" cy="199274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02" cy="200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4D73" w14:textId="77777777" w:rsidR="00FE7634" w:rsidRDefault="00FE7634" w:rsidP="006A0343">
      <w:pPr>
        <w:pStyle w:val="a1"/>
        <w:numPr>
          <w:ilvl w:val="0"/>
          <w:numId w:val="12"/>
        </w:numPr>
        <w:ind w:firstLineChars="0"/>
      </w:pPr>
      <w:r w:rsidRPr="00FE7634">
        <w:rPr>
          <w:rFonts w:hint="eastAsia"/>
        </w:rPr>
        <w:t>面向对象编程把所有实体看成对象（</w:t>
      </w:r>
      <w:r w:rsidRPr="00FE7634">
        <w:rPr>
          <w:rFonts w:hint="eastAsia"/>
        </w:rPr>
        <w:t>object</w:t>
      </w:r>
      <w:r w:rsidRPr="00FE7634">
        <w:rPr>
          <w:rFonts w:hint="eastAsia"/>
        </w:rPr>
        <w:t>），关系型数据库则是采用实体之间的关系（</w:t>
      </w:r>
      <w:r w:rsidRPr="00FE7634">
        <w:rPr>
          <w:rFonts w:hint="eastAsia"/>
        </w:rPr>
        <w:t>relation</w:t>
      </w:r>
      <w:r w:rsidRPr="00FE7634">
        <w:rPr>
          <w:rFonts w:hint="eastAsia"/>
        </w:rPr>
        <w:t>）连接数据</w:t>
      </w:r>
    </w:p>
    <w:p w14:paraId="0607FFEF" w14:textId="77777777" w:rsidR="00FE7634" w:rsidRDefault="00FE7634" w:rsidP="006A0343">
      <w:pPr>
        <w:pStyle w:val="a1"/>
        <w:numPr>
          <w:ilvl w:val="0"/>
          <w:numId w:val="12"/>
        </w:numPr>
        <w:ind w:firstLineChars="0"/>
      </w:pPr>
      <w:r w:rsidRPr="00FE7634">
        <w:rPr>
          <w:rFonts w:hint="eastAsia"/>
        </w:rPr>
        <w:t xml:space="preserve">ORM </w:t>
      </w:r>
      <w:r w:rsidRPr="00FE7634">
        <w:rPr>
          <w:rFonts w:hint="eastAsia"/>
        </w:rPr>
        <w:t>就是通过实例对象的语法，完成关系型数据库的操作的技术，是</w:t>
      </w:r>
      <w:r w:rsidRPr="00FE7634">
        <w:rPr>
          <w:rFonts w:hint="eastAsia"/>
        </w:rPr>
        <w:t>"</w:t>
      </w:r>
      <w:r w:rsidRPr="00FE7634">
        <w:rPr>
          <w:rFonts w:hint="eastAsia"/>
        </w:rPr>
        <w:t>对象</w:t>
      </w:r>
      <w:r w:rsidRPr="00FE7634">
        <w:rPr>
          <w:rFonts w:hint="eastAsia"/>
        </w:rPr>
        <w:t>-</w:t>
      </w:r>
      <w:r w:rsidRPr="00FE7634">
        <w:rPr>
          <w:rFonts w:hint="eastAsia"/>
        </w:rPr>
        <w:t>关系映射</w:t>
      </w:r>
      <w:r w:rsidRPr="00FE7634">
        <w:rPr>
          <w:rFonts w:hint="eastAsia"/>
        </w:rPr>
        <w:t>"</w:t>
      </w:r>
      <w:r w:rsidRPr="00FE7634">
        <w:rPr>
          <w:rFonts w:hint="eastAsia"/>
        </w:rPr>
        <w:t>（</w:t>
      </w:r>
      <w:r w:rsidRPr="00FE7634">
        <w:rPr>
          <w:rFonts w:hint="eastAsia"/>
        </w:rPr>
        <w:t>Object/Relational Mapping</w:t>
      </w:r>
      <w:r w:rsidRPr="00FE7634">
        <w:rPr>
          <w:rFonts w:hint="eastAsia"/>
        </w:rPr>
        <w:t>）</w:t>
      </w:r>
      <w:r w:rsidRPr="00FE7634">
        <w:rPr>
          <w:rFonts w:hint="eastAsia"/>
        </w:rPr>
        <w:t xml:space="preserve"> </w:t>
      </w:r>
      <w:r w:rsidRPr="00FE7634">
        <w:rPr>
          <w:rFonts w:hint="eastAsia"/>
        </w:rPr>
        <w:t>的缩写。</w:t>
      </w:r>
    </w:p>
    <w:p w14:paraId="7BF22E6A" w14:textId="77777777" w:rsidR="00FE7634" w:rsidRDefault="00FE7634" w:rsidP="006A0343">
      <w:pPr>
        <w:pStyle w:val="a1"/>
        <w:numPr>
          <w:ilvl w:val="0"/>
          <w:numId w:val="12"/>
        </w:numPr>
        <w:ind w:firstLineChars="0"/>
      </w:pPr>
      <w:r>
        <w:rPr>
          <w:rFonts w:hint="eastAsia"/>
        </w:rPr>
        <w:t>映射关系</w:t>
      </w:r>
    </w:p>
    <w:p w14:paraId="14EB9A5D" w14:textId="77777777" w:rsidR="00FE7634" w:rsidRDefault="00FE7634" w:rsidP="006A0343">
      <w:pPr>
        <w:pStyle w:val="a1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数据库的表（</w:t>
      </w:r>
      <w:r>
        <w:rPr>
          <w:rFonts w:hint="eastAsia"/>
        </w:rPr>
        <w:t>table</w:t>
      </w:r>
      <w:r>
        <w:rPr>
          <w:rFonts w:hint="eastAsia"/>
        </w:rPr>
        <w:t>）</w:t>
      </w:r>
      <w:r>
        <w:rPr>
          <w:rFonts w:hint="eastAsia"/>
        </w:rPr>
        <w:t xml:space="preserve"> --&gt; </w:t>
      </w:r>
      <w:r>
        <w:rPr>
          <w:rFonts w:hint="eastAsia"/>
        </w:rPr>
        <w:t>类（</w:t>
      </w:r>
      <w:r>
        <w:rPr>
          <w:rFonts w:hint="eastAsia"/>
        </w:rPr>
        <w:t>class</w:t>
      </w:r>
      <w:r>
        <w:rPr>
          <w:rFonts w:hint="eastAsia"/>
        </w:rPr>
        <w:t>）</w:t>
      </w:r>
    </w:p>
    <w:p w14:paraId="2D8D8D05" w14:textId="77777777" w:rsidR="00FE7634" w:rsidRDefault="00FE7634" w:rsidP="006A0343">
      <w:pPr>
        <w:pStyle w:val="a1"/>
        <w:numPr>
          <w:ilvl w:val="1"/>
          <w:numId w:val="12"/>
        </w:numPr>
        <w:ind w:firstLineChars="0"/>
      </w:pPr>
      <w:r>
        <w:rPr>
          <w:rFonts w:hint="eastAsia"/>
        </w:rPr>
        <w:t>记录（</w:t>
      </w:r>
      <w:r>
        <w:rPr>
          <w:rFonts w:hint="eastAsia"/>
        </w:rPr>
        <w:t>record</w:t>
      </w:r>
      <w:r>
        <w:rPr>
          <w:rFonts w:hint="eastAsia"/>
        </w:rPr>
        <w:t>，行数据）</w:t>
      </w:r>
      <w:r>
        <w:rPr>
          <w:rFonts w:hint="eastAsia"/>
        </w:rPr>
        <w:t xml:space="preserve">--&gt; </w:t>
      </w:r>
      <w:r>
        <w:rPr>
          <w:rFonts w:hint="eastAsia"/>
        </w:rPr>
        <w:t>对象（</w:t>
      </w:r>
      <w:r>
        <w:rPr>
          <w:rFonts w:hint="eastAsia"/>
        </w:rPr>
        <w:t>object</w:t>
      </w:r>
      <w:r>
        <w:rPr>
          <w:rFonts w:hint="eastAsia"/>
        </w:rPr>
        <w:t>）</w:t>
      </w:r>
    </w:p>
    <w:p w14:paraId="2A67CB3D" w14:textId="77777777" w:rsidR="00FE7634" w:rsidRDefault="00FE7634" w:rsidP="006A0343">
      <w:pPr>
        <w:pStyle w:val="a1"/>
        <w:numPr>
          <w:ilvl w:val="1"/>
          <w:numId w:val="12"/>
        </w:numPr>
        <w:ind w:firstLineChars="0"/>
      </w:pPr>
      <w:r>
        <w:rPr>
          <w:rFonts w:hint="eastAsia"/>
        </w:rPr>
        <w:t>字段（</w:t>
      </w:r>
      <w:r>
        <w:rPr>
          <w:rFonts w:hint="eastAsia"/>
        </w:rPr>
        <w:t>field</w:t>
      </w:r>
      <w:r>
        <w:rPr>
          <w:rFonts w:hint="eastAsia"/>
        </w:rPr>
        <w:t>）</w:t>
      </w:r>
      <w:r>
        <w:rPr>
          <w:rFonts w:hint="eastAsia"/>
        </w:rPr>
        <w:t xml:space="preserve">--&gt; </w:t>
      </w:r>
      <w:r>
        <w:rPr>
          <w:rFonts w:hint="eastAsia"/>
        </w:rPr>
        <w:t>对象的属性（</w:t>
      </w:r>
      <w:r>
        <w:rPr>
          <w:rFonts w:hint="eastAsia"/>
        </w:rPr>
        <w:t>attribute</w:t>
      </w:r>
      <w:r>
        <w:rPr>
          <w:rFonts w:hint="eastAsia"/>
        </w:rPr>
        <w:t>）</w:t>
      </w:r>
    </w:p>
    <w:p w14:paraId="6AECB581" w14:textId="77777777" w:rsidR="00FE7634" w:rsidRDefault="00FE7634" w:rsidP="00FE7634">
      <w:pPr>
        <w:pStyle w:val="3"/>
        <w:spacing w:before="156" w:after="156"/>
      </w:pPr>
      <w:bookmarkStart w:id="11" w:name="_Toc40820279"/>
      <w:r>
        <w:rPr>
          <w:rFonts w:hint="eastAsia"/>
        </w:rPr>
        <w:t>对比样例</w:t>
      </w:r>
      <w:bookmarkEnd w:id="11"/>
    </w:p>
    <w:p w14:paraId="15FC079B" w14:textId="77777777" w:rsidR="00FE7634" w:rsidRDefault="00FE7634" w:rsidP="006A0343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查询</w:t>
      </w:r>
    </w:p>
    <w:p w14:paraId="00BC94F6" w14:textId="77777777" w:rsidR="00FE7634" w:rsidRDefault="00FE7634" w:rsidP="006A0343">
      <w:pPr>
        <w:pStyle w:val="a1"/>
        <w:numPr>
          <w:ilvl w:val="1"/>
          <w:numId w:val="13"/>
        </w:numPr>
        <w:ind w:firstLine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：</w:t>
      </w:r>
      <w:r>
        <w:t xml:space="preserve">SELECT 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</w:t>
      </w:r>
      <w:proofErr w:type="spellStart"/>
      <w:r>
        <w:t>birth_date</w:t>
      </w:r>
      <w:proofErr w:type="spellEnd"/>
      <w:r>
        <w:t>, sex</w:t>
      </w:r>
      <w:r>
        <w:rPr>
          <w:rFonts w:hint="eastAsia"/>
        </w:rPr>
        <w:t xml:space="preserve"> </w:t>
      </w:r>
      <w:r>
        <w:t>FROM persons WHERE id = 10</w:t>
      </w:r>
    </w:p>
    <w:p w14:paraId="5DAB5810" w14:textId="77777777" w:rsidR="00FE7634" w:rsidRDefault="00FE7634" w:rsidP="006A0343">
      <w:pPr>
        <w:pStyle w:val="a1"/>
        <w:numPr>
          <w:ilvl w:val="1"/>
          <w:numId w:val="13"/>
        </w:numPr>
        <w:ind w:firstLineChars="0"/>
      </w:pPr>
      <w:r>
        <w:t>ORM</w:t>
      </w:r>
      <w:r>
        <w:rPr>
          <w:rFonts w:hint="eastAsia"/>
        </w:rPr>
        <w:t>：</w:t>
      </w:r>
      <w:r w:rsidRPr="00FE7634">
        <w:t xml:space="preserve">p = </w:t>
      </w:r>
      <w:proofErr w:type="spellStart"/>
      <w:proofErr w:type="gramStart"/>
      <w:r w:rsidRPr="00FE7634">
        <w:t>Person.get</w:t>
      </w:r>
      <w:proofErr w:type="spellEnd"/>
      <w:r w:rsidRPr="00FE7634">
        <w:t>(</w:t>
      </w:r>
      <w:proofErr w:type="gramEnd"/>
      <w:r w:rsidRPr="00FE7634">
        <w:t>10);</w:t>
      </w:r>
    </w:p>
    <w:p w14:paraId="115E4E95" w14:textId="77777777" w:rsidR="00FE7634" w:rsidRDefault="00FE7634" w:rsidP="006A0343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处理</w:t>
      </w:r>
    </w:p>
    <w:p w14:paraId="69F9773A" w14:textId="77777777" w:rsidR="00FE7634" w:rsidRDefault="00FE7634" w:rsidP="006A0343">
      <w:pPr>
        <w:pStyle w:val="a1"/>
        <w:numPr>
          <w:ilvl w:val="1"/>
          <w:numId w:val="13"/>
        </w:numPr>
        <w:ind w:firstLine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：</w:t>
      </w:r>
      <w:r>
        <w:t xml:space="preserve">res = </w:t>
      </w:r>
      <w:proofErr w:type="spellStart"/>
      <w:proofErr w:type="gramStart"/>
      <w:r>
        <w:t>db.execSql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  <w:r>
        <w:rPr>
          <w:rFonts w:hint="eastAsia"/>
        </w:rPr>
        <w:t xml:space="preserve"> </w:t>
      </w:r>
      <w:r>
        <w:t>name = res[0]["FIRST_NAME"];</w:t>
      </w:r>
    </w:p>
    <w:p w14:paraId="225FE8C1" w14:textId="77777777" w:rsidR="00FE7634" w:rsidRDefault="00FE7634" w:rsidP="006A0343">
      <w:pPr>
        <w:pStyle w:val="a1"/>
        <w:numPr>
          <w:ilvl w:val="1"/>
          <w:numId w:val="13"/>
        </w:numPr>
        <w:ind w:firstLineChars="0"/>
      </w:pPr>
      <w:r>
        <w:t>ORM</w:t>
      </w:r>
      <w:r>
        <w:rPr>
          <w:rFonts w:hint="eastAsia"/>
        </w:rPr>
        <w:t>：</w:t>
      </w:r>
      <w:r w:rsidRPr="00FE7634">
        <w:t xml:space="preserve">name = </w:t>
      </w:r>
      <w:proofErr w:type="spellStart"/>
      <w:proofErr w:type="gramStart"/>
      <w:r w:rsidRPr="00FE7634">
        <w:t>p.first</w:t>
      </w:r>
      <w:proofErr w:type="gramEnd"/>
      <w:r w:rsidRPr="00FE7634">
        <w:t>_name</w:t>
      </w:r>
      <w:proofErr w:type="spellEnd"/>
      <w:r w:rsidRPr="00FE7634">
        <w:t>;</w:t>
      </w:r>
    </w:p>
    <w:p w14:paraId="5470F12E" w14:textId="77777777" w:rsidR="00FE7634" w:rsidRDefault="006E09D3" w:rsidP="006E09D3">
      <w:pPr>
        <w:pStyle w:val="3"/>
        <w:spacing w:before="156" w:after="156"/>
      </w:pPr>
      <w:bookmarkStart w:id="12" w:name="_Toc40820280"/>
      <w:r>
        <w:rPr>
          <w:rFonts w:hint="eastAsia"/>
        </w:rPr>
        <w:t>优缺点</w:t>
      </w:r>
      <w:bookmarkEnd w:id="12"/>
    </w:p>
    <w:p w14:paraId="0BE14CFA" w14:textId="77777777" w:rsidR="006E09D3" w:rsidRDefault="006E09D3" w:rsidP="006A0343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优点</w:t>
      </w:r>
    </w:p>
    <w:p w14:paraId="5D52CF70" w14:textId="77777777" w:rsidR="006E09D3" w:rsidRDefault="006E09D3" w:rsidP="006A0343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简单方便，易使用，方便维护</w:t>
      </w:r>
    </w:p>
    <w:p w14:paraId="4CECD381" w14:textId="77777777" w:rsidR="006E09D3" w:rsidRDefault="006E09D3" w:rsidP="006A0343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有现成工具，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多功能都可以自动完成，比如数据消毒、预处理、事务等等。</w:t>
      </w:r>
    </w:p>
    <w:p w14:paraId="347AD135" w14:textId="77777777" w:rsidR="006E09D3" w:rsidRDefault="006E09D3" w:rsidP="006A0343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它迫使你使用</w:t>
      </w:r>
      <w:r>
        <w:rPr>
          <w:rFonts w:hint="eastAsia"/>
        </w:rPr>
        <w:t xml:space="preserve"> MVC </w:t>
      </w:r>
      <w:r>
        <w:rPr>
          <w:rFonts w:hint="eastAsia"/>
        </w:rPr>
        <w:t>架构，</w:t>
      </w:r>
      <w:r>
        <w:rPr>
          <w:rFonts w:hint="eastAsia"/>
        </w:rPr>
        <w:t xml:space="preserve">ORM </w:t>
      </w:r>
      <w:r>
        <w:rPr>
          <w:rFonts w:hint="eastAsia"/>
        </w:rPr>
        <w:t>就是天然的</w:t>
      </w:r>
      <w:r>
        <w:rPr>
          <w:rFonts w:hint="eastAsia"/>
        </w:rPr>
        <w:t>Model</w:t>
      </w:r>
      <w:r>
        <w:rPr>
          <w:rFonts w:hint="eastAsia"/>
        </w:rPr>
        <w:t>，最终使代码更清晰。</w:t>
      </w:r>
    </w:p>
    <w:p w14:paraId="66B8B3D2" w14:textId="77777777" w:rsidR="006E09D3" w:rsidRDefault="006E09D3" w:rsidP="006A0343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你不必编写性能不佳的</w:t>
      </w:r>
      <w:r>
        <w:rPr>
          <w:rFonts w:hint="eastAsia"/>
        </w:rPr>
        <w:t xml:space="preserve"> SQL</w:t>
      </w:r>
      <w:r>
        <w:rPr>
          <w:rFonts w:hint="eastAsia"/>
        </w:rPr>
        <w:t>。</w:t>
      </w:r>
    </w:p>
    <w:p w14:paraId="56D769C3" w14:textId="77777777" w:rsidR="006E09D3" w:rsidRDefault="006E09D3" w:rsidP="006A0343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缺点</w:t>
      </w:r>
    </w:p>
    <w:p w14:paraId="21013BF4" w14:textId="77777777" w:rsidR="006E09D3" w:rsidRDefault="006E09D3" w:rsidP="006A0343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 xml:space="preserve">ORM </w:t>
      </w:r>
      <w:proofErr w:type="gramStart"/>
      <w:r>
        <w:rPr>
          <w:rFonts w:hint="eastAsia"/>
        </w:rPr>
        <w:t>库不是</w:t>
      </w:r>
      <w:proofErr w:type="gramEnd"/>
      <w:r>
        <w:rPr>
          <w:rFonts w:hint="eastAsia"/>
        </w:rPr>
        <w:t>轻量级工具，需要花很多精力学习和设置。</w:t>
      </w:r>
    </w:p>
    <w:p w14:paraId="4765B883" w14:textId="77777777" w:rsidR="006E09D3" w:rsidRDefault="006E09D3" w:rsidP="006A0343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对于复杂的查询，</w:t>
      </w:r>
      <w:r>
        <w:rPr>
          <w:rFonts w:hint="eastAsia"/>
        </w:rPr>
        <w:t xml:space="preserve">ORM </w:t>
      </w:r>
      <w:r>
        <w:rPr>
          <w:rFonts w:hint="eastAsia"/>
        </w:rPr>
        <w:t>要么是无法表达，要么是性能不如原生的</w:t>
      </w:r>
      <w:r>
        <w:rPr>
          <w:rFonts w:hint="eastAsia"/>
        </w:rPr>
        <w:t xml:space="preserve"> SQL</w:t>
      </w:r>
      <w:r>
        <w:rPr>
          <w:rFonts w:hint="eastAsia"/>
        </w:rPr>
        <w:t>。</w:t>
      </w:r>
    </w:p>
    <w:p w14:paraId="24644E43" w14:textId="77777777" w:rsidR="006E09D3" w:rsidRPr="006E09D3" w:rsidRDefault="006E09D3" w:rsidP="006A0343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 xml:space="preserve">ORM </w:t>
      </w:r>
      <w:r>
        <w:rPr>
          <w:rFonts w:hint="eastAsia"/>
        </w:rPr>
        <w:t>抽象掉了数据库层，开发者无法了解底层的数据库操作，也无法定制一些特殊的</w:t>
      </w:r>
      <w:r>
        <w:rPr>
          <w:rFonts w:hint="eastAsia"/>
        </w:rPr>
        <w:t xml:space="preserve"> SQL</w:t>
      </w:r>
      <w:r>
        <w:rPr>
          <w:rFonts w:hint="eastAsia"/>
        </w:rPr>
        <w:t>。</w:t>
      </w:r>
    </w:p>
    <w:p w14:paraId="371B1D8F" w14:textId="77777777" w:rsidR="00341953" w:rsidRDefault="00AA61D1" w:rsidP="00341953">
      <w:pPr>
        <w:pStyle w:val="2"/>
        <w:spacing w:before="156" w:after="156"/>
      </w:pPr>
      <w:bookmarkStart w:id="13" w:name="_Toc40820281"/>
      <w:r>
        <w:t>JPA</w:t>
      </w:r>
      <w:bookmarkEnd w:id="13"/>
    </w:p>
    <w:p w14:paraId="2649B9CA" w14:textId="77777777" w:rsidR="00341953" w:rsidRDefault="00341953" w:rsidP="00341953"/>
    <w:p w14:paraId="75692EC1" w14:textId="77777777" w:rsidR="009308C7" w:rsidRDefault="009308C7" w:rsidP="00341953"/>
    <w:p w14:paraId="5F33A10A" w14:textId="77777777" w:rsidR="00341953" w:rsidRDefault="00341953">
      <w:pPr>
        <w:widowControl/>
        <w:jc w:val="left"/>
      </w:pPr>
      <w:r>
        <w:br w:type="page"/>
      </w:r>
    </w:p>
    <w:p w14:paraId="5AB5F172" w14:textId="77777777" w:rsidR="009308C7" w:rsidRDefault="009308C7" w:rsidP="00341953">
      <w:pPr>
        <w:pStyle w:val="1"/>
        <w:spacing w:after="312"/>
      </w:pPr>
      <w:bookmarkStart w:id="14" w:name="_Toc40820282"/>
      <w:r>
        <w:rPr>
          <w:rFonts w:hint="eastAsia"/>
        </w:rPr>
        <w:lastRenderedPageBreak/>
        <w:t>事务</w:t>
      </w:r>
      <w:bookmarkEnd w:id="14"/>
    </w:p>
    <w:p w14:paraId="10FC8313" w14:textId="77777777" w:rsidR="00F05C98" w:rsidRDefault="00F05C98" w:rsidP="00F05C98">
      <w:pPr>
        <w:pStyle w:val="2"/>
        <w:spacing w:before="156" w:after="156"/>
      </w:pPr>
      <w:bookmarkStart w:id="15" w:name="_Toc40820283"/>
      <w:r>
        <w:rPr>
          <w:rFonts w:hint="eastAsia"/>
        </w:rPr>
        <w:t>事务介绍</w:t>
      </w:r>
      <w:bookmarkEnd w:id="15"/>
    </w:p>
    <w:p w14:paraId="423D2F84" w14:textId="77777777" w:rsidR="00F05C98" w:rsidRDefault="00F05C98" w:rsidP="00F05C98">
      <w:pPr>
        <w:pStyle w:val="a1"/>
        <w:ind w:firstLine="360"/>
      </w:pPr>
      <w:r>
        <w:rPr>
          <w:rFonts w:hint="eastAsia"/>
        </w:rPr>
        <w:t>事务：以可控的方式对数据资源进行访问的一组操作</w:t>
      </w:r>
    </w:p>
    <w:p w14:paraId="4054BCF6" w14:textId="77777777" w:rsidR="00F05C98" w:rsidRDefault="00F05C98" w:rsidP="00F05C98">
      <w:pPr>
        <w:pStyle w:val="a1"/>
        <w:ind w:firstLine="360"/>
      </w:pPr>
      <w:r>
        <w:rPr>
          <w:rFonts w:hint="eastAsia"/>
        </w:rPr>
        <w:t>事务的</w:t>
      </w:r>
      <w:r>
        <w:rPr>
          <w:rFonts w:hint="eastAsia"/>
        </w:rPr>
        <w:t>4</w:t>
      </w:r>
      <w:r>
        <w:rPr>
          <w:rFonts w:hint="eastAsia"/>
        </w:rPr>
        <w:t>个属性：</w:t>
      </w:r>
    </w:p>
    <w:p w14:paraId="0DE1F353" w14:textId="77777777" w:rsidR="00F05C98" w:rsidRDefault="00F05C98" w:rsidP="006A0343">
      <w:pPr>
        <w:pStyle w:val="a1"/>
        <w:numPr>
          <w:ilvl w:val="0"/>
          <w:numId w:val="7"/>
        </w:numPr>
        <w:ind w:firstLineChars="0"/>
      </w:pPr>
      <w:r>
        <w:rPr>
          <w:rFonts w:hint="eastAsia"/>
        </w:rPr>
        <w:t>原子性：事务内的一组操作不可分割，</w:t>
      </w:r>
      <w:r w:rsidRPr="004D2A98">
        <w:rPr>
          <w:rFonts w:hint="eastAsia"/>
        </w:rPr>
        <w:t>要么全部执行，要么全部不执行</w:t>
      </w:r>
    </w:p>
    <w:p w14:paraId="30407558" w14:textId="77777777" w:rsidR="00F05C98" w:rsidRDefault="00F05C98" w:rsidP="006A0343">
      <w:pPr>
        <w:pStyle w:val="a1"/>
        <w:numPr>
          <w:ilvl w:val="0"/>
          <w:numId w:val="7"/>
        </w:numPr>
        <w:ind w:firstLineChars="0"/>
      </w:pPr>
      <w:r>
        <w:rPr>
          <w:rFonts w:hint="eastAsia"/>
        </w:rPr>
        <w:t>一致性：事务包含的操作不能违反数据资源的一致性检测，</w:t>
      </w:r>
      <w:r w:rsidRPr="004D2A98">
        <w:rPr>
          <w:rFonts w:hint="eastAsia"/>
        </w:rPr>
        <w:t>事务完成后</w:t>
      </w:r>
      <w:r>
        <w:rPr>
          <w:rFonts w:hint="eastAsia"/>
        </w:rPr>
        <w:t>需要保持</w:t>
      </w:r>
      <w:r w:rsidRPr="004D2A98">
        <w:rPr>
          <w:rFonts w:hint="eastAsia"/>
        </w:rPr>
        <w:t>数据</w:t>
      </w:r>
      <w:r>
        <w:rPr>
          <w:rFonts w:hint="eastAsia"/>
        </w:rPr>
        <w:t>间的一致性状态</w:t>
      </w:r>
      <w:r w:rsidRPr="004D2A98">
        <w:rPr>
          <w:rFonts w:hint="eastAsia"/>
        </w:rPr>
        <w:t>，即</w:t>
      </w:r>
      <w:r w:rsidRPr="004D2A98">
        <w:rPr>
          <w:rFonts w:hint="eastAsia"/>
        </w:rPr>
        <w:t>A</w:t>
      </w:r>
      <w:r w:rsidRPr="004D2A98">
        <w:rPr>
          <w:rFonts w:hint="eastAsia"/>
        </w:rPr>
        <w:t>账户只要减去了</w:t>
      </w:r>
      <w:r w:rsidRPr="004D2A98">
        <w:rPr>
          <w:rFonts w:hint="eastAsia"/>
        </w:rPr>
        <w:t>100</w:t>
      </w:r>
      <w:r w:rsidRPr="004D2A98">
        <w:rPr>
          <w:rFonts w:hint="eastAsia"/>
        </w:rPr>
        <w:t>，</w:t>
      </w:r>
      <w:r w:rsidRPr="004D2A98">
        <w:rPr>
          <w:rFonts w:hint="eastAsia"/>
        </w:rPr>
        <w:t>B</w:t>
      </w:r>
      <w:r w:rsidRPr="004D2A98">
        <w:rPr>
          <w:rFonts w:hint="eastAsia"/>
        </w:rPr>
        <w:t>账户则必定加上了</w:t>
      </w:r>
      <w:r w:rsidRPr="004D2A98">
        <w:rPr>
          <w:rFonts w:hint="eastAsia"/>
        </w:rPr>
        <w:t>100</w:t>
      </w:r>
    </w:p>
    <w:p w14:paraId="33E281AB" w14:textId="77777777" w:rsidR="00F05C98" w:rsidRDefault="00F05C98" w:rsidP="006A0343">
      <w:pPr>
        <w:pStyle w:val="a1"/>
        <w:numPr>
          <w:ilvl w:val="0"/>
          <w:numId w:val="7"/>
        </w:numPr>
        <w:ind w:firstLineChars="0"/>
      </w:pPr>
      <w:r>
        <w:rPr>
          <w:rFonts w:hint="eastAsia"/>
        </w:rPr>
        <w:t>隔离性：规定了事务间的相互影响程度</w:t>
      </w:r>
    </w:p>
    <w:p w14:paraId="139548A7" w14:textId="77777777" w:rsidR="00F05C98" w:rsidRDefault="00F05C98" w:rsidP="006A0343">
      <w:pPr>
        <w:pStyle w:val="a1"/>
        <w:numPr>
          <w:ilvl w:val="0"/>
          <w:numId w:val="7"/>
        </w:numPr>
        <w:ind w:firstLineChars="0"/>
      </w:pPr>
      <w:r>
        <w:rPr>
          <w:rFonts w:hint="eastAsia"/>
        </w:rPr>
        <w:t>持久性：一旦</w:t>
      </w:r>
      <w:r w:rsidRPr="004D2A98">
        <w:rPr>
          <w:rFonts w:hint="eastAsia"/>
        </w:rPr>
        <w:t>事务完成后，对数据库数据的修改被持久化存储</w:t>
      </w:r>
    </w:p>
    <w:p w14:paraId="6110E5BD" w14:textId="77777777" w:rsidR="00F05C98" w:rsidRDefault="00F05C98" w:rsidP="00F05C98">
      <w:pPr>
        <w:pStyle w:val="a1"/>
        <w:ind w:left="210" w:firstLineChars="0"/>
      </w:pPr>
      <w:r>
        <w:rPr>
          <w:rFonts w:hint="eastAsia"/>
        </w:rPr>
        <w:t>概念：</w:t>
      </w:r>
    </w:p>
    <w:p w14:paraId="604A70E7" w14:textId="77777777" w:rsidR="00F05C98" w:rsidRDefault="00F05C98" w:rsidP="006A0343">
      <w:pPr>
        <w:pStyle w:val="a1"/>
        <w:numPr>
          <w:ilvl w:val="0"/>
          <w:numId w:val="10"/>
        </w:numPr>
        <w:ind w:firstLineChars="0"/>
      </w:pPr>
      <w:r>
        <w:rPr>
          <w:rFonts w:hint="eastAsia"/>
        </w:rPr>
        <w:t>Resource</w:t>
      </w:r>
      <w:r>
        <w:t xml:space="preserve"> Manager(RM)</w:t>
      </w:r>
      <w:r>
        <w:rPr>
          <w:rFonts w:hint="eastAsia"/>
        </w:rPr>
        <w:t>：数据资源存储与管理模块，比如数据服务器</w:t>
      </w:r>
    </w:p>
    <w:p w14:paraId="22DA47AE" w14:textId="77777777" w:rsidR="00F05C98" w:rsidRDefault="00F05C98" w:rsidP="006A0343">
      <w:pPr>
        <w:pStyle w:val="a1"/>
        <w:numPr>
          <w:ilvl w:val="0"/>
          <w:numId w:val="10"/>
        </w:numPr>
        <w:ind w:firstLineChars="0"/>
      </w:pPr>
      <w:r>
        <w:rPr>
          <w:rFonts w:hint="eastAsia"/>
        </w:rPr>
        <w:t>Tran</w:t>
      </w:r>
      <w:r>
        <w:t>saction Processing Monitor(TMP)</w:t>
      </w:r>
      <w:r>
        <w:rPr>
          <w:rFonts w:hint="eastAsia"/>
        </w:rPr>
        <w:t>：协调分布式环境中多个</w:t>
      </w:r>
      <w:r>
        <w:rPr>
          <w:rFonts w:hint="eastAsia"/>
        </w:rPr>
        <w:t>R</w:t>
      </w:r>
      <w:r>
        <w:t>M</w:t>
      </w:r>
      <w:r>
        <w:rPr>
          <w:rFonts w:hint="eastAsia"/>
        </w:rPr>
        <w:t>的事务处理</w:t>
      </w:r>
    </w:p>
    <w:p w14:paraId="2AFC980F" w14:textId="77777777" w:rsidR="00F05C98" w:rsidRDefault="00F05C98" w:rsidP="006A0343">
      <w:pPr>
        <w:pStyle w:val="a1"/>
        <w:numPr>
          <w:ilvl w:val="0"/>
          <w:numId w:val="10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：提交事务的应用</w:t>
      </w:r>
    </w:p>
    <w:p w14:paraId="3762339E" w14:textId="77777777" w:rsidR="00F05C98" w:rsidRDefault="00F05C98" w:rsidP="00F05C98">
      <w:pPr>
        <w:pStyle w:val="a1"/>
        <w:ind w:left="360" w:firstLineChars="0" w:firstLine="0"/>
      </w:pPr>
      <w:r>
        <w:rPr>
          <w:rFonts w:hint="eastAsia"/>
        </w:rPr>
        <w:t>全局事务：事务处理</w:t>
      </w:r>
      <w:r w:rsidRPr="00FE50B2">
        <w:rPr>
          <w:rFonts w:hint="eastAsia"/>
          <w:b/>
          <w:bCs/>
        </w:rPr>
        <w:t>过程中</w:t>
      </w:r>
      <w:r>
        <w:rPr>
          <w:rFonts w:hint="eastAsia"/>
        </w:rPr>
        <w:t>有多个</w:t>
      </w:r>
      <w:r>
        <w:rPr>
          <w:rFonts w:hint="eastAsia"/>
        </w:rPr>
        <w:t>R</w:t>
      </w:r>
      <w:r>
        <w:t>M</w:t>
      </w:r>
      <w:r>
        <w:rPr>
          <w:rFonts w:hint="eastAsia"/>
        </w:rPr>
        <w:t>参与，需要借助</w:t>
      </w:r>
      <w:r>
        <w:rPr>
          <w:rFonts w:hint="eastAsia"/>
        </w:rPr>
        <w:t>T</w:t>
      </w:r>
      <w:r>
        <w:t>MP</w:t>
      </w:r>
      <w:r>
        <w:rPr>
          <w:rFonts w:hint="eastAsia"/>
        </w:rPr>
        <w:t>协调不同</w:t>
      </w:r>
      <w:r>
        <w:rPr>
          <w:rFonts w:hint="eastAsia"/>
        </w:rPr>
        <w:t>R</w:t>
      </w:r>
      <w:r>
        <w:t>M</w:t>
      </w:r>
      <w:r>
        <w:rPr>
          <w:rFonts w:hint="eastAsia"/>
        </w:rPr>
        <w:t>之间的事务</w:t>
      </w:r>
    </w:p>
    <w:p w14:paraId="4D6308C4" w14:textId="77777777" w:rsidR="00F05C98" w:rsidRDefault="00F05C98" w:rsidP="00F05C98">
      <w:pPr>
        <w:pStyle w:val="a1"/>
        <w:ind w:left="360" w:firstLineChars="0" w:firstLine="0"/>
      </w:pPr>
      <w:r>
        <w:rPr>
          <w:rFonts w:hint="eastAsia"/>
        </w:rPr>
        <w:t>局部事务：事务处理</w:t>
      </w:r>
      <w:r w:rsidRPr="00FE50B2">
        <w:rPr>
          <w:rFonts w:hint="eastAsia"/>
          <w:b/>
          <w:bCs/>
        </w:rPr>
        <w:t>过程中</w:t>
      </w:r>
      <w:r>
        <w:rPr>
          <w:rFonts w:hint="eastAsia"/>
        </w:rPr>
        <w:t>只有一个</w:t>
      </w:r>
      <w:r>
        <w:rPr>
          <w:rFonts w:hint="eastAsia"/>
        </w:rPr>
        <w:t>R</w:t>
      </w:r>
      <w:r>
        <w:t>M</w:t>
      </w:r>
      <w:r>
        <w:rPr>
          <w:rFonts w:hint="eastAsia"/>
        </w:rPr>
        <w:t>参与，可以使用</w:t>
      </w:r>
      <w:r>
        <w:rPr>
          <w:rFonts w:hint="eastAsia"/>
        </w:rPr>
        <w:t>R</w:t>
      </w:r>
      <w:r>
        <w:t>M</w:t>
      </w:r>
      <w:r>
        <w:rPr>
          <w:rFonts w:hint="eastAsia"/>
        </w:rPr>
        <w:t>内置的事务处理支持来完成事务处理</w:t>
      </w:r>
    </w:p>
    <w:p w14:paraId="6B543545" w14:textId="77777777" w:rsidR="00F05C98" w:rsidRDefault="00F05C98" w:rsidP="00F05C98">
      <w:pPr>
        <w:pStyle w:val="a1"/>
        <w:ind w:left="360" w:firstLineChars="0" w:firstLine="0"/>
      </w:pPr>
      <w:r>
        <w:rPr>
          <w:rFonts w:hint="eastAsia"/>
        </w:rPr>
        <w:t>全局事务和局部事务区别在于事务处理过程中有多少个</w:t>
      </w:r>
      <w:r>
        <w:rPr>
          <w:rFonts w:hint="eastAsia"/>
        </w:rPr>
        <w:t>R</w:t>
      </w:r>
      <w:r>
        <w:t>M</w:t>
      </w:r>
      <w:r>
        <w:rPr>
          <w:rFonts w:hint="eastAsia"/>
        </w:rPr>
        <w:t>参与，而不是系统拥有多少</w:t>
      </w:r>
      <w:r>
        <w:rPr>
          <w:rFonts w:hint="eastAsia"/>
        </w:rPr>
        <w:t>R</w:t>
      </w:r>
      <w:r>
        <w:t>M</w:t>
      </w:r>
      <w:r>
        <w:rPr>
          <w:rFonts w:hint="eastAsia"/>
        </w:rPr>
        <w:t>。</w:t>
      </w:r>
    </w:p>
    <w:p w14:paraId="188C91C1" w14:textId="77777777" w:rsidR="00F05C98" w:rsidRDefault="00F05C98" w:rsidP="00F05C98">
      <w:pPr>
        <w:pStyle w:val="a1"/>
        <w:ind w:firstLineChars="0"/>
      </w:pPr>
    </w:p>
    <w:p w14:paraId="63C04BFD" w14:textId="77777777" w:rsidR="00F05C98" w:rsidRDefault="00F05C98" w:rsidP="00F650A0">
      <w:pPr>
        <w:pStyle w:val="2"/>
        <w:spacing w:before="156" w:after="156"/>
      </w:pPr>
      <w:bookmarkStart w:id="16" w:name="_Toc40820284"/>
      <w:r>
        <w:rPr>
          <w:rFonts w:hint="eastAsia"/>
        </w:rPr>
        <w:t>事务隔离性问题</w:t>
      </w:r>
      <w:bookmarkEnd w:id="16"/>
    </w:p>
    <w:p w14:paraId="63300F8F" w14:textId="77777777" w:rsidR="00F05C98" w:rsidRDefault="00F05C98" w:rsidP="00F05C98">
      <w:pPr>
        <w:pStyle w:val="a1"/>
        <w:ind w:firstLine="360"/>
      </w:pPr>
      <w:r>
        <w:rPr>
          <w:rFonts w:hint="eastAsia"/>
        </w:rPr>
        <w:t>事务并发处理时可能会出现以下三个问题：</w:t>
      </w:r>
    </w:p>
    <w:p w14:paraId="45D1DB4F" w14:textId="77777777" w:rsidR="00F05C98" w:rsidRDefault="00F05C98" w:rsidP="006A0343">
      <w:pPr>
        <w:pStyle w:val="a1"/>
        <w:numPr>
          <w:ilvl w:val="0"/>
          <w:numId w:val="8"/>
        </w:numPr>
        <w:ind w:firstLineChars="0"/>
      </w:pPr>
      <w:r>
        <w:rPr>
          <w:rFonts w:hint="eastAsia"/>
        </w:rPr>
        <w:t>脏读</w:t>
      </w:r>
    </w:p>
    <w:p w14:paraId="1ED730EE" w14:textId="77777777" w:rsidR="00F05C98" w:rsidRDefault="00F05C98" w:rsidP="006A0343">
      <w:pPr>
        <w:pStyle w:val="a1"/>
        <w:numPr>
          <w:ilvl w:val="1"/>
          <w:numId w:val="8"/>
        </w:numPr>
        <w:ind w:firstLineChars="0"/>
      </w:pPr>
      <w:r>
        <w:rPr>
          <w:rFonts w:hint="eastAsia"/>
        </w:rPr>
        <w:t>事务</w:t>
      </w:r>
      <w:r>
        <w:rPr>
          <w:rFonts w:hint="eastAsia"/>
        </w:rPr>
        <w:t>A</w:t>
      </w:r>
      <w:r>
        <w:rPr>
          <w:rFonts w:hint="eastAsia"/>
        </w:rPr>
        <w:t>能够获取到事务</w:t>
      </w:r>
      <w:r>
        <w:rPr>
          <w:rFonts w:hint="eastAsia"/>
        </w:rPr>
        <w:t>B</w:t>
      </w:r>
      <w:r>
        <w:rPr>
          <w:rFonts w:hint="eastAsia"/>
        </w:rPr>
        <w:t>还未提交的数据，当事务</w:t>
      </w:r>
      <w:r>
        <w:rPr>
          <w:rFonts w:hint="eastAsia"/>
        </w:rPr>
        <w:t>B</w:t>
      </w:r>
      <w:proofErr w:type="gramStart"/>
      <w:r>
        <w:rPr>
          <w:rFonts w:hint="eastAsia"/>
        </w:rPr>
        <w:t>回滚时</w:t>
      </w:r>
      <w:proofErr w:type="gramEnd"/>
      <w:r>
        <w:rPr>
          <w:rFonts w:hint="eastAsia"/>
        </w:rPr>
        <w:t>，事务</w:t>
      </w:r>
      <w:r>
        <w:rPr>
          <w:rFonts w:hint="eastAsia"/>
        </w:rPr>
        <w:t>A</w:t>
      </w:r>
      <w:r>
        <w:rPr>
          <w:rFonts w:hint="eastAsia"/>
        </w:rPr>
        <w:t>获取到的数据就会失效，变成脏数据</w:t>
      </w:r>
    </w:p>
    <w:p w14:paraId="407CDC06" w14:textId="77777777" w:rsidR="00F05C98" w:rsidRDefault="00F05C98" w:rsidP="006A0343">
      <w:pPr>
        <w:pStyle w:val="a1"/>
        <w:numPr>
          <w:ilvl w:val="0"/>
          <w:numId w:val="8"/>
        </w:numPr>
        <w:ind w:firstLineChars="0"/>
      </w:pPr>
      <w:r>
        <w:rPr>
          <w:rFonts w:hint="eastAsia"/>
        </w:rPr>
        <w:t>不可重复读</w:t>
      </w:r>
    </w:p>
    <w:p w14:paraId="1111A98D" w14:textId="77777777" w:rsidR="00F05C98" w:rsidRDefault="00F05C98" w:rsidP="006A0343">
      <w:pPr>
        <w:pStyle w:val="a1"/>
        <w:numPr>
          <w:ilvl w:val="1"/>
          <w:numId w:val="8"/>
        </w:numPr>
        <w:ind w:firstLineChars="0"/>
      </w:pPr>
      <w:r>
        <w:rPr>
          <w:rFonts w:hint="eastAsia"/>
        </w:rPr>
        <w:t>事务</w:t>
      </w:r>
      <w:r>
        <w:rPr>
          <w:rFonts w:hint="eastAsia"/>
        </w:rPr>
        <w:t>A</w:t>
      </w:r>
      <w:r>
        <w:rPr>
          <w:rFonts w:hint="eastAsia"/>
        </w:rPr>
        <w:t>在事务</w:t>
      </w:r>
      <w:r>
        <w:t>B</w:t>
      </w:r>
      <w:r>
        <w:rPr>
          <w:rFonts w:hint="eastAsia"/>
        </w:rPr>
        <w:t>修改数据前后分别读取一次数据，读取的结果不相同</w:t>
      </w:r>
    </w:p>
    <w:p w14:paraId="6DA231C1" w14:textId="77777777" w:rsidR="00F05C98" w:rsidRDefault="00F05C98" w:rsidP="006A0343">
      <w:pPr>
        <w:pStyle w:val="a1"/>
        <w:numPr>
          <w:ilvl w:val="0"/>
          <w:numId w:val="8"/>
        </w:numPr>
        <w:ind w:firstLineChars="0"/>
      </w:pPr>
      <w:r>
        <w:rPr>
          <w:rFonts w:hint="eastAsia"/>
        </w:rPr>
        <w:t>幻读</w:t>
      </w:r>
    </w:p>
    <w:p w14:paraId="025BA769" w14:textId="77777777" w:rsidR="00F05C98" w:rsidRDefault="00F05C98" w:rsidP="006A0343">
      <w:pPr>
        <w:pStyle w:val="a1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事务</w:t>
      </w:r>
      <w:r>
        <w:rPr>
          <w:rFonts w:hint="eastAsia"/>
        </w:rPr>
        <w:t>A</w:t>
      </w:r>
      <w:r>
        <w:rPr>
          <w:rFonts w:hint="eastAsia"/>
        </w:rPr>
        <w:t>执行相同的查询语句得到的结果集不同，主要发生在其他事务进行了增加和删除操作</w:t>
      </w:r>
    </w:p>
    <w:p w14:paraId="11322902" w14:textId="77777777" w:rsidR="00F05C98" w:rsidRDefault="00F05C98" w:rsidP="00F05C98">
      <w:pPr>
        <w:pStyle w:val="a1"/>
        <w:ind w:firstLine="360"/>
      </w:pPr>
      <w:r>
        <w:rPr>
          <w:rFonts w:hint="eastAsia"/>
        </w:rPr>
        <w:t>不可重复读针对的是修改操作，</w:t>
      </w:r>
      <w:proofErr w:type="gramStart"/>
      <w:r>
        <w:rPr>
          <w:rFonts w:hint="eastAsia"/>
        </w:rPr>
        <w:t>幻读针对</w:t>
      </w:r>
      <w:proofErr w:type="gramEnd"/>
      <w:r>
        <w:rPr>
          <w:rFonts w:hint="eastAsia"/>
        </w:rPr>
        <w:t>的是新增和删除操作</w:t>
      </w:r>
    </w:p>
    <w:p w14:paraId="4C5BFE9B" w14:textId="77777777" w:rsidR="00F05C98" w:rsidRDefault="00F05C98" w:rsidP="00F05C98">
      <w:pPr>
        <w:pStyle w:val="a1"/>
        <w:ind w:firstLine="360"/>
      </w:pPr>
      <w:r>
        <w:rPr>
          <w:rFonts w:hint="eastAsia"/>
        </w:rPr>
        <w:t>事务定义了</w:t>
      </w:r>
      <w:r>
        <w:rPr>
          <w:rFonts w:hint="eastAsia"/>
        </w:rPr>
        <w:t>4</w:t>
      </w:r>
      <w:r>
        <w:rPr>
          <w:rFonts w:hint="eastAsia"/>
        </w:rPr>
        <w:t>种隔离级别：</w:t>
      </w:r>
    </w:p>
    <w:p w14:paraId="004358BA" w14:textId="77777777" w:rsidR="00F05C98" w:rsidRDefault="00F05C98" w:rsidP="006A0343">
      <w:pPr>
        <w:pStyle w:val="a1"/>
        <w:numPr>
          <w:ilvl w:val="0"/>
          <w:numId w:val="9"/>
        </w:numPr>
        <w:ind w:firstLineChars="0"/>
      </w:pPr>
      <w:r>
        <w:rPr>
          <w:rFonts w:hint="eastAsia"/>
        </w:rPr>
        <w:t>Read</w:t>
      </w:r>
      <w:r>
        <w:t xml:space="preserve"> Uncommitted</w:t>
      </w:r>
    </w:p>
    <w:p w14:paraId="32AF97EF" w14:textId="77777777" w:rsidR="00F05C98" w:rsidRDefault="00F05C98" w:rsidP="006A0343">
      <w:pPr>
        <w:pStyle w:val="a1"/>
        <w:numPr>
          <w:ilvl w:val="1"/>
          <w:numId w:val="9"/>
        </w:numPr>
        <w:ind w:firstLineChars="0"/>
      </w:pPr>
      <w:r>
        <w:rPr>
          <w:rFonts w:hint="eastAsia"/>
        </w:rPr>
        <w:t>最低隔离性，一个事务可以读取另一个事务未提交数据</w:t>
      </w:r>
    </w:p>
    <w:p w14:paraId="156486CB" w14:textId="77777777" w:rsidR="00F05C98" w:rsidRDefault="00F05C98" w:rsidP="006A0343">
      <w:pPr>
        <w:pStyle w:val="a1"/>
        <w:numPr>
          <w:ilvl w:val="1"/>
          <w:numId w:val="9"/>
        </w:numPr>
        <w:ind w:firstLineChars="0"/>
      </w:pPr>
      <w:r>
        <w:rPr>
          <w:rFonts w:hint="eastAsia"/>
        </w:rPr>
        <w:t>存在脏读、不可重复读、</w:t>
      </w:r>
      <w:proofErr w:type="gramStart"/>
      <w:r>
        <w:rPr>
          <w:rFonts w:hint="eastAsia"/>
        </w:rPr>
        <w:t>幻读问题</w:t>
      </w:r>
      <w:proofErr w:type="gramEnd"/>
    </w:p>
    <w:p w14:paraId="4C93C8E0" w14:textId="77777777" w:rsidR="00F05C98" w:rsidRDefault="00F05C98" w:rsidP="006A0343">
      <w:pPr>
        <w:pStyle w:val="a1"/>
        <w:numPr>
          <w:ilvl w:val="0"/>
          <w:numId w:val="9"/>
        </w:numPr>
        <w:ind w:firstLineChars="0"/>
      </w:pPr>
      <w:r>
        <w:rPr>
          <w:rFonts w:hint="eastAsia"/>
        </w:rPr>
        <w:t>Read</w:t>
      </w:r>
      <w:r>
        <w:t xml:space="preserve"> Committed</w:t>
      </w:r>
    </w:p>
    <w:p w14:paraId="5C8E1CE1" w14:textId="77777777" w:rsidR="00F05C98" w:rsidRDefault="00F05C98" w:rsidP="006A0343">
      <w:pPr>
        <w:pStyle w:val="a1"/>
        <w:numPr>
          <w:ilvl w:val="1"/>
          <w:numId w:val="9"/>
        </w:numPr>
        <w:ind w:firstLineChars="0"/>
      </w:pPr>
      <w:r>
        <w:rPr>
          <w:rFonts w:hint="eastAsia"/>
        </w:rPr>
        <w:t>大部分数据库的默认级别，一个事务的操作只有提交之后其他事务才能获悉</w:t>
      </w:r>
    </w:p>
    <w:p w14:paraId="52F6C5F8" w14:textId="77777777" w:rsidR="00F05C98" w:rsidRDefault="00F05C98" w:rsidP="006A0343">
      <w:pPr>
        <w:pStyle w:val="a1"/>
        <w:numPr>
          <w:ilvl w:val="1"/>
          <w:numId w:val="9"/>
        </w:numPr>
        <w:ind w:firstLineChars="0"/>
      </w:pPr>
      <w:r>
        <w:rPr>
          <w:rFonts w:hint="eastAsia"/>
        </w:rPr>
        <w:t>存在不可重复读、</w:t>
      </w:r>
      <w:proofErr w:type="gramStart"/>
      <w:r>
        <w:rPr>
          <w:rFonts w:hint="eastAsia"/>
        </w:rPr>
        <w:t>幻读问题</w:t>
      </w:r>
      <w:proofErr w:type="gramEnd"/>
    </w:p>
    <w:p w14:paraId="601599F4" w14:textId="77777777" w:rsidR="00F05C98" w:rsidRDefault="00F05C98" w:rsidP="006A0343">
      <w:pPr>
        <w:pStyle w:val="a1"/>
        <w:numPr>
          <w:ilvl w:val="0"/>
          <w:numId w:val="9"/>
        </w:numPr>
        <w:ind w:firstLineChars="0"/>
      </w:pPr>
      <w:r>
        <w:rPr>
          <w:rFonts w:hint="eastAsia"/>
        </w:rPr>
        <w:t>R</w:t>
      </w:r>
      <w:r>
        <w:t>epeatable Read</w:t>
      </w:r>
    </w:p>
    <w:p w14:paraId="37BFFDD5" w14:textId="77777777" w:rsidR="00F05C98" w:rsidRDefault="00F05C98" w:rsidP="006A0343">
      <w:pPr>
        <w:pStyle w:val="a1"/>
        <w:numPr>
          <w:ilvl w:val="1"/>
          <w:numId w:val="9"/>
        </w:numPr>
        <w:ind w:firstLineChars="0"/>
      </w:pPr>
      <w:r>
        <w:rPr>
          <w:rFonts w:hint="eastAsia"/>
        </w:rPr>
        <w:t>保证在当前事务中，对同一笔数据的读取结果一致</w:t>
      </w:r>
    </w:p>
    <w:p w14:paraId="5B79A633" w14:textId="77777777" w:rsidR="00F05C98" w:rsidRDefault="00F05C98" w:rsidP="006A0343">
      <w:pPr>
        <w:pStyle w:val="a1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存在幻读问题</w:t>
      </w:r>
      <w:proofErr w:type="gramEnd"/>
    </w:p>
    <w:p w14:paraId="64E9D9DA" w14:textId="77777777" w:rsidR="00F05C98" w:rsidRDefault="00F05C98" w:rsidP="006A0343">
      <w:pPr>
        <w:pStyle w:val="a1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erializable</w:t>
      </w:r>
    </w:p>
    <w:p w14:paraId="7A576C8A" w14:textId="77777777" w:rsidR="009308C7" w:rsidRDefault="00F05C98" w:rsidP="00F05C98">
      <w:pPr>
        <w:pStyle w:val="a1"/>
        <w:ind w:firstLine="360"/>
      </w:pPr>
      <w:r>
        <w:rPr>
          <w:rFonts w:hint="eastAsia"/>
        </w:rPr>
        <w:t>串行执行所有事务，隔离性最高，但效率最低</w:t>
      </w:r>
    </w:p>
    <w:p w14:paraId="06EBDD00" w14:textId="77777777" w:rsidR="00F05C98" w:rsidRDefault="00F650A0" w:rsidP="00F650A0">
      <w:pPr>
        <w:pStyle w:val="2"/>
        <w:spacing w:before="156" w:after="156"/>
      </w:pPr>
      <w:bookmarkStart w:id="17" w:name="_Toc40820285"/>
      <w:r>
        <w:rPr>
          <w:rFonts w:hint="eastAsia"/>
        </w:rPr>
        <w:t>事务的传播行为</w:t>
      </w:r>
      <w:bookmarkEnd w:id="17"/>
    </w:p>
    <w:p w14:paraId="218A0E03" w14:textId="77777777" w:rsidR="00F650A0" w:rsidRPr="00F650A0" w:rsidRDefault="00F650A0" w:rsidP="00F650A0">
      <w:pPr>
        <w:pStyle w:val="a1"/>
        <w:ind w:firstLine="360"/>
      </w:pPr>
      <w:r>
        <w:rPr>
          <w:noProof/>
        </w:rPr>
        <w:drawing>
          <wp:inline distT="0" distB="0" distL="0" distR="0" wp14:anchorId="712D3CAB" wp14:editId="6F7D5E89">
            <wp:extent cx="4595854" cy="2243968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806" cy="22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47BB" w14:textId="77777777" w:rsidR="00F05C98" w:rsidRDefault="00306750" w:rsidP="006A0343">
      <w:pPr>
        <w:pStyle w:val="a1"/>
        <w:numPr>
          <w:ilvl w:val="0"/>
          <w:numId w:val="36"/>
        </w:numPr>
        <w:ind w:firstLineChars="0"/>
      </w:pPr>
      <w:r>
        <w:rPr>
          <w:rFonts w:hint="eastAsia"/>
        </w:rPr>
        <w:t>假如事务逻辑代码中调用了其他方法，那么被调用的方法采取什么事务处理方式呢？这就是事务的传播行为所定义的事。</w:t>
      </w:r>
    </w:p>
    <w:p w14:paraId="17F4A515" w14:textId="77777777" w:rsidR="00306750" w:rsidRDefault="00306750" w:rsidP="006A0343">
      <w:pPr>
        <w:pStyle w:val="a1"/>
        <w:numPr>
          <w:ilvl w:val="0"/>
          <w:numId w:val="36"/>
        </w:numPr>
        <w:ind w:firstLineChars="0"/>
      </w:pPr>
      <w:r>
        <w:rPr>
          <w:rFonts w:hint="eastAsia"/>
        </w:rPr>
        <w:t>传播行为有</w:t>
      </w:r>
      <w:r>
        <w:rPr>
          <w:rFonts w:hint="eastAsia"/>
        </w:rPr>
        <w:t>7</w:t>
      </w:r>
      <w:r>
        <w:rPr>
          <w:rFonts w:hint="eastAsia"/>
        </w:rPr>
        <w:t>种，将事务分为当前事务和子事务</w:t>
      </w:r>
    </w:p>
    <w:p w14:paraId="1F6DC96F" w14:textId="77777777" w:rsidR="00306750" w:rsidRDefault="00306750" w:rsidP="006A0343">
      <w:pPr>
        <w:pStyle w:val="a1"/>
        <w:numPr>
          <w:ilvl w:val="1"/>
          <w:numId w:val="36"/>
        </w:numPr>
        <w:ind w:firstLineChars="0"/>
      </w:pPr>
      <w:r w:rsidRPr="00306750">
        <w:rPr>
          <w:b/>
          <w:bCs/>
        </w:rPr>
        <w:t>REQUIRED</w:t>
      </w:r>
      <w:r>
        <w:rPr>
          <w:rFonts w:hint="eastAsia"/>
        </w:rPr>
        <w:t>：默认行为，如果当前事务存在，就沿用当前事务，否则就创建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个子事务执行子方法</w:t>
      </w:r>
    </w:p>
    <w:p w14:paraId="51D560A5" w14:textId="77777777" w:rsidR="00306750" w:rsidRDefault="00306750" w:rsidP="006A0343">
      <w:pPr>
        <w:pStyle w:val="a1"/>
        <w:numPr>
          <w:ilvl w:val="1"/>
          <w:numId w:val="36"/>
        </w:numPr>
        <w:ind w:firstLineChars="0"/>
      </w:pPr>
      <w:r w:rsidRPr="00306750">
        <w:lastRenderedPageBreak/>
        <w:t>SUPPORTS</w:t>
      </w:r>
      <w:r>
        <w:rPr>
          <w:rFonts w:hint="eastAsia"/>
        </w:rPr>
        <w:t>：当前事务存在，就沿用当前事务，否则就采用无事务执行子方法</w:t>
      </w:r>
    </w:p>
    <w:p w14:paraId="01E97210" w14:textId="77777777" w:rsidR="00306750" w:rsidRDefault="00306750" w:rsidP="006A0343">
      <w:pPr>
        <w:pStyle w:val="a1"/>
        <w:numPr>
          <w:ilvl w:val="1"/>
          <w:numId w:val="36"/>
        </w:numPr>
        <w:ind w:firstLineChars="0"/>
      </w:pPr>
      <w:r w:rsidRPr="00306750">
        <w:t>MANDATORY</w:t>
      </w:r>
      <w:r>
        <w:rPr>
          <w:rFonts w:hint="eastAsia"/>
        </w:rPr>
        <w:t>：存在当前事务，就沿用当前事务，否则报异常</w:t>
      </w:r>
    </w:p>
    <w:p w14:paraId="73C9744D" w14:textId="77777777" w:rsidR="00306750" w:rsidRDefault="00306750" w:rsidP="006A0343">
      <w:pPr>
        <w:pStyle w:val="a1"/>
        <w:numPr>
          <w:ilvl w:val="1"/>
          <w:numId w:val="36"/>
        </w:numPr>
        <w:ind w:firstLineChars="0"/>
      </w:pPr>
      <w:r w:rsidRPr="00306750">
        <w:rPr>
          <w:b/>
          <w:bCs/>
        </w:rPr>
        <w:t>REQUIRES</w:t>
      </w:r>
      <w:r w:rsidRPr="00306750">
        <w:rPr>
          <w:rFonts w:hint="eastAsia"/>
          <w:b/>
          <w:bCs/>
        </w:rPr>
        <w:t>_</w:t>
      </w:r>
      <w:r w:rsidRPr="00306750">
        <w:rPr>
          <w:b/>
          <w:bCs/>
        </w:rPr>
        <w:t>NEW</w:t>
      </w:r>
      <w:r>
        <w:rPr>
          <w:rFonts w:hint="eastAsia"/>
        </w:rPr>
        <w:t>：无论当前事务存不存在，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一个新事务执行子方法，新事务拥有独立的的锁和隔离性，与当前事务独立</w:t>
      </w:r>
    </w:p>
    <w:p w14:paraId="127F996D" w14:textId="77777777" w:rsidR="00306750" w:rsidRDefault="00306750" w:rsidP="006A0343">
      <w:pPr>
        <w:pStyle w:val="a1"/>
        <w:numPr>
          <w:ilvl w:val="1"/>
          <w:numId w:val="36"/>
        </w:numPr>
        <w:ind w:firstLineChars="0"/>
      </w:pPr>
      <w:r w:rsidRPr="00306750">
        <w:t>NOT</w:t>
      </w:r>
      <w:r>
        <w:rPr>
          <w:rFonts w:hint="eastAsia"/>
        </w:rPr>
        <w:t>_</w:t>
      </w:r>
      <w:r w:rsidRPr="00306750">
        <w:t>SUPPORTED</w:t>
      </w:r>
      <w:r>
        <w:rPr>
          <w:rFonts w:hint="eastAsia"/>
        </w:rPr>
        <w:t>：如果当前事务存在，则挂起，然后无事务执行子方法</w:t>
      </w:r>
    </w:p>
    <w:p w14:paraId="442DA0EC" w14:textId="77777777" w:rsidR="00306750" w:rsidRDefault="00306750" w:rsidP="006A0343">
      <w:pPr>
        <w:pStyle w:val="a1"/>
        <w:numPr>
          <w:ilvl w:val="1"/>
          <w:numId w:val="36"/>
        </w:numPr>
        <w:ind w:firstLineChars="0"/>
      </w:pPr>
      <w:r w:rsidRPr="00306750">
        <w:t>NEVER</w:t>
      </w:r>
      <w:r>
        <w:rPr>
          <w:rFonts w:hint="eastAsia"/>
        </w:rPr>
        <w:t>：如果当前事务存在，则报异常，否则无事务执行子方法</w:t>
      </w:r>
    </w:p>
    <w:p w14:paraId="25834BA9" w14:textId="77777777" w:rsidR="00306750" w:rsidRDefault="00306750" w:rsidP="006A0343">
      <w:pPr>
        <w:pStyle w:val="a1"/>
        <w:numPr>
          <w:ilvl w:val="1"/>
          <w:numId w:val="36"/>
        </w:numPr>
        <w:ind w:firstLineChars="0"/>
      </w:pPr>
      <w:r w:rsidRPr="00306750">
        <w:rPr>
          <w:b/>
          <w:bCs/>
        </w:rPr>
        <w:t>NESTED</w:t>
      </w:r>
      <w:r>
        <w:rPr>
          <w:rFonts w:hint="eastAsia"/>
        </w:rPr>
        <w:t>：如果子方法发生异常，只回滚子方法的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语句，不会</w:t>
      </w:r>
      <w:proofErr w:type="gramStart"/>
      <w:r>
        <w:rPr>
          <w:rFonts w:hint="eastAsia"/>
        </w:rPr>
        <w:t>滚当前</w:t>
      </w:r>
      <w:proofErr w:type="gramEnd"/>
      <w:r>
        <w:rPr>
          <w:rFonts w:hint="eastAsia"/>
        </w:rPr>
        <w:t>事务</w:t>
      </w:r>
    </w:p>
    <w:p w14:paraId="38FA68A3" w14:textId="77777777" w:rsidR="00306750" w:rsidRDefault="00306750" w:rsidP="00F05C98">
      <w:pPr>
        <w:pStyle w:val="a1"/>
        <w:ind w:firstLine="360"/>
      </w:pPr>
    </w:p>
    <w:p w14:paraId="798D11AC" w14:textId="77777777" w:rsidR="00F05C98" w:rsidRPr="00F05C98" w:rsidRDefault="00F05C98" w:rsidP="00F05C98">
      <w:pPr>
        <w:widowControl/>
        <w:jc w:val="left"/>
        <w:rPr>
          <w:sz w:val="24"/>
          <w:szCs w:val="24"/>
        </w:rPr>
      </w:pPr>
      <w:r>
        <w:br w:type="page"/>
      </w:r>
    </w:p>
    <w:p w14:paraId="33EBF93C" w14:textId="77777777" w:rsidR="00183321" w:rsidRDefault="00183321" w:rsidP="00341953">
      <w:pPr>
        <w:pStyle w:val="1"/>
        <w:spacing w:after="312"/>
      </w:pPr>
      <w:bookmarkStart w:id="18" w:name="_Toc40820286"/>
      <w:r>
        <w:rPr>
          <w:rFonts w:hint="eastAsia"/>
        </w:rPr>
        <w:lastRenderedPageBreak/>
        <w:t>M</w:t>
      </w:r>
      <w:r>
        <w:t>ySQL</w:t>
      </w:r>
      <w:bookmarkEnd w:id="18"/>
    </w:p>
    <w:p w14:paraId="7EC52F1C" w14:textId="77777777" w:rsidR="006421AD" w:rsidRDefault="006421AD" w:rsidP="006421AD">
      <w:pPr>
        <w:pStyle w:val="a1"/>
        <w:ind w:firstLine="360"/>
      </w:pPr>
    </w:p>
    <w:p w14:paraId="6DAD4DD7" w14:textId="77777777" w:rsidR="006421AD" w:rsidRPr="006421AD" w:rsidRDefault="006421AD" w:rsidP="006421AD">
      <w:pPr>
        <w:pStyle w:val="a1"/>
        <w:ind w:firstLine="360"/>
      </w:pPr>
    </w:p>
    <w:p w14:paraId="2C9016EF" w14:textId="77777777" w:rsidR="006421AD" w:rsidRPr="006421AD" w:rsidRDefault="006421AD" w:rsidP="006421AD">
      <w:pPr>
        <w:widowControl/>
        <w:jc w:val="left"/>
        <w:rPr>
          <w:sz w:val="24"/>
          <w:szCs w:val="24"/>
        </w:rPr>
      </w:pPr>
      <w:r>
        <w:br w:type="page"/>
      </w:r>
    </w:p>
    <w:p w14:paraId="2ECCA2F8" w14:textId="77777777" w:rsidR="00341953" w:rsidRDefault="00341953" w:rsidP="00341953">
      <w:pPr>
        <w:pStyle w:val="1"/>
        <w:spacing w:after="312"/>
      </w:pPr>
      <w:bookmarkStart w:id="19" w:name="_Toc40820287"/>
      <w:r>
        <w:rPr>
          <w:rFonts w:hint="eastAsia"/>
        </w:rPr>
        <w:lastRenderedPageBreak/>
        <w:t>Redis</w:t>
      </w:r>
      <w:r>
        <w:rPr>
          <w:rFonts w:hint="eastAsia"/>
        </w:rPr>
        <w:t>数据库</w:t>
      </w:r>
      <w:bookmarkEnd w:id="19"/>
    </w:p>
    <w:p w14:paraId="7B94DD41" w14:textId="77777777" w:rsidR="006D6DEB" w:rsidRPr="006D6DEB" w:rsidRDefault="006D6DEB" w:rsidP="006D6DEB">
      <w:pPr>
        <w:pStyle w:val="a1"/>
        <w:ind w:firstLine="360"/>
      </w:pPr>
      <w:r>
        <w:rPr>
          <w:rFonts w:hint="eastAsia"/>
        </w:rPr>
        <w:t>参考：</w:t>
      </w:r>
      <w:r w:rsidRPr="006D6DEB">
        <w:t>https://blog.csdn.net/hellozpc/article/details/81267030</w:t>
      </w:r>
    </w:p>
    <w:p w14:paraId="18F90CAA" w14:textId="77777777" w:rsidR="000A4C03" w:rsidRDefault="000A4C03" w:rsidP="00F54F77">
      <w:pPr>
        <w:pStyle w:val="2"/>
        <w:spacing w:before="156" w:after="156"/>
      </w:pPr>
      <w:bookmarkStart w:id="20" w:name="_Toc40820288"/>
      <w:r>
        <w:rPr>
          <w:rFonts w:hint="eastAsia"/>
        </w:rPr>
        <w:t>介绍</w:t>
      </w:r>
      <w:bookmarkEnd w:id="20"/>
    </w:p>
    <w:p w14:paraId="25678796" w14:textId="77777777" w:rsidR="006421AD" w:rsidRDefault="00F54F77" w:rsidP="000A4C03">
      <w:pPr>
        <w:pStyle w:val="3"/>
        <w:spacing w:before="156" w:after="156"/>
      </w:pPr>
      <w:bookmarkStart w:id="21" w:name="_Toc40820289"/>
      <w:r>
        <w:rPr>
          <w:rFonts w:hint="eastAsia"/>
        </w:rPr>
        <w:t>缓存</w:t>
      </w:r>
      <w:bookmarkEnd w:id="21"/>
    </w:p>
    <w:p w14:paraId="0FC95751" w14:textId="77777777" w:rsidR="00F54F77" w:rsidRDefault="00F54F77" w:rsidP="006A0343">
      <w:pPr>
        <w:pStyle w:val="a1"/>
        <w:numPr>
          <w:ilvl w:val="0"/>
          <w:numId w:val="21"/>
        </w:numPr>
        <w:ind w:firstLineChars="0"/>
      </w:pPr>
      <w:r>
        <w:rPr>
          <w:rFonts w:hint="eastAsia"/>
        </w:rPr>
        <w:t>一般而言，数据库都是存储与硬盘中，访问速度较慢，无法满足一些延迟要求较高的应用场景，这时可以将访问频率较高、不常变化的数据放在缓存中，提高这类数据的访问速度。</w:t>
      </w:r>
    </w:p>
    <w:p w14:paraId="3A277F64" w14:textId="77777777" w:rsidR="00866536" w:rsidRDefault="003769EC" w:rsidP="006A0343">
      <w:pPr>
        <w:pStyle w:val="a1"/>
        <w:numPr>
          <w:ilvl w:val="0"/>
          <w:numId w:val="21"/>
        </w:numPr>
        <w:ind w:firstLineChars="0"/>
      </w:pPr>
      <w:r>
        <w:rPr>
          <w:rFonts w:hint="eastAsia"/>
        </w:rPr>
        <w:t>应用程序读取数据时，先到缓存中读取，如果缓存中不存在该数据或者已失效，则再访问数据库，并将数据写入缓存中。</w:t>
      </w:r>
    </w:p>
    <w:p w14:paraId="184EE550" w14:textId="77777777" w:rsidR="003769EC" w:rsidRDefault="003769EC" w:rsidP="006A0343">
      <w:pPr>
        <w:pStyle w:val="a1"/>
        <w:numPr>
          <w:ilvl w:val="0"/>
          <w:numId w:val="21"/>
        </w:numPr>
        <w:ind w:firstLineChars="0"/>
      </w:pPr>
      <w:r>
        <w:rPr>
          <w:rFonts w:hint="eastAsia"/>
        </w:rPr>
        <w:t>缓存的本质是一个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表，数据缓存通过一组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的形式存储在缓存中</w:t>
      </w:r>
    </w:p>
    <w:p w14:paraId="25BFFA91" w14:textId="77777777" w:rsidR="000A4C03" w:rsidRDefault="000A4C03" w:rsidP="000A4C03">
      <w:pPr>
        <w:pStyle w:val="3"/>
        <w:spacing w:before="156" w:after="156"/>
      </w:pPr>
      <w:bookmarkStart w:id="22" w:name="_Toc40820290"/>
      <w:r>
        <w:rPr>
          <w:rFonts w:hint="eastAsia"/>
        </w:rPr>
        <w:t>Redis</w:t>
      </w:r>
      <w:bookmarkEnd w:id="22"/>
    </w:p>
    <w:p w14:paraId="50FC519C" w14:textId="77777777" w:rsidR="00803991" w:rsidRDefault="00803991" w:rsidP="006A0343">
      <w:pPr>
        <w:pStyle w:val="a1"/>
        <w:numPr>
          <w:ilvl w:val="0"/>
          <w:numId w:val="22"/>
        </w:numPr>
        <w:ind w:firstLineChars="0"/>
      </w:pPr>
      <w:r w:rsidRPr="00803991">
        <w:rPr>
          <w:rFonts w:hint="eastAsia"/>
        </w:rPr>
        <w:t>非关系型内存数据库，</w:t>
      </w:r>
      <w:r w:rsidRPr="00803991">
        <w:rPr>
          <w:rFonts w:hint="eastAsia"/>
        </w:rPr>
        <w:t>key-value</w:t>
      </w:r>
      <w:r w:rsidRPr="00803991">
        <w:rPr>
          <w:rFonts w:hint="eastAsia"/>
        </w:rPr>
        <w:t>存储系统</w:t>
      </w:r>
    </w:p>
    <w:p w14:paraId="7AD3ABB4" w14:textId="77777777" w:rsidR="000A4C03" w:rsidRDefault="000A4C03" w:rsidP="006A0343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支持多种数据类型</w:t>
      </w:r>
    </w:p>
    <w:p w14:paraId="256F1705" w14:textId="77777777" w:rsidR="000A4C03" w:rsidRDefault="000A4C03" w:rsidP="006A0343">
      <w:pPr>
        <w:pStyle w:val="a1"/>
        <w:numPr>
          <w:ilvl w:val="1"/>
          <w:numId w:val="22"/>
        </w:numPr>
        <w:ind w:firstLineChars="0"/>
      </w:pPr>
      <w:r w:rsidRPr="000A4C03">
        <w:rPr>
          <w:rFonts w:hint="eastAsia"/>
        </w:rPr>
        <w:t>string</w:t>
      </w:r>
      <w:r w:rsidRPr="000A4C03">
        <w:rPr>
          <w:rFonts w:hint="eastAsia"/>
        </w:rPr>
        <w:t>、</w:t>
      </w:r>
      <w:r w:rsidRPr="000A4C03">
        <w:rPr>
          <w:rFonts w:hint="eastAsia"/>
        </w:rPr>
        <w:t>list</w:t>
      </w:r>
      <w:r w:rsidRPr="000A4C03">
        <w:rPr>
          <w:rFonts w:hint="eastAsia"/>
        </w:rPr>
        <w:t>、</w:t>
      </w:r>
      <w:r w:rsidRPr="000A4C03">
        <w:rPr>
          <w:rFonts w:hint="eastAsia"/>
        </w:rPr>
        <w:t>set</w:t>
      </w:r>
      <w:r w:rsidRPr="000A4C03">
        <w:rPr>
          <w:rFonts w:hint="eastAsia"/>
        </w:rPr>
        <w:t>、</w:t>
      </w:r>
      <w:r w:rsidRPr="000A4C03">
        <w:rPr>
          <w:rFonts w:hint="eastAsia"/>
        </w:rPr>
        <w:t>map</w:t>
      </w:r>
      <w:r w:rsidRPr="000A4C03">
        <w:rPr>
          <w:rFonts w:hint="eastAsia"/>
        </w:rPr>
        <w:t>（</w:t>
      </w:r>
      <w:r w:rsidRPr="000A4C03">
        <w:rPr>
          <w:rFonts w:hint="eastAsia"/>
        </w:rPr>
        <w:t>hash</w:t>
      </w:r>
      <w:r w:rsidRPr="000A4C03">
        <w:rPr>
          <w:rFonts w:hint="eastAsia"/>
        </w:rPr>
        <w:t>）、</w:t>
      </w:r>
      <w:proofErr w:type="spellStart"/>
      <w:r>
        <w:rPr>
          <w:rFonts w:hint="eastAsia"/>
        </w:rPr>
        <w:t>zset</w:t>
      </w:r>
      <w:proofErr w:type="spellEnd"/>
      <w:r>
        <w:t>(</w:t>
      </w:r>
      <w:r w:rsidRPr="000A4C03">
        <w:rPr>
          <w:rFonts w:hint="eastAsia"/>
        </w:rPr>
        <w:t>stored-set</w:t>
      </w:r>
      <w:r>
        <w:t>)</w:t>
      </w:r>
    </w:p>
    <w:p w14:paraId="31D2F3C2" w14:textId="77777777" w:rsidR="000A4C03" w:rsidRDefault="000A4C03" w:rsidP="006A0343">
      <w:pPr>
        <w:pStyle w:val="a1"/>
        <w:numPr>
          <w:ilvl w:val="0"/>
          <w:numId w:val="22"/>
        </w:numPr>
        <w:ind w:firstLineChars="0"/>
      </w:pPr>
      <w:r w:rsidRPr="000A4C03">
        <w:rPr>
          <w:rFonts w:hint="eastAsia"/>
        </w:rPr>
        <w:t>运行在内存</w:t>
      </w:r>
      <w:proofErr w:type="gramStart"/>
      <w:r w:rsidRPr="000A4C03">
        <w:rPr>
          <w:rFonts w:hint="eastAsia"/>
        </w:rPr>
        <w:t>中但是</w:t>
      </w:r>
      <w:proofErr w:type="gramEnd"/>
      <w:r w:rsidRPr="000A4C03">
        <w:rPr>
          <w:rFonts w:hint="eastAsia"/>
        </w:rPr>
        <w:t>可以持久化到磁盘</w:t>
      </w:r>
    </w:p>
    <w:p w14:paraId="04DE2442" w14:textId="77777777" w:rsidR="000A4C03" w:rsidRDefault="000A4C03" w:rsidP="006A0343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原子性：</w:t>
      </w:r>
      <w:r w:rsidRPr="000A4C03">
        <w:rPr>
          <w:rFonts w:hint="eastAsia"/>
        </w:rPr>
        <w:t>Redis</w:t>
      </w:r>
      <w:r w:rsidRPr="000A4C03">
        <w:rPr>
          <w:rFonts w:hint="eastAsia"/>
        </w:rPr>
        <w:t>的所有操作都是原子性的，同时</w:t>
      </w:r>
      <w:r w:rsidRPr="000A4C03">
        <w:rPr>
          <w:rFonts w:hint="eastAsia"/>
        </w:rPr>
        <w:t>Redis</w:t>
      </w:r>
      <w:r w:rsidRPr="000A4C03">
        <w:rPr>
          <w:rFonts w:hint="eastAsia"/>
        </w:rPr>
        <w:t>还支持对几个操作全并后的原子性执行</w:t>
      </w:r>
    </w:p>
    <w:p w14:paraId="5921B617" w14:textId="77777777" w:rsidR="000A4C03" w:rsidRPr="000A4C03" w:rsidRDefault="000A4C03" w:rsidP="006A0343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功能丰富，可用作缓存、队列、消息订阅</w:t>
      </w:r>
      <w:r>
        <w:rPr>
          <w:rFonts w:hint="eastAsia"/>
        </w:rPr>
        <w:t>/</w:t>
      </w:r>
      <w:r>
        <w:rPr>
          <w:rFonts w:hint="eastAsia"/>
        </w:rPr>
        <w:t>发布等</w:t>
      </w:r>
    </w:p>
    <w:p w14:paraId="7D538072" w14:textId="77777777" w:rsidR="000A4C03" w:rsidRDefault="00E55184" w:rsidP="00E55184">
      <w:pPr>
        <w:pStyle w:val="2"/>
        <w:spacing w:before="156" w:after="156"/>
      </w:pPr>
      <w:bookmarkStart w:id="23" w:name="_Toc40820291"/>
      <w:r>
        <w:rPr>
          <w:rFonts w:hint="eastAsia"/>
        </w:rPr>
        <w:t>Re</w:t>
      </w:r>
      <w:r>
        <w:t>dis</w:t>
      </w:r>
      <w:r>
        <w:rPr>
          <w:rFonts w:hint="eastAsia"/>
        </w:rPr>
        <w:t>基本操作</w:t>
      </w:r>
      <w:bookmarkEnd w:id="23"/>
    </w:p>
    <w:p w14:paraId="07738B6E" w14:textId="77777777" w:rsidR="00E55184" w:rsidRDefault="00E55184" w:rsidP="00E55184">
      <w:pPr>
        <w:pStyle w:val="3"/>
        <w:spacing w:before="156" w:after="156"/>
      </w:pPr>
      <w:bookmarkStart w:id="24" w:name="_Toc40820292"/>
      <w:r>
        <w:rPr>
          <w:rFonts w:hint="eastAsia"/>
        </w:rPr>
        <w:t>服务器配置与启动</w:t>
      </w:r>
      <w:bookmarkEnd w:id="24"/>
    </w:p>
    <w:p w14:paraId="76B8B1BB" w14:textId="77777777" w:rsidR="00D80AB0" w:rsidRDefault="00D80AB0" w:rsidP="006A0343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配置文件：</w:t>
      </w:r>
      <w:proofErr w:type="spellStart"/>
      <w:r w:rsidRPr="00D80AB0">
        <w:t>redis.conf</w:t>
      </w:r>
      <w:proofErr w:type="spellEnd"/>
    </w:p>
    <w:p w14:paraId="26874AAC" w14:textId="77777777" w:rsidR="00D80AB0" w:rsidRDefault="00D80AB0" w:rsidP="006A0343">
      <w:pPr>
        <w:pStyle w:val="a1"/>
        <w:numPr>
          <w:ilvl w:val="1"/>
          <w:numId w:val="23"/>
        </w:numPr>
        <w:ind w:firstLineChars="0"/>
      </w:pPr>
      <w:proofErr w:type="spellStart"/>
      <w:r>
        <w:rPr>
          <w:rFonts w:hint="eastAsia"/>
        </w:rPr>
        <w:t>m</w:t>
      </w:r>
      <w:r w:rsidRPr="00D80AB0">
        <w:t>axmemory</w:t>
      </w:r>
      <w:proofErr w:type="spellEnd"/>
      <w:r>
        <w:rPr>
          <w:rFonts w:hint="eastAsia"/>
        </w:rPr>
        <w:t>：最大内存</w:t>
      </w:r>
    </w:p>
    <w:p w14:paraId="2F486627" w14:textId="77777777" w:rsidR="00D80AB0" w:rsidRDefault="00D80AB0" w:rsidP="006A0343">
      <w:pPr>
        <w:pStyle w:val="a1"/>
        <w:numPr>
          <w:ilvl w:val="1"/>
          <w:numId w:val="23"/>
        </w:numPr>
        <w:ind w:firstLineChars="0"/>
      </w:pPr>
      <w:r>
        <w:rPr>
          <w:rFonts w:hint="eastAsia"/>
        </w:rPr>
        <w:t>d</w:t>
      </w:r>
      <w:r>
        <w:t>atabase</w:t>
      </w:r>
      <w:r w:rsidR="00980085">
        <w:rPr>
          <w:rFonts w:hint="eastAsia"/>
        </w:rPr>
        <w:t>s</w:t>
      </w:r>
      <w:r>
        <w:rPr>
          <w:rFonts w:hint="eastAsia"/>
        </w:rPr>
        <w:t>：数据库个数</w:t>
      </w:r>
    </w:p>
    <w:p w14:paraId="0783AC74" w14:textId="77777777" w:rsidR="004E5E76" w:rsidRDefault="004E5E76" w:rsidP="006A0343">
      <w:pPr>
        <w:pStyle w:val="a1"/>
        <w:numPr>
          <w:ilvl w:val="1"/>
          <w:numId w:val="23"/>
        </w:numPr>
        <w:ind w:firstLineChars="0"/>
      </w:pPr>
      <w:proofErr w:type="spellStart"/>
      <w:r w:rsidRPr="004E5E76">
        <w:t>requirepass</w:t>
      </w:r>
      <w:proofErr w:type="spellEnd"/>
      <w:r>
        <w:rPr>
          <w:rFonts w:hint="eastAsia"/>
        </w:rPr>
        <w:t>：访问密码，默认没有密码</w:t>
      </w:r>
    </w:p>
    <w:p w14:paraId="617BA027" w14:textId="77777777" w:rsidR="008A5AF6" w:rsidRDefault="008A5AF6" w:rsidP="006A0343">
      <w:pPr>
        <w:pStyle w:val="a1"/>
        <w:numPr>
          <w:ilvl w:val="1"/>
          <w:numId w:val="23"/>
        </w:numPr>
        <w:ind w:firstLineChars="0"/>
      </w:pPr>
      <w:r w:rsidRPr="008A5AF6">
        <w:t>save</w:t>
      </w:r>
      <w:r>
        <w:rPr>
          <w:rFonts w:hint="eastAsia"/>
        </w:rPr>
        <w:t>：将数据从内存写入到本地文件的条件</w:t>
      </w:r>
    </w:p>
    <w:p w14:paraId="5EBBD2FB" w14:textId="77777777" w:rsidR="008A5AF6" w:rsidRDefault="008A5AF6" w:rsidP="006A0343">
      <w:pPr>
        <w:pStyle w:val="a1"/>
        <w:numPr>
          <w:ilvl w:val="1"/>
          <w:numId w:val="23"/>
        </w:numPr>
        <w:ind w:firstLineChars="0"/>
      </w:pPr>
      <w:proofErr w:type="spellStart"/>
      <w:r w:rsidRPr="008A5AF6">
        <w:t>rdbcompression</w:t>
      </w:r>
      <w:proofErr w:type="spellEnd"/>
      <w:r>
        <w:rPr>
          <w:rFonts w:hint="eastAsia"/>
        </w:rPr>
        <w:t>：本地存储文件是否压缩</w:t>
      </w:r>
    </w:p>
    <w:p w14:paraId="6699C6B7" w14:textId="77777777" w:rsidR="008A5AF6" w:rsidRDefault="008A5AF6" w:rsidP="006A0343">
      <w:pPr>
        <w:pStyle w:val="a1"/>
        <w:numPr>
          <w:ilvl w:val="1"/>
          <w:numId w:val="23"/>
        </w:numPr>
        <w:ind w:firstLineChars="0"/>
      </w:pPr>
      <w:proofErr w:type="spellStart"/>
      <w:r w:rsidRPr="008A5AF6">
        <w:t>dbfilename</w:t>
      </w:r>
      <w:proofErr w:type="spellEnd"/>
      <w:r>
        <w:rPr>
          <w:rFonts w:hint="eastAsia"/>
        </w:rPr>
        <w:t>：本地存储文件名，默认</w:t>
      </w:r>
      <w:proofErr w:type="spellStart"/>
      <w:r>
        <w:rPr>
          <w:rFonts w:hint="eastAsia"/>
        </w:rPr>
        <w:t>d</w:t>
      </w:r>
      <w:r>
        <w:t>ump.rdb</w:t>
      </w:r>
      <w:proofErr w:type="spellEnd"/>
    </w:p>
    <w:p w14:paraId="34694B06" w14:textId="77777777" w:rsidR="008A5AF6" w:rsidRDefault="000854E5" w:rsidP="006A0343">
      <w:pPr>
        <w:pStyle w:val="a1"/>
        <w:numPr>
          <w:ilvl w:val="1"/>
          <w:numId w:val="23"/>
        </w:numPr>
        <w:ind w:firstLineChars="0"/>
      </w:pPr>
      <w:proofErr w:type="spellStart"/>
      <w:r w:rsidRPr="000854E5">
        <w:lastRenderedPageBreak/>
        <w:t>dir</w:t>
      </w:r>
      <w:proofErr w:type="spellEnd"/>
      <w:r>
        <w:rPr>
          <w:rFonts w:hint="eastAsia"/>
        </w:rPr>
        <w:t>：本地文件存储目录</w:t>
      </w:r>
    </w:p>
    <w:p w14:paraId="466FF846" w14:textId="77777777" w:rsidR="00BA034D" w:rsidRDefault="00BA034D" w:rsidP="006A0343">
      <w:pPr>
        <w:pStyle w:val="a1"/>
        <w:numPr>
          <w:ilvl w:val="1"/>
          <w:numId w:val="23"/>
        </w:numPr>
        <w:ind w:firstLineChars="0"/>
      </w:pPr>
      <w:r w:rsidRPr="00BA034D">
        <w:t>include</w:t>
      </w:r>
      <w:r>
        <w:rPr>
          <w:rFonts w:hint="eastAsia"/>
        </w:rPr>
        <w:t>：导入其他配置文件中的配置</w:t>
      </w:r>
    </w:p>
    <w:p w14:paraId="50948020" w14:textId="77777777" w:rsidR="00266FC4" w:rsidRDefault="00266FC4" w:rsidP="006A0343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服务端启动</w:t>
      </w:r>
    </w:p>
    <w:p w14:paraId="6C043EA3" w14:textId="77777777" w:rsidR="00266FC4" w:rsidRDefault="00266FC4" w:rsidP="006A0343">
      <w:pPr>
        <w:pStyle w:val="a1"/>
        <w:numPr>
          <w:ilvl w:val="1"/>
          <w:numId w:val="23"/>
        </w:numPr>
        <w:ind w:firstLineChars="0"/>
      </w:pPr>
      <w:r w:rsidRPr="00266FC4">
        <w:t xml:space="preserve">redis-server.exe </w:t>
      </w:r>
      <w:proofErr w:type="spellStart"/>
      <w:proofErr w:type="gramStart"/>
      <w:r w:rsidRPr="00266FC4">
        <w:t>redis.windows</w:t>
      </w:r>
      <w:proofErr w:type="gramEnd"/>
      <w:r w:rsidRPr="00266FC4">
        <w:t>.conf</w:t>
      </w:r>
      <w:proofErr w:type="spellEnd"/>
    </w:p>
    <w:p w14:paraId="79E3EC72" w14:textId="77777777" w:rsidR="00266FC4" w:rsidRDefault="00266FC4" w:rsidP="006A0343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客户端连接</w:t>
      </w:r>
    </w:p>
    <w:p w14:paraId="37F2CDB9" w14:textId="77777777" w:rsidR="00266FC4" w:rsidRDefault="00266FC4" w:rsidP="006A0343">
      <w:pPr>
        <w:pStyle w:val="a1"/>
        <w:numPr>
          <w:ilvl w:val="1"/>
          <w:numId w:val="23"/>
        </w:numPr>
        <w:ind w:firstLineChars="0"/>
      </w:pPr>
      <w:r w:rsidRPr="00266FC4">
        <w:t>redis-cli.exe -h 127.0.0.1 -p 6379</w:t>
      </w:r>
    </w:p>
    <w:p w14:paraId="78CAF2DE" w14:textId="77777777" w:rsidR="004E5E76" w:rsidRDefault="004E5E76" w:rsidP="006A0343">
      <w:pPr>
        <w:pStyle w:val="a1"/>
        <w:numPr>
          <w:ilvl w:val="2"/>
          <w:numId w:val="23"/>
        </w:numPr>
        <w:ind w:firstLineChars="0"/>
      </w:pPr>
      <w:r>
        <w:rPr>
          <w:rFonts w:hint="eastAsia"/>
        </w:rPr>
        <w:t>a</w:t>
      </w:r>
      <w:r>
        <w:t>uth password(</w:t>
      </w:r>
      <w:r>
        <w:rPr>
          <w:rFonts w:hint="eastAsia"/>
        </w:rPr>
        <w:t>连接之后进行访问密码验证</w:t>
      </w:r>
      <w:r>
        <w:t>)</w:t>
      </w:r>
    </w:p>
    <w:p w14:paraId="1CD4257D" w14:textId="77777777" w:rsidR="004E5E76" w:rsidRDefault="004E5E76" w:rsidP="006A0343">
      <w:pPr>
        <w:pStyle w:val="a1"/>
        <w:numPr>
          <w:ilvl w:val="1"/>
          <w:numId w:val="23"/>
        </w:numPr>
        <w:ind w:firstLineChars="0"/>
      </w:pPr>
      <w:proofErr w:type="spellStart"/>
      <w:r w:rsidRPr="004E5E76">
        <w:t>redis</w:t>
      </w:r>
      <w:proofErr w:type="spellEnd"/>
      <w:r w:rsidRPr="004E5E76">
        <w:t>-cli</w:t>
      </w:r>
      <w:r w:rsidRPr="00266FC4">
        <w:t xml:space="preserve"> -h 127.0.0.1</w:t>
      </w:r>
      <w:r w:rsidRPr="004E5E76">
        <w:t xml:space="preserve"> -p 6379 -a </w:t>
      </w:r>
      <w:r>
        <w:rPr>
          <w:rFonts w:hint="eastAsia"/>
        </w:rPr>
        <w:t>password</w:t>
      </w:r>
      <w:r>
        <w:t xml:space="preserve"> (</w:t>
      </w:r>
      <w:r>
        <w:rPr>
          <w:rFonts w:hint="eastAsia"/>
        </w:rPr>
        <w:t>带密码连接</w:t>
      </w:r>
      <w:r>
        <w:t>)</w:t>
      </w:r>
    </w:p>
    <w:p w14:paraId="11AEE330" w14:textId="77777777" w:rsidR="00266FC4" w:rsidRDefault="0062052D" w:rsidP="006A0343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配置修改命令</w:t>
      </w:r>
      <w:r w:rsidR="005B6FA8">
        <w:rPr>
          <w:rFonts w:hint="eastAsia"/>
        </w:rPr>
        <w:t>：</w:t>
      </w:r>
    </w:p>
    <w:p w14:paraId="7D4E5371" w14:textId="77777777" w:rsidR="0062052D" w:rsidRDefault="0062052D" w:rsidP="006A0343">
      <w:pPr>
        <w:pStyle w:val="a1"/>
        <w:numPr>
          <w:ilvl w:val="1"/>
          <w:numId w:val="23"/>
        </w:numPr>
        <w:ind w:firstLineChars="0"/>
      </w:pPr>
      <w:r>
        <w:rPr>
          <w:rFonts w:hint="eastAsia"/>
        </w:rPr>
        <w:t>获取配置参数命令：</w:t>
      </w:r>
      <w:r w:rsidRPr="0062052D">
        <w:t xml:space="preserve">CONFIG GET </w:t>
      </w:r>
      <w:proofErr w:type="spellStart"/>
      <w:r>
        <w:rPr>
          <w:rFonts w:hint="eastAsia"/>
        </w:rPr>
        <w:t>c</w:t>
      </w:r>
      <w:r>
        <w:t>onfig_name</w:t>
      </w:r>
      <w:proofErr w:type="spellEnd"/>
    </w:p>
    <w:p w14:paraId="40E4204B" w14:textId="77777777" w:rsidR="0062052D" w:rsidRDefault="0062052D" w:rsidP="006A0343">
      <w:pPr>
        <w:pStyle w:val="a1"/>
        <w:numPr>
          <w:ilvl w:val="2"/>
          <w:numId w:val="23"/>
        </w:numPr>
        <w:ind w:firstLineChars="0"/>
      </w:pPr>
      <w:r w:rsidRPr="0062052D">
        <w:t xml:space="preserve">CONFIG GET </w:t>
      </w:r>
      <w:proofErr w:type="spellStart"/>
      <w:r w:rsidRPr="0062052D">
        <w:t>loglevel</w:t>
      </w:r>
      <w:proofErr w:type="spellEnd"/>
    </w:p>
    <w:p w14:paraId="0AB7BC09" w14:textId="77777777" w:rsidR="0062052D" w:rsidRDefault="0062052D" w:rsidP="006A0343">
      <w:pPr>
        <w:pStyle w:val="a1"/>
        <w:numPr>
          <w:ilvl w:val="2"/>
          <w:numId w:val="23"/>
        </w:numPr>
        <w:ind w:firstLineChars="0"/>
      </w:pPr>
      <w:r w:rsidRPr="0062052D">
        <w:t>CONFIG GET *</w:t>
      </w:r>
    </w:p>
    <w:p w14:paraId="45B55021" w14:textId="77777777" w:rsidR="0062052D" w:rsidRDefault="0062052D" w:rsidP="006A0343">
      <w:pPr>
        <w:pStyle w:val="a1"/>
        <w:numPr>
          <w:ilvl w:val="1"/>
          <w:numId w:val="23"/>
        </w:numPr>
        <w:ind w:firstLineChars="0"/>
      </w:pPr>
      <w:r>
        <w:rPr>
          <w:rFonts w:hint="eastAsia"/>
        </w:rPr>
        <w:t>设置配置参数命令：</w:t>
      </w:r>
      <w:r w:rsidRPr="0062052D">
        <w:t xml:space="preserve">CONFIG SET </w:t>
      </w:r>
      <w:proofErr w:type="spellStart"/>
      <w:r>
        <w:rPr>
          <w:rFonts w:hint="eastAsia"/>
        </w:rPr>
        <w:t>c</w:t>
      </w:r>
      <w:r>
        <w:t>onfig_name</w:t>
      </w:r>
      <w:proofErr w:type="spellEnd"/>
      <w:r w:rsidRPr="0062052D">
        <w:t xml:space="preserve"> </w:t>
      </w:r>
      <w:proofErr w:type="spellStart"/>
      <w:r>
        <w:rPr>
          <w:rFonts w:hint="eastAsia"/>
        </w:rPr>
        <w:t>c</w:t>
      </w:r>
      <w:r>
        <w:t>onfig_</w:t>
      </w:r>
      <w:r>
        <w:rPr>
          <w:rFonts w:hint="eastAsia"/>
        </w:rPr>
        <w:t>value</w:t>
      </w:r>
      <w:proofErr w:type="spellEnd"/>
    </w:p>
    <w:p w14:paraId="57CFD7EE" w14:textId="77777777" w:rsidR="0062052D" w:rsidRDefault="00803991" w:rsidP="006A0343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数据库切换</w:t>
      </w:r>
    </w:p>
    <w:p w14:paraId="5B9BAC69" w14:textId="77777777" w:rsidR="00803991" w:rsidRDefault="00803991" w:rsidP="006A0343">
      <w:pPr>
        <w:pStyle w:val="a1"/>
        <w:numPr>
          <w:ilvl w:val="1"/>
          <w:numId w:val="23"/>
        </w:numPr>
        <w:ind w:firstLineChars="0"/>
      </w:pPr>
      <w:r>
        <w:rPr>
          <w:rFonts w:hint="eastAsia"/>
        </w:rPr>
        <w:t>默认有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个数据库，编号</w:t>
      </w:r>
      <w:r>
        <w:rPr>
          <w:rFonts w:hint="eastAsia"/>
        </w:rPr>
        <w:t>0~</w:t>
      </w:r>
      <w:r>
        <w:t>15</w:t>
      </w:r>
      <w:r>
        <w:rPr>
          <w:rFonts w:hint="eastAsia"/>
        </w:rPr>
        <w:t>，初始数据库为</w:t>
      </w:r>
      <w:r>
        <w:rPr>
          <w:rFonts w:hint="eastAsia"/>
        </w:rPr>
        <w:t>0</w:t>
      </w:r>
    </w:p>
    <w:p w14:paraId="7E322802" w14:textId="77777777" w:rsidR="00803991" w:rsidRDefault="005B6FA8" w:rsidP="006A0343">
      <w:pPr>
        <w:pStyle w:val="a1"/>
        <w:numPr>
          <w:ilvl w:val="1"/>
          <w:numId w:val="23"/>
        </w:numPr>
        <w:ind w:firstLineChars="0"/>
      </w:pPr>
      <w:r>
        <w:rPr>
          <w:rFonts w:hint="eastAsia"/>
        </w:rPr>
        <w:t>切换数据库：</w:t>
      </w:r>
      <w:r>
        <w:rPr>
          <w:rFonts w:hint="eastAsia"/>
        </w:rPr>
        <w:t>S</w:t>
      </w:r>
      <w:r>
        <w:t xml:space="preserve">ELECT </w:t>
      </w:r>
      <w:proofErr w:type="spellStart"/>
      <w:r>
        <w:rPr>
          <w:rFonts w:hint="eastAsia"/>
        </w:rPr>
        <w:t>d</w:t>
      </w:r>
      <w:r>
        <w:t>b_id</w:t>
      </w:r>
      <w:proofErr w:type="spellEnd"/>
    </w:p>
    <w:p w14:paraId="6535DC32" w14:textId="77777777" w:rsidR="005B6FA8" w:rsidRDefault="005B6FA8" w:rsidP="006A0343">
      <w:pPr>
        <w:pStyle w:val="a1"/>
        <w:numPr>
          <w:ilvl w:val="1"/>
          <w:numId w:val="23"/>
        </w:numPr>
        <w:ind w:firstLineChars="0"/>
      </w:pPr>
      <w:r w:rsidRPr="005B6FA8">
        <w:t>FLUSHALL</w:t>
      </w:r>
      <w:r>
        <w:rPr>
          <w:rFonts w:hint="eastAsia"/>
        </w:rPr>
        <w:t>：清空所有数据库数据</w:t>
      </w:r>
    </w:p>
    <w:p w14:paraId="5E4D5396" w14:textId="77777777" w:rsidR="00803991" w:rsidRDefault="005B6FA8" w:rsidP="006A0343">
      <w:pPr>
        <w:pStyle w:val="a1"/>
        <w:numPr>
          <w:ilvl w:val="1"/>
          <w:numId w:val="23"/>
        </w:numPr>
        <w:ind w:firstLineChars="0"/>
      </w:pPr>
      <w:r w:rsidRPr="005B6FA8">
        <w:t>FLUSHDB</w:t>
      </w:r>
      <w:r>
        <w:rPr>
          <w:rFonts w:hint="eastAsia"/>
        </w:rPr>
        <w:t>：清空当前数据库数据</w:t>
      </w:r>
    </w:p>
    <w:p w14:paraId="578C9122" w14:textId="77777777" w:rsidR="007C4FE7" w:rsidRDefault="007C4FE7" w:rsidP="007C4FE7">
      <w:pPr>
        <w:pStyle w:val="3"/>
        <w:spacing w:before="156" w:after="156"/>
      </w:pPr>
      <w:bookmarkStart w:id="25" w:name="_Toc40820293"/>
      <w:r>
        <w:rPr>
          <w:rFonts w:hint="eastAsia"/>
        </w:rPr>
        <w:t>设置生存时间</w:t>
      </w:r>
      <w:bookmarkEnd w:id="25"/>
    </w:p>
    <w:p w14:paraId="46A8B7EB" w14:textId="77777777" w:rsidR="007C4FE7" w:rsidRDefault="007C4FE7" w:rsidP="006A0343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设置数据存活时间，到期后销毁</w:t>
      </w:r>
      <w:r w:rsidR="002C5741">
        <w:rPr>
          <w:rFonts w:hint="eastAsia"/>
        </w:rPr>
        <w:t>，默认永久存储</w:t>
      </w:r>
    </w:p>
    <w:p w14:paraId="51A481CB" w14:textId="77777777" w:rsidR="007C4FE7" w:rsidRDefault="007C4FE7" w:rsidP="006A0343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E</w:t>
      </w:r>
      <w:r>
        <w:t>XPIRE</w:t>
      </w:r>
      <w:r w:rsidR="0008125C">
        <w:t xml:space="preserve"> </w:t>
      </w:r>
      <w:r w:rsidR="0008125C">
        <w:rPr>
          <w:rFonts w:hint="eastAsia"/>
        </w:rPr>
        <w:t>key</w:t>
      </w:r>
      <w:r w:rsidR="0008125C">
        <w:t xml:space="preserve"> seconds</w:t>
      </w:r>
    </w:p>
    <w:p w14:paraId="2F143744" w14:textId="77777777" w:rsidR="0008125C" w:rsidRDefault="0008125C" w:rsidP="006A0343">
      <w:pPr>
        <w:pStyle w:val="a1"/>
        <w:numPr>
          <w:ilvl w:val="1"/>
          <w:numId w:val="30"/>
        </w:numPr>
        <w:ind w:firstLineChars="0"/>
      </w:pPr>
      <w:r>
        <w:rPr>
          <w:rFonts w:hint="eastAsia"/>
        </w:rPr>
        <w:t>设置</w:t>
      </w:r>
      <w:r w:rsidR="002C5741">
        <w:rPr>
          <w:rFonts w:hint="eastAsia"/>
        </w:rPr>
        <w:t>key</w:t>
      </w:r>
      <w:r w:rsidR="002C5741">
        <w:rPr>
          <w:rFonts w:hint="eastAsia"/>
        </w:rPr>
        <w:t>对应数据的存活时间，单位</w:t>
      </w:r>
      <w:proofErr w:type="gramStart"/>
      <w:r w:rsidR="002C5741">
        <w:rPr>
          <w:rFonts w:hint="eastAsia"/>
        </w:rPr>
        <w:t>秒</w:t>
      </w:r>
      <w:proofErr w:type="gramEnd"/>
    </w:p>
    <w:p w14:paraId="35990279" w14:textId="77777777" w:rsidR="002C5741" w:rsidRDefault="002C5741" w:rsidP="006A0343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T</w:t>
      </w:r>
      <w:r>
        <w:t xml:space="preserve">TL </w:t>
      </w:r>
      <w:r>
        <w:rPr>
          <w:rFonts w:hint="eastAsia"/>
        </w:rPr>
        <w:t>key</w:t>
      </w:r>
    </w:p>
    <w:p w14:paraId="4A009C78" w14:textId="77777777" w:rsidR="002C5741" w:rsidRDefault="002C5741" w:rsidP="006A0343">
      <w:pPr>
        <w:pStyle w:val="a1"/>
        <w:numPr>
          <w:ilvl w:val="1"/>
          <w:numId w:val="30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key</w:t>
      </w:r>
      <w:r>
        <w:rPr>
          <w:rFonts w:hint="eastAsia"/>
        </w:rPr>
        <w:t>的存活时间</w:t>
      </w:r>
    </w:p>
    <w:p w14:paraId="147F907F" w14:textId="77777777" w:rsidR="002C5741" w:rsidRDefault="002C5741" w:rsidP="006A0343">
      <w:pPr>
        <w:pStyle w:val="a1"/>
        <w:numPr>
          <w:ilvl w:val="1"/>
          <w:numId w:val="30"/>
        </w:numPr>
        <w:ind w:firstLineChars="0"/>
      </w:pPr>
      <w:r>
        <w:rPr>
          <w:rFonts w:hint="eastAsia"/>
        </w:rPr>
        <w:t>正数：剩余存活时间</w:t>
      </w:r>
    </w:p>
    <w:p w14:paraId="7CD71700" w14:textId="77777777" w:rsidR="002C5741" w:rsidRDefault="002C5741" w:rsidP="006A0343">
      <w:pPr>
        <w:pStyle w:val="a1"/>
        <w:numPr>
          <w:ilvl w:val="1"/>
          <w:numId w:val="30"/>
        </w:numPr>
        <w:ind w:firstLineChars="0"/>
      </w:pP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永久存储</w:t>
      </w:r>
    </w:p>
    <w:p w14:paraId="629A440C" w14:textId="77777777" w:rsidR="002C5741" w:rsidRDefault="002C5741" w:rsidP="006A0343">
      <w:pPr>
        <w:pStyle w:val="a1"/>
        <w:numPr>
          <w:ilvl w:val="1"/>
          <w:numId w:val="30"/>
        </w:numPr>
        <w:ind w:firstLineChars="0"/>
      </w:pP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数据已删除</w:t>
      </w:r>
    </w:p>
    <w:p w14:paraId="533173AC" w14:textId="77777777" w:rsidR="002C5741" w:rsidRDefault="002C5741" w:rsidP="006A0343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P</w:t>
      </w:r>
      <w:r>
        <w:t xml:space="preserve">ERSIST </w:t>
      </w:r>
      <w:r>
        <w:rPr>
          <w:rFonts w:hint="eastAsia"/>
        </w:rPr>
        <w:t>key</w:t>
      </w:r>
    </w:p>
    <w:p w14:paraId="2B2F7C3B" w14:textId="77777777" w:rsidR="002C5741" w:rsidRDefault="002C5741" w:rsidP="006A0343">
      <w:pPr>
        <w:pStyle w:val="a1"/>
        <w:numPr>
          <w:ilvl w:val="1"/>
          <w:numId w:val="30"/>
        </w:numPr>
        <w:ind w:firstLineChars="0"/>
      </w:pPr>
      <w:r>
        <w:rPr>
          <w:rFonts w:hint="eastAsia"/>
        </w:rPr>
        <w:t>清除生存时间设置，重置为</w:t>
      </w:r>
      <w:r>
        <w:rPr>
          <w:rFonts w:hint="eastAsia"/>
        </w:rPr>
        <w:t>-</w:t>
      </w:r>
      <w:r>
        <w:t>1</w:t>
      </w:r>
    </w:p>
    <w:p w14:paraId="57BDA8BE" w14:textId="77777777" w:rsidR="007C4FE7" w:rsidRPr="007C4FE7" w:rsidRDefault="007C4FE7" w:rsidP="007C4FE7">
      <w:pPr>
        <w:pStyle w:val="a1"/>
        <w:ind w:firstLine="360"/>
      </w:pPr>
    </w:p>
    <w:p w14:paraId="21FF5B8A" w14:textId="77777777" w:rsidR="00FE4549" w:rsidRDefault="00FE4549" w:rsidP="00FE4549">
      <w:pPr>
        <w:pStyle w:val="3"/>
        <w:spacing w:before="156" w:after="156"/>
      </w:pPr>
      <w:bookmarkStart w:id="26" w:name="_Toc40820294"/>
      <w:r>
        <w:t>Key</w:t>
      </w:r>
      <w:r>
        <w:rPr>
          <w:rFonts w:hint="eastAsia"/>
        </w:rPr>
        <w:t>相关操作</w:t>
      </w:r>
      <w:bookmarkEnd w:id="26"/>
    </w:p>
    <w:p w14:paraId="5C6780CB" w14:textId="77777777" w:rsidR="00FE4549" w:rsidRDefault="00FE4549" w:rsidP="006A0343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D</w:t>
      </w:r>
      <w:r>
        <w:t xml:space="preserve">EL </w:t>
      </w:r>
      <w:r>
        <w:rPr>
          <w:rFonts w:hint="eastAsia"/>
        </w:rPr>
        <w:t>k</w:t>
      </w:r>
      <w:r>
        <w:t>ey</w:t>
      </w:r>
    </w:p>
    <w:p w14:paraId="09C4C66A" w14:textId="77777777" w:rsidR="00FE4549" w:rsidRDefault="00FE4549" w:rsidP="006A0343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D</w:t>
      </w:r>
      <w:r>
        <w:t>UMP key</w:t>
      </w:r>
      <w:r>
        <w:tab/>
      </w:r>
      <w:r>
        <w:rPr>
          <w:rFonts w:hint="eastAsia"/>
        </w:rPr>
        <w:t>：序列化输出</w:t>
      </w:r>
    </w:p>
    <w:p w14:paraId="5CFC7BBD" w14:textId="77777777" w:rsidR="00FE4549" w:rsidRDefault="00FE4549" w:rsidP="006A0343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E</w:t>
      </w:r>
      <w:r>
        <w:t xml:space="preserve">XISTS </w:t>
      </w:r>
      <w:r>
        <w:rPr>
          <w:rFonts w:hint="eastAsia"/>
        </w:rPr>
        <w:t>key</w:t>
      </w:r>
    </w:p>
    <w:p w14:paraId="5D23FA71" w14:textId="77777777" w:rsidR="00FE4549" w:rsidRDefault="00FE4549" w:rsidP="006A0343">
      <w:pPr>
        <w:pStyle w:val="a1"/>
        <w:numPr>
          <w:ilvl w:val="0"/>
          <w:numId w:val="24"/>
        </w:numPr>
        <w:ind w:firstLineChars="0"/>
      </w:pPr>
      <w:r>
        <w:t xml:space="preserve">EXPIRE key seconds </w:t>
      </w:r>
      <w:r>
        <w:rPr>
          <w:rFonts w:hint="eastAsia"/>
        </w:rPr>
        <w:t>为给定</w:t>
      </w:r>
      <w:r>
        <w:rPr>
          <w:rFonts w:hint="eastAsia"/>
        </w:rPr>
        <w:t xml:space="preserve"> key </w:t>
      </w:r>
      <w:r>
        <w:rPr>
          <w:rFonts w:hint="eastAsia"/>
        </w:rPr>
        <w:t>设置过期时间，以秒计</w:t>
      </w:r>
    </w:p>
    <w:p w14:paraId="484BB9C3" w14:textId="77777777" w:rsidR="00FE4549" w:rsidRDefault="00FE4549" w:rsidP="006A0343">
      <w:pPr>
        <w:pStyle w:val="a1"/>
        <w:numPr>
          <w:ilvl w:val="0"/>
          <w:numId w:val="24"/>
        </w:numPr>
        <w:ind w:firstLineChars="0"/>
      </w:pPr>
      <w:r w:rsidRPr="00FE4549">
        <w:t>KEYS pattern</w:t>
      </w:r>
      <w:r>
        <w:tab/>
      </w:r>
      <w:r w:rsidRPr="00FE4549">
        <w:rPr>
          <w:rFonts w:hint="eastAsia"/>
        </w:rPr>
        <w:t>查找所有符合给定模式</w:t>
      </w:r>
      <w:r w:rsidRPr="00FE4549">
        <w:rPr>
          <w:rFonts w:hint="eastAsia"/>
        </w:rPr>
        <w:t>( pattern)</w:t>
      </w:r>
      <w:r w:rsidRPr="00FE4549">
        <w:rPr>
          <w:rFonts w:hint="eastAsia"/>
        </w:rPr>
        <w:t>的</w:t>
      </w:r>
      <w:r w:rsidRPr="00FE4549">
        <w:rPr>
          <w:rFonts w:hint="eastAsia"/>
        </w:rPr>
        <w:t>key</w:t>
      </w:r>
      <w:r>
        <w:rPr>
          <w:rFonts w:hint="eastAsia"/>
        </w:rPr>
        <w:t>，类似正则</w:t>
      </w:r>
    </w:p>
    <w:p w14:paraId="1C223938" w14:textId="77777777" w:rsidR="00FE4549" w:rsidRPr="00FE4549" w:rsidRDefault="006026EC" w:rsidP="006A0343">
      <w:pPr>
        <w:pStyle w:val="a1"/>
        <w:numPr>
          <w:ilvl w:val="0"/>
          <w:numId w:val="24"/>
        </w:numPr>
        <w:ind w:firstLineChars="0"/>
      </w:pPr>
      <w:r>
        <w:t>TYPE key</w:t>
      </w:r>
      <w:r>
        <w:tab/>
      </w:r>
      <w:r>
        <w:rPr>
          <w:rFonts w:hint="eastAsia"/>
        </w:rPr>
        <w:t>返回</w:t>
      </w:r>
      <w:r>
        <w:rPr>
          <w:rFonts w:hint="eastAsia"/>
        </w:rPr>
        <w:t xml:space="preserve"> key </w:t>
      </w:r>
      <w:r>
        <w:rPr>
          <w:rFonts w:hint="eastAsia"/>
        </w:rPr>
        <w:t>所储存的值的类型</w:t>
      </w:r>
    </w:p>
    <w:p w14:paraId="67F9E8D7" w14:textId="77777777" w:rsidR="000A4C03" w:rsidRDefault="006026EC" w:rsidP="006026EC">
      <w:pPr>
        <w:pStyle w:val="3"/>
        <w:spacing w:before="156" w:after="156"/>
      </w:pPr>
      <w:bookmarkStart w:id="27" w:name="_Toc40820295"/>
      <w:r>
        <w:rPr>
          <w:rFonts w:hint="eastAsia"/>
        </w:rPr>
        <w:t>String</w:t>
      </w:r>
      <w:r>
        <w:rPr>
          <w:rFonts w:hint="eastAsia"/>
        </w:rPr>
        <w:t>数据相关操作</w:t>
      </w:r>
      <w:bookmarkEnd w:id="27"/>
    </w:p>
    <w:p w14:paraId="79667597" w14:textId="77777777" w:rsidR="006026EC" w:rsidRDefault="006026EC" w:rsidP="006A0343">
      <w:pPr>
        <w:pStyle w:val="a1"/>
        <w:numPr>
          <w:ilvl w:val="0"/>
          <w:numId w:val="25"/>
        </w:numPr>
        <w:ind w:firstLineChars="0"/>
      </w:pPr>
      <w:r>
        <w:tab/>
        <w:t>SET key value</w:t>
      </w:r>
      <w:r>
        <w:tab/>
      </w:r>
      <w:r>
        <w:rPr>
          <w:rFonts w:hint="eastAsia"/>
        </w:rPr>
        <w:t>设置指定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6ABA1ADD" w14:textId="77777777" w:rsidR="006026EC" w:rsidRDefault="006026EC" w:rsidP="006A0343">
      <w:pPr>
        <w:pStyle w:val="a1"/>
        <w:numPr>
          <w:ilvl w:val="0"/>
          <w:numId w:val="25"/>
        </w:numPr>
        <w:ind w:firstLineChars="0"/>
      </w:pPr>
      <w:r>
        <w:t>GET key</w:t>
      </w:r>
      <w:r>
        <w:tab/>
      </w:r>
      <w:r>
        <w:tab/>
      </w:r>
      <w:r>
        <w:tab/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的值。</w:t>
      </w:r>
    </w:p>
    <w:p w14:paraId="00A5779E" w14:textId="77777777" w:rsidR="006026EC" w:rsidRDefault="006026EC" w:rsidP="006A0343">
      <w:pPr>
        <w:pStyle w:val="a1"/>
        <w:numPr>
          <w:ilvl w:val="0"/>
          <w:numId w:val="25"/>
        </w:numPr>
        <w:ind w:firstLineChars="0"/>
      </w:pPr>
      <w:r>
        <w:t>GETRANGE key start end</w:t>
      </w:r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中字符串值的子字符</w:t>
      </w:r>
    </w:p>
    <w:p w14:paraId="66EA8804" w14:textId="77777777" w:rsidR="006026EC" w:rsidRPr="006026EC" w:rsidRDefault="006026EC" w:rsidP="006A0343">
      <w:pPr>
        <w:pStyle w:val="a1"/>
        <w:numPr>
          <w:ilvl w:val="0"/>
          <w:numId w:val="25"/>
        </w:numPr>
        <w:ind w:firstLineChars="0"/>
      </w:pPr>
      <w:r>
        <w:t>GETSET key value</w:t>
      </w:r>
      <w:r>
        <w:tab/>
      </w:r>
      <w:r>
        <w:rPr>
          <w:rFonts w:hint="eastAsia"/>
        </w:rPr>
        <w:t>将给定</w:t>
      </w:r>
      <w:r>
        <w:rPr>
          <w:rFonts w:hint="eastAsia"/>
        </w:rPr>
        <w:t>key</w:t>
      </w:r>
      <w:r>
        <w:rPr>
          <w:rFonts w:hint="eastAsia"/>
        </w:rPr>
        <w:t>的值设为</w:t>
      </w:r>
      <w:r>
        <w:rPr>
          <w:rFonts w:hint="eastAsia"/>
        </w:rPr>
        <w:t>value</w:t>
      </w:r>
      <w:r>
        <w:rPr>
          <w:rFonts w:hint="eastAsia"/>
        </w:rPr>
        <w:t>，并返回</w:t>
      </w:r>
      <w:r>
        <w:rPr>
          <w:rFonts w:hint="eastAsia"/>
        </w:rPr>
        <w:t>key</w:t>
      </w:r>
      <w:r>
        <w:rPr>
          <w:rFonts w:hint="eastAsia"/>
        </w:rPr>
        <w:t>的旧值</w:t>
      </w:r>
    </w:p>
    <w:p w14:paraId="4E70F452" w14:textId="77777777" w:rsidR="000A4C03" w:rsidRDefault="005C11FC" w:rsidP="005C11FC">
      <w:pPr>
        <w:pStyle w:val="3"/>
        <w:spacing w:before="156" w:after="156"/>
      </w:pPr>
      <w:bookmarkStart w:id="28" w:name="_Toc40820296"/>
      <w:r>
        <w:rPr>
          <w:rFonts w:hint="eastAsia"/>
        </w:rPr>
        <w:t>Has</w:t>
      </w:r>
      <w:r>
        <w:t>h</w:t>
      </w:r>
      <w:r>
        <w:rPr>
          <w:rFonts w:hint="eastAsia"/>
        </w:rPr>
        <w:t>数据相关操作</w:t>
      </w:r>
      <w:bookmarkEnd w:id="28"/>
    </w:p>
    <w:p w14:paraId="5E59BE30" w14:textId="77777777" w:rsidR="00634F14" w:rsidRDefault="00634F14" w:rsidP="006A0343">
      <w:pPr>
        <w:pStyle w:val="a1"/>
        <w:numPr>
          <w:ilvl w:val="0"/>
          <w:numId w:val="26"/>
        </w:numPr>
        <w:ind w:firstLineChars="0"/>
      </w:pPr>
      <w:r w:rsidRPr="00634F14">
        <w:t>HSET key field value</w:t>
      </w:r>
      <w:r>
        <w:tab/>
      </w:r>
      <w:r>
        <w:tab/>
      </w:r>
      <w:r>
        <w:rPr>
          <w:rFonts w:hint="eastAsia"/>
        </w:rPr>
        <w:t>往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对应的</w:t>
      </w:r>
      <w:r>
        <w:rPr>
          <w:rFonts w:hint="eastAsia"/>
        </w:rPr>
        <w:t>Hash</w:t>
      </w:r>
      <w:r>
        <w:rPr>
          <w:rFonts w:hint="eastAsia"/>
        </w:rPr>
        <w:t>表中添加</w:t>
      </w:r>
      <w:r>
        <w:rPr>
          <w:rFonts w:hint="eastAsia"/>
        </w:rPr>
        <w:t>f</w:t>
      </w:r>
      <w:r>
        <w:t>-v</w:t>
      </w:r>
      <w:r>
        <w:rPr>
          <w:rFonts w:hint="eastAsia"/>
        </w:rPr>
        <w:t>对</w:t>
      </w:r>
    </w:p>
    <w:p w14:paraId="33E20D75" w14:textId="77777777" w:rsidR="005C11FC" w:rsidRDefault="005C11FC" w:rsidP="006A0343">
      <w:pPr>
        <w:pStyle w:val="a1"/>
        <w:numPr>
          <w:ilvl w:val="0"/>
          <w:numId w:val="26"/>
        </w:numPr>
        <w:ind w:firstLineChars="0"/>
      </w:pPr>
      <w:r>
        <w:t>HMSET key field1 value1 [field2 value2 ]</w:t>
      </w:r>
      <w:r>
        <w:tab/>
      </w:r>
      <w:r>
        <w:tab/>
      </w:r>
      <w:r>
        <w:rPr>
          <w:rFonts w:hint="eastAsia"/>
        </w:rPr>
        <w:t>同时将多个</w:t>
      </w:r>
      <w:r>
        <w:rPr>
          <w:rFonts w:hint="eastAsia"/>
        </w:rPr>
        <w:t>field-value</w:t>
      </w:r>
      <w:r>
        <w:rPr>
          <w:rFonts w:hint="eastAsia"/>
        </w:rPr>
        <w:t>对设置到哈希表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022B0911" w14:textId="77777777" w:rsidR="002A5AE3" w:rsidRDefault="002A5AE3" w:rsidP="006A0343">
      <w:pPr>
        <w:pStyle w:val="a1"/>
        <w:numPr>
          <w:ilvl w:val="0"/>
          <w:numId w:val="26"/>
        </w:numPr>
        <w:ind w:firstLineChars="0"/>
      </w:pPr>
      <w:r>
        <w:t>HSETNX key field value</w:t>
      </w:r>
      <w:r>
        <w:tab/>
      </w:r>
      <w:r>
        <w:tab/>
      </w:r>
      <w:r>
        <w:rPr>
          <w:rFonts w:hint="eastAsia"/>
        </w:rPr>
        <w:t>只有在字段</w:t>
      </w:r>
      <w:r>
        <w:rPr>
          <w:rFonts w:hint="eastAsia"/>
        </w:rPr>
        <w:t xml:space="preserve"> field </w:t>
      </w:r>
      <w:r>
        <w:rPr>
          <w:rFonts w:hint="eastAsia"/>
        </w:rPr>
        <w:t>不存在时，设置哈希表字段的值</w:t>
      </w:r>
    </w:p>
    <w:p w14:paraId="48077032" w14:textId="77777777" w:rsidR="005C11FC" w:rsidRDefault="005C11FC" w:rsidP="006A0343">
      <w:pPr>
        <w:pStyle w:val="a1"/>
        <w:numPr>
          <w:ilvl w:val="0"/>
          <w:numId w:val="26"/>
        </w:numPr>
        <w:ind w:firstLineChars="0"/>
      </w:pPr>
      <w:r>
        <w:t>HGET key field</w:t>
      </w:r>
      <w:r>
        <w:tab/>
      </w:r>
      <w:r>
        <w:tab/>
      </w:r>
      <w:r>
        <w:rPr>
          <w:rFonts w:hint="eastAsia"/>
        </w:rPr>
        <w:t>获取存储在哈希表中指定字段的值。</w:t>
      </w:r>
    </w:p>
    <w:p w14:paraId="60680FA5" w14:textId="77777777" w:rsidR="005C11FC" w:rsidRDefault="005C11FC" w:rsidP="006A0343">
      <w:pPr>
        <w:pStyle w:val="a1"/>
        <w:numPr>
          <w:ilvl w:val="0"/>
          <w:numId w:val="26"/>
        </w:numPr>
        <w:ind w:firstLineChars="0"/>
      </w:pPr>
      <w:r>
        <w:t>HGETALL key</w:t>
      </w:r>
      <w:r>
        <w:tab/>
      </w:r>
      <w:r>
        <w:tab/>
      </w:r>
      <w:r>
        <w:rPr>
          <w:rFonts w:hint="eastAsia"/>
        </w:rPr>
        <w:t>获取在哈希表中指定</w:t>
      </w:r>
      <w:r>
        <w:rPr>
          <w:rFonts w:hint="eastAsia"/>
        </w:rPr>
        <w:t xml:space="preserve"> key</w:t>
      </w:r>
      <w:r>
        <w:rPr>
          <w:rFonts w:hint="eastAsia"/>
        </w:rPr>
        <w:t>的所有字段和值</w:t>
      </w:r>
    </w:p>
    <w:p w14:paraId="132D29DA" w14:textId="77777777" w:rsidR="00634F14" w:rsidRDefault="00634F14" w:rsidP="006A0343">
      <w:pPr>
        <w:pStyle w:val="a1"/>
        <w:numPr>
          <w:ilvl w:val="0"/>
          <w:numId w:val="26"/>
        </w:numPr>
        <w:ind w:firstLineChars="0"/>
      </w:pPr>
      <w:r w:rsidRPr="00634F14">
        <w:t>HKEYS key</w:t>
      </w:r>
      <w:r>
        <w:tab/>
      </w:r>
      <w:r>
        <w:tab/>
      </w:r>
      <w:r>
        <w:tab/>
      </w:r>
      <w:r>
        <w:rPr>
          <w:rFonts w:hint="eastAsia"/>
        </w:rPr>
        <w:t>获取所有</w:t>
      </w:r>
      <w:r>
        <w:rPr>
          <w:rFonts w:hint="eastAsia"/>
        </w:rPr>
        <w:t>fi</w:t>
      </w:r>
      <w:r>
        <w:t>e</w:t>
      </w:r>
      <w:r>
        <w:rPr>
          <w:rFonts w:hint="eastAsia"/>
        </w:rPr>
        <w:t>l</w:t>
      </w:r>
      <w:r>
        <w:t>d</w:t>
      </w:r>
    </w:p>
    <w:p w14:paraId="46AB3BCE" w14:textId="77777777" w:rsidR="00634F14" w:rsidRDefault="00634F14" w:rsidP="006A0343">
      <w:pPr>
        <w:pStyle w:val="a1"/>
        <w:numPr>
          <w:ilvl w:val="0"/>
          <w:numId w:val="26"/>
        </w:numPr>
        <w:ind w:firstLineChars="0"/>
      </w:pPr>
      <w:r w:rsidRPr="00634F14">
        <w:t>HLEN key</w:t>
      </w:r>
    </w:p>
    <w:p w14:paraId="32221CBD" w14:textId="77777777" w:rsidR="008362D0" w:rsidRDefault="008362D0" w:rsidP="006A0343">
      <w:pPr>
        <w:pStyle w:val="a1"/>
        <w:numPr>
          <w:ilvl w:val="0"/>
          <w:numId w:val="26"/>
        </w:numPr>
        <w:ind w:firstLineChars="0"/>
      </w:pPr>
      <w:r w:rsidRPr="008362D0">
        <w:t>HVALS key</w:t>
      </w:r>
      <w:r>
        <w:tab/>
      </w:r>
      <w:r>
        <w:tab/>
      </w:r>
      <w:r>
        <w:tab/>
      </w:r>
      <w:r>
        <w:rPr>
          <w:rFonts w:hint="eastAsia"/>
        </w:rPr>
        <w:t>获取所有</w:t>
      </w:r>
      <w:r>
        <w:t>value</w:t>
      </w:r>
    </w:p>
    <w:p w14:paraId="61B53C66" w14:textId="77777777" w:rsidR="005C11FC" w:rsidRDefault="005C11FC" w:rsidP="006A0343">
      <w:pPr>
        <w:pStyle w:val="a1"/>
        <w:numPr>
          <w:ilvl w:val="0"/>
          <w:numId w:val="26"/>
        </w:numPr>
        <w:ind w:firstLineChars="0"/>
      </w:pPr>
      <w:r w:rsidRPr="005C11FC">
        <w:t>HEXISTS key field</w:t>
      </w:r>
    </w:p>
    <w:p w14:paraId="00DB08AC" w14:textId="77777777" w:rsidR="005C11FC" w:rsidRPr="005C11FC" w:rsidRDefault="005C11FC" w:rsidP="006A0343">
      <w:pPr>
        <w:pStyle w:val="a1"/>
        <w:numPr>
          <w:ilvl w:val="0"/>
          <w:numId w:val="26"/>
        </w:numPr>
        <w:ind w:firstLineChars="0"/>
      </w:pPr>
      <w:r w:rsidRPr="005C11FC">
        <w:t>HDEL key field1 [field2]</w:t>
      </w:r>
      <w:r>
        <w:tab/>
      </w:r>
      <w:r>
        <w:tab/>
      </w:r>
      <w:r>
        <w:rPr>
          <w:rFonts w:hint="eastAsia"/>
        </w:rPr>
        <w:t>全删除用</w:t>
      </w:r>
      <w:r>
        <w:rPr>
          <w:rFonts w:hint="eastAsia"/>
        </w:rPr>
        <w:t>D</w:t>
      </w:r>
      <w:r>
        <w:t>EL</w:t>
      </w:r>
    </w:p>
    <w:p w14:paraId="6DE86C5F" w14:textId="77777777" w:rsidR="005C11FC" w:rsidRDefault="005C11FC" w:rsidP="005C11FC">
      <w:pPr>
        <w:pStyle w:val="3"/>
        <w:spacing w:before="156" w:after="156"/>
      </w:pPr>
      <w:bookmarkStart w:id="29" w:name="_Toc40820297"/>
      <w:r>
        <w:rPr>
          <w:rFonts w:hint="eastAsia"/>
        </w:rPr>
        <w:t>List</w:t>
      </w:r>
      <w:r>
        <w:rPr>
          <w:rFonts w:hint="eastAsia"/>
        </w:rPr>
        <w:t>数据相关操作</w:t>
      </w:r>
      <w:bookmarkEnd w:id="29"/>
    </w:p>
    <w:p w14:paraId="08927A11" w14:textId="77777777" w:rsidR="00436E8B" w:rsidRDefault="00436E8B" w:rsidP="006A0343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插入</w:t>
      </w:r>
    </w:p>
    <w:p w14:paraId="76619F6F" w14:textId="77777777" w:rsidR="006B5B5C" w:rsidRDefault="006B5B5C" w:rsidP="006A0343">
      <w:pPr>
        <w:pStyle w:val="a1"/>
        <w:numPr>
          <w:ilvl w:val="1"/>
          <w:numId w:val="27"/>
        </w:numPr>
        <w:ind w:firstLineChars="0"/>
      </w:pPr>
      <w:r>
        <w:rPr>
          <w:rFonts w:hint="eastAsia"/>
        </w:rPr>
        <w:t>头部插入</w:t>
      </w:r>
    </w:p>
    <w:p w14:paraId="1A2E6D8C" w14:textId="77777777" w:rsidR="00436E8B" w:rsidRDefault="00436E8B" w:rsidP="006A0343">
      <w:pPr>
        <w:pStyle w:val="a1"/>
        <w:numPr>
          <w:ilvl w:val="2"/>
          <w:numId w:val="27"/>
        </w:numPr>
        <w:ind w:firstLineChars="0"/>
      </w:pPr>
      <w:r>
        <w:lastRenderedPageBreak/>
        <w:t>LPUSH key value1 [value2]</w:t>
      </w:r>
    </w:p>
    <w:p w14:paraId="022D5008" w14:textId="77777777" w:rsidR="00436E8B" w:rsidRDefault="00436E8B" w:rsidP="006A0343">
      <w:pPr>
        <w:pStyle w:val="a1"/>
        <w:numPr>
          <w:ilvl w:val="2"/>
          <w:numId w:val="27"/>
        </w:numPr>
        <w:ind w:firstLineChars="0"/>
      </w:pPr>
      <w:r>
        <w:t>LPUSHX key value</w:t>
      </w:r>
    </w:p>
    <w:p w14:paraId="1F63F0EA" w14:textId="77777777" w:rsidR="00436E8B" w:rsidRDefault="002D27E0" w:rsidP="006A0343">
      <w:pPr>
        <w:pStyle w:val="a1"/>
        <w:numPr>
          <w:ilvl w:val="1"/>
          <w:numId w:val="27"/>
        </w:numPr>
        <w:ind w:firstLineChars="0"/>
      </w:pPr>
      <w:r>
        <w:rPr>
          <w:rFonts w:hint="eastAsia"/>
        </w:rPr>
        <w:t>尾部插入</w:t>
      </w:r>
    </w:p>
    <w:p w14:paraId="581E08B7" w14:textId="77777777" w:rsidR="002D27E0" w:rsidRDefault="002D27E0" w:rsidP="006A0343">
      <w:pPr>
        <w:pStyle w:val="a1"/>
        <w:numPr>
          <w:ilvl w:val="2"/>
          <w:numId w:val="27"/>
        </w:numPr>
        <w:ind w:firstLineChars="0"/>
      </w:pPr>
      <w:r>
        <w:t>RPUSH key value1 [value2]</w:t>
      </w:r>
    </w:p>
    <w:p w14:paraId="13413ECF" w14:textId="77777777" w:rsidR="002D27E0" w:rsidRDefault="002D27E0" w:rsidP="006A0343">
      <w:pPr>
        <w:pStyle w:val="a1"/>
        <w:numPr>
          <w:ilvl w:val="2"/>
          <w:numId w:val="27"/>
        </w:numPr>
        <w:ind w:firstLineChars="0"/>
      </w:pPr>
      <w:r>
        <w:t>RPUSHX key value</w:t>
      </w:r>
    </w:p>
    <w:p w14:paraId="49133502" w14:textId="77777777" w:rsidR="006B5B5C" w:rsidRDefault="006B5B5C" w:rsidP="006A0343">
      <w:pPr>
        <w:pStyle w:val="a1"/>
        <w:numPr>
          <w:ilvl w:val="1"/>
          <w:numId w:val="27"/>
        </w:numPr>
        <w:ind w:firstLineChars="0"/>
      </w:pPr>
      <w:r>
        <w:t>LINSERT key BEFORE|AFTER pivot value</w:t>
      </w:r>
      <w:r>
        <w:rPr>
          <w:rFonts w:hint="eastAsia"/>
        </w:rPr>
        <w:t>在列表的元素</w:t>
      </w:r>
      <w:r>
        <w:t>pivot</w:t>
      </w:r>
      <w:r>
        <w:rPr>
          <w:rFonts w:hint="eastAsia"/>
        </w:rPr>
        <w:t>前或者后插入元素</w:t>
      </w:r>
    </w:p>
    <w:p w14:paraId="00E57535" w14:textId="77777777" w:rsidR="002D27E0" w:rsidRDefault="002D27E0" w:rsidP="006A0343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查询</w:t>
      </w:r>
    </w:p>
    <w:p w14:paraId="7DCE1FCF" w14:textId="77777777" w:rsidR="002D27E0" w:rsidRDefault="006B5B5C" w:rsidP="006A0343">
      <w:pPr>
        <w:pStyle w:val="a1"/>
        <w:numPr>
          <w:ilvl w:val="1"/>
          <w:numId w:val="27"/>
        </w:numPr>
        <w:ind w:firstLineChars="0"/>
      </w:pPr>
      <w:r>
        <w:t>LINDEX key index</w:t>
      </w:r>
      <w:r>
        <w:tab/>
      </w:r>
      <w:r>
        <w:rPr>
          <w:rFonts w:hint="eastAsia"/>
        </w:rPr>
        <w:t>通过索引获取列表中的元素</w:t>
      </w:r>
    </w:p>
    <w:p w14:paraId="67A732D2" w14:textId="77777777" w:rsidR="0093383B" w:rsidRDefault="0093383B" w:rsidP="006A0343">
      <w:pPr>
        <w:pStyle w:val="a1"/>
        <w:numPr>
          <w:ilvl w:val="1"/>
          <w:numId w:val="27"/>
        </w:numPr>
        <w:ind w:firstLineChars="0"/>
      </w:pPr>
      <w:r>
        <w:t>LLEN key</w:t>
      </w:r>
      <w:r>
        <w:tab/>
      </w:r>
      <w:r>
        <w:tab/>
      </w:r>
      <w:r>
        <w:tab/>
      </w:r>
      <w:r>
        <w:rPr>
          <w:rFonts w:hint="eastAsia"/>
        </w:rPr>
        <w:t>列表长度</w:t>
      </w:r>
    </w:p>
    <w:p w14:paraId="145599F4" w14:textId="77777777" w:rsidR="0093383B" w:rsidRDefault="0093383B" w:rsidP="006A0343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修改</w:t>
      </w:r>
    </w:p>
    <w:p w14:paraId="32FFDC31" w14:textId="77777777" w:rsidR="0093383B" w:rsidRDefault="0093383B" w:rsidP="006A0343">
      <w:pPr>
        <w:pStyle w:val="a1"/>
        <w:numPr>
          <w:ilvl w:val="1"/>
          <w:numId w:val="27"/>
        </w:numPr>
        <w:ind w:firstLineChars="0"/>
      </w:pPr>
      <w:r>
        <w:t>LSET key index value</w:t>
      </w:r>
      <w:r>
        <w:tab/>
      </w:r>
      <w:r>
        <w:tab/>
      </w:r>
      <w:r>
        <w:rPr>
          <w:rFonts w:hint="eastAsia"/>
        </w:rPr>
        <w:t>通过索引设置列表元素的值</w:t>
      </w:r>
    </w:p>
    <w:p w14:paraId="1CAF0045" w14:textId="77777777" w:rsidR="002D27E0" w:rsidRDefault="002D27E0" w:rsidP="006A0343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移除</w:t>
      </w:r>
    </w:p>
    <w:p w14:paraId="00AA20F3" w14:textId="77777777" w:rsidR="002D27E0" w:rsidRDefault="002D27E0" w:rsidP="006A0343">
      <w:pPr>
        <w:pStyle w:val="a1"/>
        <w:numPr>
          <w:ilvl w:val="1"/>
          <w:numId w:val="27"/>
        </w:numPr>
        <w:ind w:firstLineChars="0"/>
      </w:pPr>
      <w:r w:rsidRPr="002D27E0">
        <w:t>LPOP key</w:t>
      </w:r>
      <w:r>
        <w:tab/>
      </w:r>
      <w:r>
        <w:tab/>
      </w:r>
      <w:r>
        <w:rPr>
          <w:rFonts w:hint="eastAsia"/>
        </w:rPr>
        <w:t>头部移除</w:t>
      </w:r>
      <w:r w:rsidR="006B5B5C">
        <w:rPr>
          <w:rFonts w:hint="eastAsia"/>
        </w:rPr>
        <w:t>，并返回删除数据</w:t>
      </w:r>
    </w:p>
    <w:p w14:paraId="19BEC181" w14:textId="77777777" w:rsidR="002D27E0" w:rsidRPr="00436E8B" w:rsidRDefault="002D27E0" w:rsidP="006A0343">
      <w:pPr>
        <w:pStyle w:val="a1"/>
        <w:numPr>
          <w:ilvl w:val="1"/>
          <w:numId w:val="27"/>
        </w:numPr>
        <w:ind w:firstLineChars="0"/>
      </w:pPr>
      <w:r w:rsidRPr="002D27E0">
        <w:t>RPOP key</w:t>
      </w:r>
      <w:r>
        <w:tab/>
      </w:r>
      <w:r>
        <w:tab/>
      </w:r>
      <w:r>
        <w:rPr>
          <w:rFonts w:hint="eastAsia"/>
        </w:rPr>
        <w:t>尾部移除</w:t>
      </w:r>
      <w:r w:rsidR="006B5B5C">
        <w:rPr>
          <w:rFonts w:hint="eastAsia"/>
        </w:rPr>
        <w:t>，并返回删除数据</w:t>
      </w:r>
    </w:p>
    <w:p w14:paraId="46122052" w14:textId="77777777" w:rsidR="005C11FC" w:rsidRDefault="005C11FC" w:rsidP="005C11FC">
      <w:pPr>
        <w:pStyle w:val="3"/>
        <w:spacing w:before="156" w:after="156"/>
      </w:pPr>
      <w:bookmarkStart w:id="30" w:name="_Toc40820298"/>
      <w:r>
        <w:rPr>
          <w:rFonts w:hint="eastAsia"/>
        </w:rPr>
        <w:t>S</w:t>
      </w:r>
      <w:r>
        <w:t>et</w:t>
      </w:r>
      <w:r>
        <w:rPr>
          <w:rFonts w:hint="eastAsia"/>
        </w:rPr>
        <w:t>数据相关操作</w:t>
      </w:r>
      <w:bookmarkEnd w:id="30"/>
    </w:p>
    <w:p w14:paraId="406EC072" w14:textId="77777777" w:rsidR="00D35B34" w:rsidRDefault="00473648" w:rsidP="006A0343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增</w:t>
      </w:r>
    </w:p>
    <w:p w14:paraId="73D99EB1" w14:textId="77777777" w:rsidR="0068577E" w:rsidRDefault="0068577E" w:rsidP="006A0343">
      <w:pPr>
        <w:pStyle w:val="a1"/>
        <w:numPr>
          <w:ilvl w:val="1"/>
          <w:numId w:val="28"/>
        </w:numPr>
        <w:ind w:firstLineChars="0"/>
      </w:pPr>
      <w:r>
        <w:t>SADD key member1 [member2]</w:t>
      </w:r>
      <w:r>
        <w:tab/>
      </w:r>
      <w:r>
        <w:rPr>
          <w:rFonts w:hint="eastAsia"/>
        </w:rPr>
        <w:t>向集合添加一个或多个成员</w:t>
      </w:r>
    </w:p>
    <w:p w14:paraId="7EA9DEDD" w14:textId="77777777" w:rsidR="00473648" w:rsidRDefault="00473648" w:rsidP="006A0343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查</w:t>
      </w:r>
    </w:p>
    <w:p w14:paraId="55D7BA25" w14:textId="77777777" w:rsidR="005E613C" w:rsidRDefault="005E613C" w:rsidP="006A0343">
      <w:pPr>
        <w:pStyle w:val="a1"/>
        <w:numPr>
          <w:ilvl w:val="1"/>
          <w:numId w:val="28"/>
        </w:numPr>
        <w:ind w:firstLineChars="0"/>
      </w:pPr>
      <w:r>
        <w:t>SMEMBERS key</w:t>
      </w:r>
      <w:r>
        <w:tab/>
      </w:r>
      <w:r>
        <w:tab/>
      </w:r>
      <w:r>
        <w:rPr>
          <w:rFonts w:hint="eastAsia"/>
        </w:rPr>
        <w:t>返回集合中的所有成员</w:t>
      </w:r>
    </w:p>
    <w:p w14:paraId="500D1301" w14:textId="77777777" w:rsidR="0068577E" w:rsidRDefault="005E613C" w:rsidP="006A0343">
      <w:pPr>
        <w:pStyle w:val="a1"/>
        <w:numPr>
          <w:ilvl w:val="1"/>
          <w:numId w:val="28"/>
        </w:numPr>
        <w:ind w:firstLineChars="0"/>
      </w:pPr>
      <w:r>
        <w:t>SISMEMBER key member</w:t>
      </w:r>
      <w:r>
        <w:tab/>
      </w:r>
      <w:r>
        <w:rPr>
          <w:rFonts w:hint="eastAsia"/>
        </w:rPr>
        <w:t>判断</w:t>
      </w:r>
      <w:r>
        <w:rPr>
          <w:rFonts w:hint="eastAsia"/>
        </w:rPr>
        <w:t>member</w:t>
      </w:r>
      <w:r>
        <w:rPr>
          <w:rFonts w:hint="eastAsia"/>
        </w:rPr>
        <w:t>元素是否是集合</w:t>
      </w:r>
      <w:r>
        <w:rPr>
          <w:rFonts w:hint="eastAsia"/>
        </w:rPr>
        <w:t>key</w:t>
      </w:r>
      <w:r>
        <w:rPr>
          <w:rFonts w:hint="eastAsia"/>
        </w:rPr>
        <w:t>的成员</w:t>
      </w:r>
    </w:p>
    <w:p w14:paraId="209EE6FB" w14:textId="77777777" w:rsidR="0068577E" w:rsidRDefault="0068577E" w:rsidP="006A0343">
      <w:pPr>
        <w:pStyle w:val="a1"/>
        <w:numPr>
          <w:ilvl w:val="1"/>
          <w:numId w:val="28"/>
        </w:numPr>
        <w:ind w:firstLineChars="0"/>
      </w:pPr>
      <w:r>
        <w:t>SDIFF key1 [key2]</w:t>
      </w:r>
      <w:r>
        <w:tab/>
      </w:r>
      <w:r>
        <w:rPr>
          <w:rFonts w:hint="eastAsia"/>
        </w:rPr>
        <w:t>返回给定所有集合的差集</w:t>
      </w:r>
    </w:p>
    <w:p w14:paraId="0B0FE7F4" w14:textId="77777777" w:rsidR="0068577E" w:rsidRDefault="0068577E" w:rsidP="006A0343">
      <w:pPr>
        <w:pStyle w:val="a1"/>
        <w:numPr>
          <w:ilvl w:val="1"/>
          <w:numId w:val="28"/>
        </w:numPr>
        <w:ind w:firstLineChars="0"/>
      </w:pPr>
      <w:r>
        <w:t>SINTER key1 [key2]</w:t>
      </w:r>
      <w:r>
        <w:tab/>
      </w:r>
      <w:r>
        <w:tab/>
      </w:r>
      <w:r>
        <w:rPr>
          <w:rFonts w:hint="eastAsia"/>
        </w:rPr>
        <w:t>返回给定所有集合的交集</w:t>
      </w:r>
    </w:p>
    <w:p w14:paraId="7C423B07" w14:textId="77777777" w:rsidR="005E613C" w:rsidRDefault="005E613C" w:rsidP="006A0343">
      <w:pPr>
        <w:pStyle w:val="a1"/>
        <w:numPr>
          <w:ilvl w:val="1"/>
          <w:numId w:val="28"/>
        </w:numPr>
        <w:ind w:firstLineChars="0"/>
      </w:pPr>
      <w:r>
        <w:t>SREM key member1 [member2]</w:t>
      </w:r>
      <w:r>
        <w:tab/>
      </w:r>
      <w:r>
        <w:rPr>
          <w:rFonts w:hint="eastAsia"/>
        </w:rPr>
        <w:t>移除集合中一个或多个成员</w:t>
      </w:r>
    </w:p>
    <w:p w14:paraId="13DF6F03" w14:textId="77777777" w:rsidR="0068577E" w:rsidRDefault="0068577E" w:rsidP="006A0343">
      <w:pPr>
        <w:pStyle w:val="a1"/>
        <w:numPr>
          <w:ilvl w:val="1"/>
          <w:numId w:val="28"/>
        </w:numPr>
        <w:ind w:firstLineChars="0"/>
      </w:pPr>
      <w:r>
        <w:t>SCARD key</w:t>
      </w:r>
      <w:r>
        <w:tab/>
      </w:r>
      <w:r>
        <w:tab/>
      </w:r>
      <w:r>
        <w:rPr>
          <w:rFonts w:hint="eastAsia"/>
        </w:rPr>
        <w:t>获取集合的成员数</w:t>
      </w:r>
    </w:p>
    <w:p w14:paraId="7DB2761E" w14:textId="77777777" w:rsidR="00473648" w:rsidRDefault="00473648" w:rsidP="006A0343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修改</w:t>
      </w:r>
    </w:p>
    <w:p w14:paraId="426A474C" w14:textId="77777777" w:rsidR="005E613C" w:rsidRDefault="005E613C" w:rsidP="006A0343">
      <w:pPr>
        <w:pStyle w:val="a1"/>
        <w:numPr>
          <w:ilvl w:val="1"/>
          <w:numId w:val="28"/>
        </w:numPr>
        <w:ind w:firstLineChars="0"/>
      </w:pPr>
    </w:p>
    <w:p w14:paraId="023E05C1" w14:textId="77777777" w:rsidR="005E613C" w:rsidRDefault="005E613C" w:rsidP="006A0343">
      <w:pPr>
        <w:pStyle w:val="a1"/>
        <w:numPr>
          <w:ilvl w:val="1"/>
          <w:numId w:val="28"/>
        </w:numPr>
        <w:ind w:firstLineChars="0"/>
      </w:pPr>
      <w:r>
        <w:tab/>
        <w:t>SMOVE source destination member</w:t>
      </w:r>
      <w:r>
        <w:tab/>
      </w:r>
      <w:r>
        <w:rPr>
          <w:rFonts w:hint="eastAsia"/>
        </w:rPr>
        <w:t>将</w:t>
      </w:r>
      <w:r>
        <w:rPr>
          <w:rFonts w:hint="eastAsia"/>
        </w:rPr>
        <w:t>member</w:t>
      </w:r>
      <w:r>
        <w:rPr>
          <w:rFonts w:hint="eastAsia"/>
        </w:rPr>
        <w:t>元素从</w:t>
      </w:r>
      <w:r>
        <w:rPr>
          <w:rFonts w:hint="eastAsia"/>
        </w:rPr>
        <w:t>source</w:t>
      </w:r>
      <w:r>
        <w:rPr>
          <w:rFonts w:hint="eastAsia"/>
        </w:rPr>
        <w:t>集合移动到</w:t>
      </w:r>
      <w:r>
        <w:rPr>
          <w:rFonts w:hint="eastAsia"/>
        </w:rPr>
        <w:t>destination</w:t>
      </w:r>
      <w:r>
        <w:rPr>
          <w:rFonts w:hint="eastAsia"/>
        </w:rPr>
        <w:t>集合</w:t>
      </w:r>
    </w:p>
    <w:p w14:paraId="206F7A1B" w14:textId="77777777" w:rsidR="00473648" w:rsidRDefault="00473648" w:rsidP="006A0343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删除</w:t>
      </w:r>
    </w:p>
    <w:p w14:paraId="6FAC321A" w14:textId="77777777" w:rsidR="005E613C" w:rsidRDefault="005E613C" w:rsidP="006A0343">
      <w:pPr>
        <w:pStyle w:val="a1"/>
        <w:numPr>
          <w:ilvl w:val="1"/>
          <w:numId w:val="28"/>
        </w:numPr>
        <w:ind w:firstLineChars="0"/>
      </w:pPr>
      <w:r>
        <w:t>SREM key member1 [member2]</w:t>
      </w:r>
      <w:r>
        <w:tab/>
      </w:r>
      <w:r>
        <w:rPr>
          <w:rFonts w:hint="eastAsia"/>
        </w:rPr>
        <w:t>移除集合中一个或多个成员</w:t>
      </w:r>
    </w:p>
    <w:p w14:paraId="3C0B0D8D" w14:textId="77777777" w:rsidR="005E613C" w:rsidRPr="00D35B34" w:rsidRDefault="005E613C" w:rsidP="006A0343">
      <w:pPr>
        <w:pStyle w:val="a1"/>
        <w:numPr>
          <w:ilvl w:val="1"/>
          <w:numId w:val="28"/>
        </w:numPr>
        <w:ind w:firstLineChars="0"/>
      </w:pPr>
      <w:r>
        <w:t>SPOP key</w:t>
      </w:r>
      <w:r>
        <w:tab/>
      </w:r>
      <w:r>
        <w:rPr>
          <w:rFonts w:hint="eastAsia"/>
        </w:rPr>
        <w:t>移除并返回集合中的一个随机元素</w:t>
      </w:r>
    </w:p>
    <w:p w14:paraId="0F13A8AD" w14:textId="77777777" w:rsidR="005C11FC" w:rsidRDefault="005C11FC" w:rsidP="005C11FC">
      <w:pPr>
        <w:pStyle w:val="3"/>
        <w:spacing w:before="156" w:after="156"/>
      </w:pPr>
      <w:bookmarkStart w:id="31" w:name="_Toc40820299"/>
      <w:proofErr w:type="spellStart"/>
      <w:r>
        <w:rPr>
          <w:rFonts w:hint="eastAsia"/>
        </w:rPr>
        <w:t>Z</w:t>
      </w:r>
      <w:r>
        <w:t>set</w:t>
      </w:r>
      <w:proofErr w:type="spellEnd"/>
      <w:r>
        <w:rPr>
          <w:rFonts w:hint="eastAsia"/>
        </w:rPr>
        <w:t>数据相关操作</w:t>
      </w:r>
      <w:bookmarkEnd w:id="31"/>
    </w:p>
    <w:p w14:paraId="003AAF25" w14:textId="77777777" w:rsidR="0081601E" w:rsidRPr="0081601E" w:rsidRDefault="0081601E" w:rsidP="0081601E">
      <w:pPr>
        <w:pStyle w:val="a1"/>
        <w:ind w:firstLine="360"/>
      </w:pPr>
      <w:r>
        <w:rPr>
          <w:rFonts w:hint="eastAsia"/>
        </w:rPr>
        <w:t>排序</w:t>
      </w:r>
      <w:r>
        <w:rPr>
          <w:rFonts w:hint="eastAsia"/>
        </w:rPr>
        <w:t>set</w:t>
      </w:r>
      <w:r>
        <w:rPr>
          <w:rFonts w:hint="eastAsia"/>
        </w:rPr>
        <w:t>，根据指定的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进行排序，从小到大顺序</w:t>
      </w:r>
    </w:p>
    <w:p w14:paraId="665DDE0E" w14:textId="77777777" w:rsidR="000A4C03" w:rsidRDefault="0081601E" w:rsidP="006A0343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增</w:t>
      </w:r>
      <w:r w:rsidR="00D832AD">
        <w:rPr>
          <w:rFonts w:hint="eastAsia"/>
        </w:rPr>
        <w:t>、改</w:t>
      </w:r>
    </w:p>
    <w:p w14:paraId="3A1CA118" w14:textId="77777777" w:rsidR="0081601E" w:rsidRDefault="0081601E" w:rsidP="006A0343">
      <w:pPr>
        <w:pStyle w:val="a1"/>
        <w:numPr>
          <w:ilvl w:val="1"/>
          <w:numId w:val="29"/>
        </w:numPr>
        <w:ind w:firstLineChars="0"/>
      </w:pPr>
      <w:r>
        <w:t>ZADD key score1 member1 [score2 member2]</w:t>
      </w:r>
      <w:r>
        <w:tab/>
      </w:r>
      <w:r>
        <w:rPr>
          <w:rFonts w:hint="eastAsia"/>
        </w:rPr>
        <w:t>向有序集合添加一个或多个成员，或者更新已存在成员的分数</w:t>
      </w:r>
    </w:p>
    <w:p w14:paraId="775CEE0E" w14:textId="77777777" w:rsidR="0081601E" w:rsidRDefault="0081601E" w:rsidP="006A0343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查</w:t>
      </w:r>
    </w:p>
    <w:p w14:paraId="43259535" w14:textId="77777777" w:rsidR="00D832AD" w:rsidRDefault="00D832AD" w:rsidP="006A0343">
      <w:pPr>
        <w:pStyle w:val="a1"/>
        <w:numPr>
          <w:ilvl w:val="1"/>
          <w:numId w:val="29"/>
        </w:numPr>
        <w:ind w:firstLineChars="0"/>
      </w:pPr>
      <w:r>
        <w:t>ZCARD key</w:t>
      </w:r>
      <w:r>
        <w:tab/>
      </w:r>
      <w:r>
        <w:rPr>
          <w:rFonts w:hint="eastAsia"/>
        </w:rPr>
        <w:t>获取有序集合的成员数</w:t>
      </w:r>
    </w:p>
    <w:p w14:paraId="13D9F17E" w14:textId="77777777" w:rsidR="0081601E" w:rsidRDefault="00D832AD" w:rsidP="006A0343">
      <w:pPr>
        <w:pStyle w:val="a1"/>
        <w:numPr>
          <w:ilvl w:val="1"/>
          <w:numId w:val="29"/>
        </w:numPr>
        <w:ind w:firstLineChars="0"/>
      </w:pPr>
      <w:r>
        <w:t>ZCOUNT key min max</w:t>
      </w:r>
      <w:r>
        <w:tab/>
      </w:r>
      <w:r>
        <w:tab/>
      </w:r>
      <w:r>
        <w:rPr>
          <w:rFonts w:hint="eastAsia"/>
        </w:rPr>
        <w:t>计算在有序集合中指定区间分数的成员数</w:t>
      </w:r>
    </w:p>
    <w:p w14:paraId="2B121D15" w14:textId="77777777" w:rsidR="0081601E" w:rsidRDefault="0081601E" w:rsidP="006A0343">
      <w:pPr>
        <w:pStyle w:val="a1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删</w:t>
      </w:r>
      <w:proofErr w:type="gramEnd"/>
    </w:p>
    <w:p w14:paraId="70F26BD8" w14:textId="77777777" w:rsidR="00D832AD" w:rsidRDefault="00D832AD" w:rsidP="006A0343">
      <w:pPr>
        <w:pStyle w:val="a1"/>
        <w:numPr>
          <w:ilvl w:val="1"/>
          <w:numId w:val="29"/>
        </w:numPr>
        <w:ind w:firstLineChars="0"/>
      </w:pPr>
      <w:r>
        <w:t>ZREM key member [member ...]</w:t>
      </w:r>
      <w:r>
        <w:tab/>
      </w:r>
      <w:r>
        <w:tab/>
      </w:r>
      <w:r>
        <w:rPr>
          <w:rFonts w:hint="eastAsia"/>
        </w:rPr>
        <w:t>移除有序集合中的一个或多个成员</w:t>
      </w:r>
    </w:p>
    <w:p w14:paraId="1F2026AC" w14:textId="77777777" w:rsidR="00D832AD" w:rsidRDefault="00D832AD" w:rsidP="006A0343">
      <w:pPr>
        <w:pStyle w:val="a1"/>
        <w:numPr>
          <w:ilvl w:val="1"/>
          <w:numId w:val="29"/>
        </w:numPr>
        <w:ind w:firstLineChars="0"/>
      </w:pPr>
      <w:r>
        <w:t>ZREMRANGEBYLEX key min max</w:t>
      </w:r>
      <w:r>
        <w:tab/>
      </w:r>
      <w:r>
        <w:tab/>
      </w:r>
      <w:r>
        <w:rPr>
          <w:rFonts w:hint="eastAsia"/>
        </w:rPr>
        <w:t>移除有序集合中给定的字典区间的所有成员</w:t>
      </w:r>
    </w:p>
    <w:p w14:paraId="2F7848DC" w14:textId="77777777" w:rsidR="00D832AD" w:rsidRDefault="00D832AD" w:rsidP="006A0343">
      <w:pPr>
        <w:pStyle w:val="a1"/>
        <w:numPr>
          <w:ilvl w:val="1"/>
          <w:numId w:val="29"/>
        </w:numPr>
        <w:ind w:firstLineChars="0"/>
      </w:pPr>
      <w:r>
        <w:t>ZREMRANGEBYRANK key start stop</w:t>
      </w:r>
      <w:r>
        <w:tab/>
      </w:r>
      <w:r>
        <w:tab/>
      </w:r>
      <w:r>
        <w:rPr>
          <w:rFonts w:hint="eastAsia"/>
        </w:rPr>
        <w:t>移除有序集合中给定的排名区间的所有成员</w:t>
      </w:r>
    </w:p>
    <w:p w14:paraId="348FF87D" w14:textId="77777777" w:rsidR="00D832AD" w:rsidRDefault="00D832AD" w:rsidP="006A0343">
      <w:pPr>
        <w:pStyle w:val="a1"/>
        <w:numPr>
          <w:ilvl w:val="1"/>
          <w:numId w:val="29"/>
        </w:numPr>
        <w:ind w:firstLineChars="0"/>
      </w:pPr>
      <w:r>
        <w:t>ZREMRANGEBYSCORE key min max</w:t>
      </w:r>
      <w:r>
        <w:tab/>
      </w:r>
      <w:r>
        <w:tab/>
      </w:r>
      <w:r>
        <w:rPr>
          <w:rFonts w:hint="eastAsia"/>
        </w:rPr>
        <w:t>移除有序集合中给定的分数区间的所有成员</w:t>
      </w:r>
    </w:p>
    <w:p w14:paraId="123CA1B7" w14:textId="77777777" w:rsidR="000A4C03" w:rsidRDefault="00573AC7" w:rsidP="00803B01">
      <w:pPr>
        <w:pStyle w:val="2"/>
        <w:spacing w:before="156" w:after="156"/>
      </w:pPr>
      <w:bookmarkStart w:id="32" w:name="_Toc40820300"/>
      <w:r>
        <w:rPr>
          <w:rFonts w:hint="eastAsia"/>
        </w:rPr>
        <w:t>Redis</w:t>
      </w:r>
      <w:r>
        <w:rPr>
          <w:rFonts w:hint="eastAsia"/>
        </w:rPr>
        <w:t>事务</w:t>
      </w:r>
      <w:bookmarkEnd w:id="32"/>
    </w:p>
    <w:p w14:paraId="3B1495D7" w14:textId="77777777" w:rsidR="00EB7AEB" w:rsidRDefault="00EB7AEB" w:rsidP="00EB7AEB">
      <w:pPr>
        <w:pStyle w:val="a1"/>
        <w:ind w:firstLine="36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事务分为三个阶段：开始事务、命令入队、执行事务</w:t>
      </w:r>
    </w:p>
    <w:p w14:paraId="1FC520F7" w14:textId="77777777" w:rsidR="00EB7AEB" w:rsidRDefault="00EB7AEB" w:rsidP="00EB7AEB">
      <w:pPr>
        <w:pStyle w:val="3"/>
        <w:spacing w:before="156" w:after="156"/>
      </w:pPr>
      <w:bookmarkStart w:id="33" w:name="_Toc40820301"/>
      <w:r>
        <w:rPr>
          <w:rFonts w:hint="eastAsia"/>
        </w:rPr>
        <w:t>常用命令</w:t>
      </w:r>
      <w:bookmarkEnd w:id="33"/>
    </w:p>
    <w:p w14:paraId="688E5E9F" w14:textId="77777777" w:rsidR="00EB7AEB" w:rsidRDefault="00EB7AEB" w:rsidP="006A0343">
      <w:pPr>
        <w:pStyle w:val="a1"/>
        <w:numPr>
          <w:ilvl w:val="0"/>
          <w:numId w:val="31"/>
        </w:numPr>
        <w:ind w:firstLineChars="0"/>
      </w:pPr>
      <w:r>
        <w:rPr>
          <w:rFonts w:hint="eastAsia"/>
        </w:rPr>
        <w:t>M</w:t>
      </w:r>
      <w:r>
        <w:t>ULTI</w:t>
      </w:r>
    </w:p>
    <w:p w14:paraId="38D0F120" w14:textId="77777777" w:rsidR="00EB7AEB" w:rsidRDefault="00EB7AEB" w:rsidP="006A0343">
      <w:pPr>
        <w:pStyle w:val="a1"/>
        <w:numPr>
          <w:ilvl w:val="1"/>
          <w:numId w:val="31"/>
        </w:numPr>
        <w:ind w:firstLineChars="0"/>
      </w:pPr>
      <w:r>
        <w:rPr>
          <w:rFonts w:hint="eastAsia"/>
        </w:rPr>
        <w:t>开始事务，进行命令入队阶段，开始输入事务内需要执行的命令</w:t>
      </w:r>
    </w:p>
    <w:p w14:paraId="42BF19AA" w14:textId="77777777" w:rsidR="00EB7AEB" w:rsidRDefault="00EB7AEB" w:rsidP="006A0343">
      <w:pPr>
        <w:pStyle w:val="a1"/>
        <w:numPr>
          <w:ilvl w:val="0"/>
          <w:numId w:val="31"/>
        </w:numPr>
        <w:ind w:firstLineChars="0"/>
      </w:pPr>
      <w:r>
        <w:rPr>
          <w:rFonts w:hint="eastAsia"/>
        </w:rPr>
        <w:t>E</w:t>
      </w:r>
      <w:r>
        <w:t>XEC</w:t>
      </w:r>
    </w:p>
    <w:p w14:paraId="38485BB6" w14:textId="77777777" w:rsidR="00EB7AEB" w:rsidRDefault="00EB7AEB" w:rsidP="006A0343">
      <w:pPr>
        <w:pStyle w:val="a1"/>
        <w:numPr>
          <w:ilvl w:val="1"/>
          <w:numId w:val="31"/>
        </w:numPr>
        <w:ind w:firstLineChars="0"/>
      </w:pPr>
      <w:r>
        <w:rPr>
          <w:rFonts w:hint="eastAsia"/>
        </w:rPr>
        <w:t>执行事务块内的命令</w:t>
      </w:r>
    </w:p>
    <w:p w14:paraId="4AF31D7F" w14:textId="77777777" w:rsidR="00EB7AEB" w:rsidRDefault="00EB7AEB" w:rsidP="006A0343">
      <w:pPr>
        <w:pStyle w:val="a1"/>
        <w:numPr>
          <w:ilvl w:val="0"/>
          <w:numId w:val="31"/>
        </w:numPr>
        <w:ind w:firstLineChars="0"/>
      </w:pPr>
      <w:r>
        <w:rPr>
          <w:rFonts w:hint="eastAsia"/>
        </w:rPr>
        <w:t>D</w:t>
      </w:r>
      <w:r>
        <w:t>ISCARD</w:t>
      </w:r>
    </w:p>
    <w:p w14:paraId="6BBF7CCE" w14:textId="77777777" w:rsidR="00EB7AEB" w:rsidRDefault="00EB7AEB" w:rsidP="006A0343">
      <w:pPr>
        <w:pStyle w:val="a1"/>
        <w:numPr>
          <w:ilvl w:val="1"/>
          <w:numId w:val="31"/>
        </w:numPr>
        <w:ind w:firstLineChars="0"/>
      </w:pPr>
      <w:r>
        <w:rPr>
          <w:rFonts w:hint="eastAsia"/>
        </w:rPr>
        <w:t>取消事务，放弃事务块内的命令</w:t>
      </w:r>
    </w:p>
    <w:p w14:paraId="2C23EBB7" w14:textId="77777777" w:rsidR="00EB7AEB" w:rsidRDefault="00EB7AEB" w:rsidP="006A0343">
      <w:pPr>
        <w:pStyle w:val="a1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W</w:t>
      </w:r>
      <w:r>
        <w:t xml:space="preserve">ATCH </w:t>
      </w:r>
      <w:r>
        <w:rPr>
          <w:rFonts w:hint="eastAsia"/>
        </w:rPr>
        <w:t>key</w:t>
      </w:r>
      <w:r>
        <w:t xml:space="preserve"> [key …]</w:t>
      </w:r>
    </w:p>
    <w:p w14:paraId="79168F23" w14:textId="77777777" w:rsidR="00EB7AEB" w:rsidRDefault="00EB7AEB" w:rsidP="006A0343">
      <w:pPr>
        <w:pStyle w:val="a1"/>
        <w:numPr>
          <w:ilvl w:val="1"/>
          <w:numId w:val="31"/>
        </w:numPr>
        <w:ind w:firstLineChars="0"/>
      </w:pPr>
      <w:r>
        <w:rPr>
          <w:rFonts w:hint="eastAsia"/>
        </w:rPr>
        <w:t>监视若干个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，</w:t>
      </w:r>
      <w:r w:rsidRPr="00EB7AEB">
        <w:rPr>
          <w:rFonts w:hint="eastAsia"/>
        </w:rPr>
        <w:t>如果在事务执行之前这些</w:t>
      </w:r>
      <w:r w:rsidRPr="00EB7AEB">
        <w:rPr>
          <w:rFonts w:hint="eastAsia"/>
        </w:rPr>
        <w:t xml:space="preserve"> key </w:t>
      </w:r>
      <w:r w:rsidRPr="00EB7AEB">
        <w:rPr>
          <w:rFonts w:hint="eastAsia"/>
        </w:rPr>
        <w:t>被其他命令所改动，那么事务将被打断</w:t>
      </w:r>
    </w:p>
    <w:p w14:paraId="717E32BD" w14:textId="77777777" w:rsidR="001F33DD" w:rsidRDefault="001F33DD" w:rsidP="006A0343">
      <w:pPr>
        <w:pStyle w:val="a1"/>
        <w:numPr>
          <w:ilvl w:val="1"/>
          <w:numId w:val="31"/>
        </w:numPr>
        <w:ind w:firstLineChars="0"/>
      </w:pPr>
      <w:r>
        <w:rPr>
          <w:rFonts w:hint="eastAsia"/>
        </w:rPr>
        <w:t>W</w:t>
      </w:r>
      <w:r>
        <w:t>ATCH</w:t>
      </w:r>
      <w:r>
        <w:rPr>
          <w:rFonts w:hint="eastAsia"/>
        </w:rPr>
        <w:t>命令在事务开始命令</w:t>
      </w:r>
      <w:r>
        <w:rPr>
          <w:rFonts w:hint="eastAsia"/>
        </w:rPr>
        <w:t>M</w:t>
      </w:r>
      <w:r>
        <w:t>ULTI</w:t>
      </w:r>
      <w:r>
        <w:rPr>
          <w:rFonts w:hint="eastAsia"/>
        </w:rPr>
        <w:t>之前执行</w:t>
      </w:r>
    </w:p>
    <w:p w14:paraId="116D74C6" w14:textId="77777777" w:rsidR="00EB7AEB" w:rsidRDefault="00EB7AEB" w:rsidP="006A0343">
      <w:pPr>
        <w:pStyle w:val="a1"/>
        <w:numPr>
          <w:ilvl w:val="0"/>
          <w:numId w:val="31"/>
        </w:numPr>
        <w:ind w:firstLineChars="0"/>
      </w:pPr>
      <w:r w:rsidRPr="00EB7AEB">
        <w:t>UNWATCH</w:t>
      </w:r>
    </w:p>
    <w:p w14:paraId="2F258A00" w14:textId="77777777" w:rsidR="00EB7AEB" w:rsidRPr="00EB7AEB" w:rsidRDefault="00EB7AEB" w:rsidP="006A0343">
      <w:pPr>
        <w:pStyle w:val="a1"/>
        <w:numPr>
          <w:ilvl w:val="1"/>
          <w:numId w:val="31"/>
        </w:numPr>
        <w:ind w:firstLineChars="0"/>
      </w:pPr>
      <w:r>
        <w:rPr>
          <w:rFonts w:hint="eastAsia"/>
        </w:rPr>
        <w:t>取消</w:t>
      </w:r>
      <w:r>
        <w:rPr>
          <w:rFonts w:hint="eastAsia"/>
        </w:rPr>
        <w:t>W</w:t>
      </w:r>
      <w:r>
        <w:t>ATCH</w:t>
      </w:r>
      <w:r>
        <w:rPr>
          <w:rFonts w:hint="eastAsia"/>
        </w:rPr>
        <w:t>命令对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的监视</w:t>
      </w:r>
    </w:p>
    <w:p w14:paraId="4E2BF312" w14:textId="77777777" w:rsidR="000A4C03" w:rsidRDefault="008A3B62" w:rsidP="008A3B62">
      <w:pPr>
        <w:pStyle w:val="2"/>
        <w:spacing w:before="156" w:after="156"/>
      </w:pPr>
      <w:bookmarkStart w:id="34" w:name="_Toc40820302"/>
      <w:r>
        <w:rPr>
          <w:rFonts w:hint="eastAsia"/>
        </w:rPr>
        <w:t>Je</w:t>
      </w:r>
      <w:r>
        <w:t>dis</w:t>
      </w:r>
      <w:bookmarkEnd w:id="34"/>
    </w:p>
    <w:p w14:paraId="0718E7EA" w14:textId="77777777" w:rsidR="008A3B62" w:rsidRDefault="008A3B62" w:rsidP="008A3B62">
      <w:pPr>
        <w:pStyle w:val="a1"/>
        <w:ind w:firstLine="36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的一种</w:t>
      </w:r>
      <w:r>
        <w:rPr>
          <w:rFonts w:hint="eastAsia"/>
        </w:rPr>
        <w:t>Java</w:t>
      </w:r>
      <w:r>
        <w:rPr>
          <w:rFonts w:hint="eastAsia"/>
        </w:rPr>
        <w:t>操作库</w:t>
      </w:r>
    </w:p>
    <w:p w14:paraId="61859E79" w14:textId="77777777" w:rsidR="00515323" w:rsidRDefault="00BF53D2" w:rsidP="008A3B62">
      <w:pPr>
        <w:pStyle w:val="a1"/>
        <w:ind w:firstLine="360"/>
      </w:pPr>
      <w:r>
        <w:rPr>
          <w:noProof/>
        </w:rPr>
        <w:drawing>
          <wp:inline distT="0" distB="0" distL="0" distR="0" wp14:anchorId="37A0A13C" wp14:editId="28565131">
            <wp:extent cx="2560320" cy="984123"/>
            <wp:effectExtent l="0" t="0" r="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180" cy="9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7713" w14:textId="77777777" w:rsidR="000A4C03" w:rsidRDefault="00B22249" w:rsidP="00B22249">
      <w:pPr>
        <w:pStyle w:val="3"/>
        <w:spacing w:before="156" w:after="156"/>
      </w:pPr>
      <w:bookmarkStart w:id="35" w:name="_Toc40820303"/>
      <w:r>
        <w:rPr>
          <w:rFonts w:hint="eastAsia"/>
        </w:rPr>
        <w:t>基本操作</w:t>
      </w:r>
      <w:bookmarkEnd w:id="35"/>
    </w:p>
    <w:p w14:paraId="2B6DFC0E" w14:textId="77777777" w:rsidR="00B22249" w:rsidRDefault="00B22249" w:rsidP="00B22249">
      <w:pPr>
        <w:pStyle w:val="a1"/>
        <w:ind w:firstLine="360"/>
      </w:pPr>
      <w:r>
        <w:rPr>
          <w:rFonts w:hint="eastAsia"/>
        </w:rPr>
        <w:t>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学习代码</w:t>
      </w:r>
    </w:p>
    <w:p w14:paraId="356B6AFF" w14:textId="77777777" w:rsidR="006B3A18" w:rsidRDefault="000A2379" w:rsidP="000A2379">
      <w:pPr>
        <w:pStyle w:val="2"/>
        <w:spacing w:before="156" w:after="156"/>
      </w:pPr>
      <w:bookmarkStart w:id="36" w:name="_Toc40820304"/>
      <w:r>
        <w:rPr>
          <w:rFonts w:hint="eastAsia"/>
        </w:rPr>
        <w:t>集群</w:t>
      </w:r>
      <w:bookmarkEnd w:id="36"/>
    </w:p>
    <w:p w14:paraId="74F47E2B" w14:textId="77777777" w:rsidR="001E4998" w:rsidRPr="001E4998" w:rsidRDefault="001E4998" w:rsidP="001E4998">
      <w:pPr>
        <w:pStyle w:val="a1"/>
        <w:ind w:firstLine="360"/>
      </w:pPr>
      <w:r>
        <w:rPr>
          <w:rFonts w:hint="eastAsia"/>
        </w:rPr>
        <w:t>参考：</w:t>
      </w:r>
    </w:p>
    <w:p w14:paraId="6299270A" w14:textId="77777777" w:rsidR="001E4998" w:rsidRPr="001E4998" w:rsidRDefault="001E4998" w:rsidP="001E4998">
      <w:pPr>
        <w:pStyle w:val="a1"/>
        <w:ind w:firstLine="360"/>
      </w:pPr>
      <w:r w:rsidRPr="001E4998">
        <w:t>https://blog.csdn.net/miss1181248983/article/details/90056960</w:t>
      </w:r>
    </w:p>
    <w:p w14:paraId="287B885F" w14:textId="77777777" w:rsidR="000A2379" w:rsidRDefault="000A2379" w:rsidP="006A0343">
      <w:pPr>
        <w:pStyle w:val="a1"/>
        <w:numPr>
          <w:ilvl w:val="0"/>
          <w:numId w:val="32"/>
        </w:numPr>
        <w:ind w:firstLineChars="0"/>
      </w:pPr>
      <w:r>
        <w:rPr>
          <w:rFonts w:hint="eastAsia"/>
        </w:rPr>
        <w:t>数据备份功能，每个节点的数据都是相同的</w:t>
      </w:r>
    </w:p>
    <w:p w14:paraId="262B60E8" w14:textId="77777777" w:rsidR="000A2379" w:rsidRDefault="000A2379" w:rsidP="006A0343">
      <w:pPr>
        <w:pStyle w:val="a1"/>
        <w:numPr>
          <w:ilvl w:val="0"/>
          <w:numId w:val="32"/>
        </w:numPr>
        <w:ind w:firstLineChars="0"/>
      </w:pPr>
      <w:r>
        <w:rPr>
          <w:rFonts w:hint="eastAsia"/>
        </w:rPr>
        <w:t>提高查询速度，</w:t>
      </w:r>
      <w:r w:rsidR="009A5392">
        <w:rPr>
          <w:rFonts w:hint="eastAsia"/>
        </w:rPr>
        <w:t>每个节点都可以响应相应的命令</w:t>
      </w:r>
    </w:p>
    <w:p w14:paraId="69316731" w14:textId="77777777" w:rsidR="001E4998" w:rsidRDefault="001E4998" w:rsidP="006A0343">
      <w:pPr>
        <w:pStyle w:val="a1"/>
        <w:numPr>
          <w:ilvl w:val="0"/>
          <w:numId w:val="32"/>
        </w:numPr>
        <w:ind w:firstLineChars="0"/>
      </w:pPr>
      <w:r>
        <w:rPr>
          <w:rFonts w:hint="eastAsia"/>
        </w:rPr>
        <w:t>分为三种模式</w:t>
      </w:r>
      <w:r w:rsidR="00B961E4">
        <w:rPr>
          <w:rFonts w:hint="eastAsia"/>
        </w:rPr>
        <w:t>：主从模式、</w:t>
      </w:r>
      <w:r w:rsidR="00B961E4" w:rsidRPr="001E4998">
        <w:rPr>
          <w:rFonts w:hint="eastAsia"/>
        </w:rPr>
        <w:t>Sentinel</w:t>
      </w:r>
      <w:r w:rsidR="00B961E4" w:rsidRPr="001E4998">
        <w:rPr>
          <w:rFonts w:hint="eastAsia"/>
        </w:rPr>
        <w:t>模式</w:t>
      </w:r>
      <w:r w:rsidR="00B961E4">
        <w:rPr>
          <w:rFonts w:hint="eastAsia"/>
        </w:rPr>
        <w:t>、</w:t>
      </w:r>
      <w:r w:rsidR="00B961E4" w:rsidRPr="001E4998">
        <w:rPr>
          <w:rFonts w:hint="eastAsia"/>
        </w:rPr>
        <w:t>Cluster</w:t>
      </w:r>
      <w:r w:rsidR="00B961E4" w:rsidRPr="001E4998">
        <w:rPr>
          <w:rFonts w:hint="eastAsia"/>
        </w:rPr>
        <w:t>模式</w:t>
      </w:r>
    </w:p>
    <w:p w14:paraId="2750A482" w14:textId="77777777" w:rsidR="00B961E4" w:rsidRDefault="00B961E4" w:rsidP="006A0343">
      <w:pPr>
        <w:pStyle w:val="a1"/>
        <w:numPr>
          <w:ilvl w:val="1"/>
          <w:numId w:val="32"/>
        </w:numPr>
        <w:ind w:firstLineChars="0"/>
      </w:pPr>
      <w:r>
        <w:rPr>
          <w:rFonts w:hint="eastAsia"/>
        </w:rPr>
        <w:t>主从模式和</w:t>
      </w:r>
      <w:r w:rsidRPr="001E4998">
        <w:rPr>
          <w:rFonts w:hint="eastAsia"/>
        </w:rPr>
        <w:t>Sentinel</w:t>
      </w:r>
      <w:r w:rsidRPr="001E4998">
        <w:rPr>
          <w:rFonts w:hint="eastAsia"/>
        </w:rPr>
        <w:t>模式</w:t>
      </w:r>
      <w:r>
        <w:rPr>
          <w:rFonts w:hint="eastAsia"/>
        </w:rPr>
        <w:t>每个节点存储的数据都是相同的，主要是用作备份和提高查询速度</w:t>
      </w:r>
    </w:p>
    <w:p w14:paraId="5BC3E3AB" w14:textId="77777777" w:rsidR="00B961E4" w:rsidRDefault="00B961E4" w:rsidP="006A0343">
      <w:pPr>
        <w:pStyle w:val="a1"/>
        <w:numPr>
          <w:ilvl w:val="1"/>
          <w:numId w:val="32"/>
        </w:numPr>
        <w:ind w:firstLineChars="0"/>
      </w:pPr>
      <w:r w:rsidRPr="001E4998">
        <w:rPr>
          <w:rFonts w:hint="eastAsia"/>
        </w:rPr>
        <w:t>Cluster</w:t>
      </w:r>
      <w:r w:rsidRPr="001E4998">
        <w:rPr>
          <w:rFonts w:hint="eastAsia"/>
        </w:rPr>
        <w:t>模式</w:t>
      </w:r>
      <w:r>
        <w:rPr>
          <w:rFonts w:hint="eastAsia"/>
        </w:rPr>
        <w:t>则采用分片的方法，把数据存储到不同节点上，在备份的同时解决数据过大，单一节点不足以存储的情况</w:t>
      </w:r>
    </w:p>
    <w:p w14:paraId="05020C2A" w14:textId="77777777" w:rsidR="001E4998" w:rsidRDefault="001E4998" w:rsidP="001A6BC7">
      <w:pPr>
        <w:pStyle w:val="3"/>
        <w:spacing w:before="156" w:after="156"/>
      </w:pPr>
      <w:bookmarkStart w:id="37" w:name="_Toc40820305"/>
      <w:r>
        <w:rPr>
          <w:rFonts w:hint="eastAsia"/>
        </w:rPr>
        <w:t>主从模式</w:t>
      </w:r>
      <w:bookmarkEnd w:id="37"/>
    </w:p>
    <w:p w14:paraId="3A995018" w14:textId="77777777" w:rsidR="001A6BC7" w:rsidRDefault="001E4998" w:rsidP="006A0343">
      <w:pPr>
        <w:pStyle w:val="a1"/>
        <w:numPr>
          <w:ilvl w:val="0"/>
          <w:numId w:val="33"/>
        </w:numPr>
        <w:ind w:firstLineChars="0"/>
      </w:pPr>
      <w:r>
        <w:rPr>
          <w:rFonts w:hint="eastAsia"/>
        </w:rPr>
        <w:t>主节点可以读写，从节点只读</w:t>
      </w:r>
    </w:p>
    <w:p w14:paraId="26A28256" w14:textId="77777777" w:rsidR="001A6BC7" w:rsidRDefault="001E4998" w:rsidP="006A0343">
      <w:pPr>
        <w:pStyle w:val="a1"/>
        <w:numPr>
          <w:ilvl w:val="0"/>
          <w:numId w:val="33"/>
        </w:numPr>
        <w:ind w:firstLineChars="0"/>
      </w:pPr>
      <w:r>
        <w:rPr>
          <w:rFonts w:hint="eastAsia"/>
        </w:rPr>
        <w:t>数据发送变化时通过主节点同步到从节点</w:t>
      </w:r>
    </w:p>
    <w:p w14:paraId="436EDA02" w14:textId="77777777" w:rsidR="001E4998" w:rsidRDefault="001E4998" w:rsidP="006A0343">
      <w:pPr>
        <w:pStyle w:val="a1"/>
        <w:numPr>
          <w:ilvl w:val="0"/>
          <w:numId w:val="33"/>
        </w:numPr>
        <w:ind w:firstLineChars="0"/>
      </w:pPr>
      <w:r>
        <w:rPr>
          <w:rFonts w:hint="eastAsia"/>
        </w:rPr>
        <w:t>主节点挂了，从节点仍然可读，但是</w:t>
      </w:r>
      <w:r>
        <w:rPr>
          <w:rFonts w:hint="eastAsia"/>
        </w:rPr>
        <w:t>Redis</w:t>
      </w:r>
      <w:r>
        <w:rPr>
          <w:rFonts w:hint="eastAsia"/>
        </w:rPr>
        <w:t>不再提供写功能</w:t>
      </w:r>
    </w:p>
    <w:p w14:paraId="0EAE647C" w14:textId="77777777" w:rsidR="001E4998" w:rsidRDefault="001E4998" w:rsidP="001A6BC7">
      <w:pPr>
        <w:pStyle w:val="3"/>
        <w:spacing w:before="156" w:after="156"/>
      </w:pPr>
      <w:bookmarkStart w:id="38" w:name="_Toc40820306"/>
      <w:r w:rsidRPr="001E4998">
        <w:rPr>
          <w:rFonts w:hint="eastAsia"/>
        </w:rPr>
        <w:lastRenderedPageBreak/>
        <w:t>Sentinel</w:t>
      </w:r>
      <w:r w:rsidRPr="001E4998">
        <w:rPr>
          <w:rFonts w:hint="eastAsia"/>
        </w:rPr>
        <w:t>模式</w:t>
      </w:r>
      <w:bookmarkEnd w:id="38"/>
    </w:p>
    <w:p w14:paraId="53518FC9" w14:textId="77777777" w:rsidR="0064209B" w:rsidRPr="001A6BC7" w:rsidRDefault="0064209B" w:rsidP="006A0343">
      <w:pPr>
        <w:pStyle w:val="a1"/>
        <w:numPr>
          <w:ilvl w:val="0"/>
          <w:numId w:val="34"/>
        </w:numPr>
        <w:ind w:firstLineChars="0"/>
      </w:pPr>
      <w:r w:rsidRPr="001A6BC7">
        <w:t>由一个</w:t>
      </w:r>
      <w:r w:rsidRPr="001A6BC7">
        <w:rPr>
          <w:rFonts w:hint="eastAsia"/>
        </w:rPr>
        <w:t>Sentinel</w:t>
      </w:r>
      <w:r w:rsidRPr="001A6BC7">
        <w:t>(</w:t>
      </w:r>
      <w:r w:rsidRPr="001A6BC7">
        <w:t>哨兵</w:t>
      </w:r>
      <w:r w:rsidRPr="001A6BC7">
        <w:t>)</w:t>
      </w:r>
      <w:r w:rsidRPr="001A6BC7">
        <w:rPr>
          <w:rFonts w:hint="eastAsia"/>
        </w:rPr>
        <w:t>来监控一组</w:t>
      </w:r>
      <w:r w:rsidRPr="001A6BC7">
        <w:rPr>
          <w:rFonts w:hint="eastAsia"/>
        </w:rPr>
        <w:t>R</w:t>
      </w:r>
      <w:r w:rsidRPr="001A6BC7">
        <w:t>edis</w:t>
      </w:r>
      <w:r w:rsidRPr="001A6BC7">
        <w:t>集群，该集群里有一个</w:t>
      </w:r>
      <w:r w:rsidRPr="001A6BC7">
        <w:rPr>
          <w:rFonts w:hint="eastAsia"/>
        </w:rPr>
        <w:t>M</w:t>
      </w:r>
      <w:r w:rsidRPr="001A6BC7">
        <w:t>aster</w:t>
      </w:r>
      <w:r w:rsidRPr="001A6BC7">
        <w:t>和多个</w:t>
      </w:r>
      <w:r w:rsidRPr="001A6BC7">
        <w:rPr>
          <w:rFonts w:hint="eastAsia"/>
        </w:rPr>
        <w:t>S</w:t>
      </w:r>
      <w:r w:rsidRPr="001A6BC7">
        <w:t>lave</w:t>
      </w:r>
    </w:p>
    <w:p w14:paraId="7B05E855" w14:textId="77777777" w:rsidR="0064209B" w:rsidRPr="001A6BC7" w:rsidRDefault="0064209B" w:rsidP="006A0343">
      <w:pPr>
        <w:pStyle w:val="a1"/>
        <w:numPr>
          <w:ilvl w:val="0"/>
          <w:numId w:val="34"/>
        </w:numPr>
        <w:ind w:firstLineChars="0"/>
      </w:pPr>
      <w:r w:rsidRPr="001A6BC7">
        <w:rPr>
          <w:rFonts w:hint="eastAsia"/>
        </w:rPr>
        <w:t>当</w:t>
      </w:r>
      <w:r w:rsidRPr="001A6BC7">
        <w:rPr>
          <w:rFonts w:hint="eastAsia"/>
        </w:rPr>
        <w:t>M</w:t>
      </w:r>
      <w:r w:rsidRPr="001A6BC7">
        <w:t>aster</w:t>
      </w:r>
      <w:r w:rsidRPr="001A6BC7">
        <w:t>挂了之后，选择一个</w:t>
      </w:r>
      <w:r w:rsidRPr="001A6BC7">
        <w:rPr>
          <w:rFonts w:hint="eastAsia"/>
        </w:rPr>
        <w:t>S</w:t>
      </w:r>
      <w:r w:rsidRPr="001A6BC7">
        <w:t>lave</w:t>
      </w:r>
      <w:r w:rsidRPr="001A6BC7">
        <w:t>作为</w:t>
      </w:r>
      <w:r w:rsidRPr="001A6BC7">
        <w:rPr>
          <w:rFonts w:hint="eastAsia"/>
        </w:rPr>
        <w:t>M</w:t>
      </w:r>
      <w:r w:rsidRPr="001A6BC7">
        <w:t>aster</w:t>
      </w:r>
      <w:r w:rsidRPr="001A6BC7">
        <w:t>，</w:t>
      </w:r>
      <w:r w:rsidRPr="001A6BC7">
        <w:rPr>
          <w:rFonts w:hint="eastAsia"/>
        </w:rPr>
        <w:t>并把</w:t>
      </w:r>
      <w:r w:rsidRPr="001A6BC7">
        <w:rPr>
          <w:rFonts w:hint="eastAsia"/>
        </w:rPr>
        <w:t>M</w:t>
      </w:r>
      <w:r w:rsidRPr="001A6BC7">
        <w:t>ater</w:t>
      </w:r>
      <w:r w:rsidRPr="001A6BC7">
        <w:t>的配置都复制过去。原</w:t>
      </w:r>
      <w:r w:rsidRPr="001A6BC7">
        <w:rPr>
          <w:rFonts w:hint="eastAsia"/>
        </w:rPr>
        <w:t>M</w:t>
      </w:r>
      <w:r w:rsidRPr="001A6BC7">
        <w:t>aster</w:t>
      </w:r>
      <w:r w:rsidRPr="001A6BC7">
        <w:t>重启之后就变成一个</w:t>
      </w:r>
      <w:r w:rsidRPr="001A6BC7">
        <w:rPr>
          <w:rFonts w:hint="eastAsia"/>
        </w:rPr>
        <w:t>S</w:t>
      </w:r>
      <w:r w:rsidRPr="001A6BC7">
        <w:t>lave</w:t>
      </w:r>
      <w:r w:rsidRPr="001A6BC7">
        <w:t>了</w:t>
      </w:r>
    </w:p>
    <w:p w14:paraId="2CAF0EAC" w14:textId="77777777" w:rsidR="0064209B" w:rsidRPr="001A6BC7" w:rsidRDefault="0064209B" w:rsidP="006A0343">
      <w:pPr>
        <w:pStyle w:val="a1"/>
        <w:numPr>
          <w:ilvl w:val="0"/>
          <w:numId w:val="34"/>
        </w:numPr>
        <w:ind w:firstLineChars="0"/>
      </w:pPr>
      <w:r w:rsidRPr="001A6BC7">
        <w:t>可以同时</w:t>
      </w:r>
      <w:r w:rsidRPr="001A6BC7">
        <w:rPr>
          <w:rFonts w:hint="eastAsia"/>
        </w:rPr>
        <w:t>有多个</w:t>
      </w:r>
      <w:r w:rsidRPr="001A6BC7">
        <w:rPr>
          <w:rFonts w:hint="eastAsia"/>
        </w:rPr>
        <w:t>Sentinel</w:t>
      </w:r>
      <w:r w:rsidRPr="001A6BC7">
        <w:rPr>
          <w:rFonts w:hint="eastAsia"/>
        </w:rPr>
        <w:t>监控多个</w:t>
      </w:r>
      <w:r w:rsidRPr="001A6BC7">
        <w:rPr>
          <w:rFonts w:hint="eastAsia"/>
        </w:rPr>
        <w:t>R</w:t>
      </w:r>
      <w:r w:rsidRPr="001A6BC7">
        <w:t>edis</w:t>
      </w:r>
      <w:r w:rsidRPr="001A6BC7">
        <w:t>集群</w:t>
      </w:r>
      <w:r w:rsidRPr="001A6BC7">
        <w:rPr>
          <w:rFonts w:hint="eastAsia"/>
        </w:rPr>
        <w:t>，集群间可以有交集</w:t>
      </w:r>
    </w:p>
    <w:p w14:paraId="52D2B7D2" w14:textId="77777777" w:rsidR="0064209B" w:rsidRDefault="0064209B" w:rsidP="006A0343">
      <w:pPr>
        <w:pStyle w:val="a1"/>
        <w:numPr>
          <w:ilvl w:val="0"/>
          <w:numId w:val="34"/>
        </w:numPr>
        <w:ind w:firstLineChars="0"/>
      </w:pPr>
      <w:r w:rsidRPr="001A6BC7">
        <w:t>最</w:t>
      </w:r>
      <w:r w:rsidRPr="001A6BC7">
        <w:rPr>
          <w:rFonts w:hint="eastAsia"/>
        </w:rPr>
        <w:t>好</w:t>
      </w:r>
      <w:r w:rsidRPr="001A6BC7">
        <w:rPr>
          <w:rFonts w:hint="eastAsia"/>
        </w:rPr>
        <w:t>Sen</w:t>
      </w:r>
      <w:r w:rsidRPr="001E4998">
        <w:rPr>
          <w:rFonts w:hint="eastAsia"/>
        </w:rPr>
        <w:t>tinel</w:t>
      </w:r>
      <w:r>
        <w:rPr>
          <w:rFonts w:hint="eastAsia"/>
        </w:rPr>
        <w:t>与</w:t>
      </w:r>
      <w:r>
        <w:rPr>
          <w:rFonts w:hint="eastAsia"/>
        </w:rPr>
        <w:t>Re</w:t>
      </w:r>
      <w:r>
        <w:t>dis</w:t>
      </w:r>
      <w:r>
        <w:rPr>
          <w:rFonts w:hint="eastAsia"/>
        </w:rPr>
        <w:t>不在一个节点上，防止一起挂了</w:t>
      </w:r>
    </w:p>
    <w:p w14:paraId="78E2DD3C" w14:textId="77777777" w:rsidR="001E4998" w:rsidRDefault="001E4998" w:rsidP="001A6BC7">
      <w:pPr>
        <w:pStyle w:val="3"/>
        <w:spacing w:before="156" w:after="156"/>
      </w:pPr>
      <w:bookmarkStart w:id="39" w:name="_Toc40820307"/>
      <w:r w:rsidRPr="001E4998">
        <w:rPr>
          <w:rFonts w:hint="eastAsia"/>
        </w:rPr>
        <w:t>Cluster</w:t>
      </w:r>
      <w:r w:rsidRPr="001E4998">
        <w:rPr>
          <w:rFonts w:hint="eastAsia"/>
        </w:rPr>
        <w:t>模式</w:t>
      </w:r>
      <w:bookmarkEnd w:id="39"/>
    </w:p>
    <w:p w14:paraId="324E40DB" w14:textId="77777777" w:rsidR="001A6BC7" w:rsidRDefault="009A548A" w:rsidP="006A0343">
      <w:pPr>
        <w:pStyle w:val="a1"/>
        <w:numPr>
          <w:ilvl w:val="0"/>
          <w:numId w:val="35"/>
        </w:numPr>
        <w:ind w:firstLineChars="0"/>
      </w:pPr>
      <w:r>
        <w:rPr>
          <w:rFonts w:hint="eastAsia"/>
        </w:rPr>
        <w:t>各个节点通过网络互连，数据共享</w:t>
      </w:r>
    </w:p>
    <w:p w14:paraId="7F1AE759" w14:textId="77777777" w:rsidR="009A548A" w:rsidRPr="001A6BC7" w:rsidRDefault="009A548A" w:rsidP="006A0343">
      <w:pPr>
        <w:pStyle w:val="a1"/>
        <w:numPr>
          <w:ilvl w:val="0"/>
          <w:numId w:val="35"/>
        </w:numPr>
        <w:ind w:firstLineChars="0"/>
      </w:pPr>
      <w:r>
        <w:rPr>
          <w:rFonts w:hint="eastAsia"/>
        </w:rPr>
        <w:t>每个节点都分为两部分，一主多从，主负责提供</w:t>
      </w:r>
      <w:r>
        <w:rPr>
          <w:rFonts w:hint="eastAsia"/>
        </w:rPr>
        <w:t>Redis</w:t>
      </w:r>
      <w:r>
        <w:rPr>
          <w:rFonts w:hint="eastAsia"/>
        </w:rPr>
        <w:t>服务，从负责备份其他节点的主数据，防止其他节点崩溃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丢失</w:t>
      </w:r>
    </w:p>
    <w:p w14:paraId="462A40B6" w14:textId="77777777" w:rsidR="00DA4362" w:rsidRDefault="00DA4362" w:rsidP="00DA4362">
      <w:pPr>
        <w:pStyle w:val="2"/>
        <w:spacing w:before="156" w:after="156"/>
      </w:pPr>
      <w:bookmarkStart w:id="40" w:name="_Toc40820308"/>
      <w:r>
        <w:rPr>
          <w:rFonts w:hint="eastAsia"/>
        </w:rPr>
        <w:t>Spring</w:t>
      </w:r>
      <w:r>
        <w:rPr>
          <w:rFonts w:hint="eastAsia"/>
        </w:rPr>
        <w:t>集成</w:t>
      </w:r>
      <w:bookmarkEnd w:id="40"/>
    </w:p>
    <w:p w14:paraId="5E0157DD" w14:textId="77777777" w:rsidR="00DA4362" w:rsidRPr="00DA4362" w:rsidRDefault="00706788" w:rsidP="00DA4362">
      <w:pPr>
        <w:pStyle w:val="a1"/>
        <w:ind w:firstLine="360"/>
      </w:pPr>
      <w:r>
        <w:rPr>
          <w:rFonts w:hint="eastAsia"/>
        </w:rPr>
        <w:t>见代码，主要是配置</w:t>
      </w:r>
      <w:r>
        <w:rPr>
          <w:rFonts w:hint="eastAsia"/>
        </w:rPr>
        <w:t>Bean</w:t>
      </w:r>
    </w:p>
    <w:p w14:paraId="749499A4" w14:textId="77777777" w:rsidR="006421AD" w:rsidRPr="006421AD" w:rsidRDefault="006421AD" w:rsidP="006421AD">
      <w:pPr>
        <w:widowControl/>
        <w:jc w:val="left"/>
        <w:rPr>
          <w:sz w:val="24"/>
          <w:szCs w:val="24"/>
        </w:rPr>
      </w:pPr>
      <w:r>
        <w:br w:type="page"/>
      </w:r>
    </w:p>
    <w:p w14:paraId="03D7190D" w14:textId="77777777" w:rsidR="00341953" w:rsidRDefault="00341953" w:rsidP="00341953">
      <w:pPr>
        <w:pStyle w:val="1"/>
        <w:spacing w:after="312"/>
      </w:pPr>
      <w:bookmarkStart w:id="41" w:name="_Toc40820309"/>
      <w:proofErr w:type="spellStart"/>
      <w:r>
        <w:rPr>
          <w:rFonts w:hint="eastAsia"/>
        </w:rPr>
        <w:lastRenderedPageBreak/>
        <w:t>Mybatis</w:t>
      </w:r>
      <w:bookmarkEnd w:id="41"/>
      <w:proofErr w:type="spellEnd"/>
    </w:p>
    <w:p w14:paraId="6DE8AD8F" w14:textId="77777777" w:rsidR="00A8354D" w:rsidRDefault="00A8354D" w:rsidP="004E0170">
      <w:pPr>
        <w:pStyle w:val="a1"/>
        <w:ind w:firstLine="360"/>
      </w:pPr>
      <w:r>
        <w:rPr>
          <w:rFonts w:hint="eastAsia"/>
        </w:rPr>
        <w:t>主要参考：</w:t>
      </w:r>
    </w:p>
    <w:p w14:paraId="12573CBD" w14:textId="77777777" w:rsidR="004E0170" w:rsidRPr="004E0170" w:rsidRDefault="004E0170" w:rsidP="00A8354D">
      <w:pPr>
        <w:pStyle w:val="a1"/>
        <w:ind w:left="420" w:firstLineChars="175" w:firstLine="420"/>
      </w:pPr>
      <w:r w:rsidRPr="00896797">
        <w:t>https://mybatis.org/mybatis-3/zh/getting-started.html</w:t>
      </w:r>
    </w:p>
    <w:p w14:paraId="37C1E6D1" w14:textId="77777777" w:rsidR="006421AD" w:rsidRDefault="006421AD" w:rsidP="006421AD">
      <w:pPr>
        <w:pStyle w:val="2"/>
        <w:spacing w:before="156" w:after="156"/>
      </w:pPr>
      <w:bookmarkStart w:id="42" w:name="_Toc40820310"/>
      <w:r>
        <w:rPr>
          <w:rFonts w:hint="eastAsia"/>
        </w:rPr>
        <w:t>介绍</w:t>
      </w:r>
      <w:bookmarkEnd w:id="42"/>
    </w:p>
    <w:p w14:paraId="24C0B6B2" w14:textId="77777777" w:rsidR="006421AD" w:rsidRDefault="006421AD" w:rsidP="006A0343">
      <w:pPr>
        <w:pStyle w:val="a1"/>
        <w:numPr>
          <w:ilvl w:val="0"/>
          <w:numId w:val="11"/>
        </w:numPr>
        <w:ind w:firstLineChars="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的缺点</w:t>
      </w:r>
    </w:p>
    <w:p w14:paraId="102D8B2E" w14:textId="77777777" w:rsidR="006421AD" w:rsidRDefault="006421AD" w:rsidP="006A0343">
      <w:pPr>
        <w:pStyle w:val="a1"/>
        <w:numPr>
          <w:ilvl w:val="1"/>
          <w:numId w:val="11"/>
        </w:numPr>
        <w:ind w:firstLineChars="0"/>
      </w:pPr>
      <w:r>
        <w:rPr>
          <w:rFonts w:hint="eastAsia"/>
        </w:rPr>
        <w:t>每次都需要手动建立连接，所有申请资源都需要手动释放</w:t>
      </w:r>
    </w:p>
    <w:p w14:paraId="3E41263F" w14:textId="77777777" w:rsidR="006421AD" w:rsidRDefault="006421AD" w:rsidP="006A0343">
      <w:pPr>
        <w:pStyle w:val="a1"/>
        <w:numPr>
          <w:ilvl w:val="1"/>
          <w:numId w:val="11"/>
        </w:numPr>
        <w:ind w:firstLineChars="0"/>
      </w:pPr>
      <w:r>
        <w:rPr>
          <w:rFonts w:hint="eastAsia"/>
        </w:rPr>
        <w:t>操作繁琐，</w:t>
      </w:r>
      <w:r w:rsidR="00E47E1E">
        <w:rPr>
          <w:rFonts w:hint="eastAsia"/>
        </w:rPr>
        <w:t>需要封装成相应的</w:t>
      </w:r>
      <w:r w:rsidR="00E47E1E">
        <w:rPr>
          <w:rFonts w:hint="eastAsia"/>
        </w:rPr>
        <w:t>S</w:t>
      </w:r>
      <w:r w:rsidR="00E47E1E">
        <w:t>QL</w:t>
      </w:r>
      <w:r w:rsidR="00E47E1E">
        <w:rPr>
          <w:rFonts w:hint="eastAsia"/>
        </w:rPr>
        <w:t>语句，</w:t>
      </w:r>
      <w:r>
        <w:rPr>
          <w:rFonts w:hint="eastAsia"/>
        </w:rPr>
        <w:t>所有字段的位置和数据类型</w:t>
      </w:r>
      <w:r w:rsidR="00E47E1E">
        <w:rPr>
          <w:rFonts w:hint="eastAsia"/>
        </w:rPr>
        <w:t>也</w:t>
      </w:r>
      <w:r>
        <w:rPr>
          <w:rFonts w:hint="eastAsia"/>
        </w:rPr>
        <w:t>都要使用者手动指定</w:t>
      </w:r>
      <w:r w:rsidR="00E47E1E">
        <w:rPr>
          <w:rFonts w:hint="eastAsia"/>
        </w:rPr>
        <w:t>，多个程序间冗余性较大</w:t>
      </w:r>
    </w:p>
    <w:p w14:paraId="6465241D" w14:textId="77777777" w:rsidR="006421AD" w:rsidRDefault="00FC436B" w:rsidP="006A0343">
      <w:pPr>
        <w:pStyle w:val="a1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My</w:t>
      </w:r>
      <w:r>
        <w:t>batis</w:t>
      </w:r>
      <w:proofErr w:type="spellEnd"/>
    </w:p>
    <w:p w14:paraId="17275596" w14:textId="77777777" w:rsidR="001A3152" w:rsidRDefault="00FC436B" w:rsidP="006A0343">
      <w:pPr>
        <w:pStyle w:val="a1"/>
        <w:numPr>
          <w:ilvl w:val="1"/>
          <w:numId w:val="1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进行了简单的封装映射</w:t>
      </w:r>
      <w:r w:rsidR="00736015">
        <w:rPr>
          <w:rFonts w:hint="eastAsia"/>
        </w:rPr>
        <w:t>，将对象操作语句转为对应的</w:t>
      </w:r>
      <w:r w:rsidR="00736015">
        <w:rPr>
          <w:rFonts w:hint="eastAsia"/>
        </w:rPr>
        <w:t>S</w:t>
      </w:r>
      <w:r w:rsidR="00736015">
        <w:t>QL</w:t>
      </w:r>
      <w:r w:rsidR="00736015">
        <w:rPr>
          <w:rFonts w:hint="eastAsia"/>
        </w:rPr>
        <w:t>语句</w:t>
      </w:r>
    </w:p>
    <w:p w14:paraId="5B0B284B" w14:textId="77777777" w:rsidR="00FC436B" w:rsidRDefault="00FC436B" w:rsidP="006A0343">
      <w:pPr>
        <w:pStyle w:val="a1"/>
        <w:numPr>
          <w:ilvl w:val="1"/>
          <w:numId w:val="11"/>
        </w:numPr>
        <w:ind w:firstLineChars="0"/>
      </w:pPr>
      <w:r>
        <w:rPr>
          <w:rFonts w:hint="eastAsia"/>
        </w:rPr>
        <w:t>O</w:t>
      </w:r>
      <w:r>
        <w:t>RM</w:t>
      </w:r>
      <w:r>
        <w:rPr>
          <w:rFonts w:hint="eastAsia"/>
        </w:rPr>
        <w:t>持久化框架，支持普通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查询，存储过程以及高级映射</w:t>
      </w:r>
    </w:p>
    <w:p w14:paraId="5615A60D" w14:textId="77777777" w:rsidR="00FC436B" w:rsidRDefault="00D055A4" w:rsidP="006A0343">
      <w:pPr>
        <w:pStyle w:val="a1"/>
        <w:numPr>
          <w:ilvl w:val="0"/>
          <w:numId w:val="11"/>
        </w:numPr>
        <w:ind w:firstLineChars="0"/>
      </w:pPr>
      <w:r>
        <w:rPr>
          <w:rFonts w:hint="eastAsia"/>
        </w:rPr>
        <w:t>整体架构</w:t>
      </w:r>
    </w:p>
    <w:p w14:paraId="179034A4" w14:textId="77777777" w:rsidR="00D055A4" w:rsidRDefault="00D055A4" w:rsidP="00D055A4">
      <w:pPr>
        <w:pStyle w:val="a1"/>
        <w:ind w:left="1200" w:firstLineChars="0" w:firstLine="0"/>
        <w:jc w:val="center"/>
      </w:pPr>
      <w:r>
        <w:rPr>
          <w:noProof/>
        </w:rPr>
        <w:drawing>
          <wp:inline distT="0" distB="0" distL="0" distR="0" wp14:anchorId="127588D7" wp14:editId="420F50E2">
            <wp:extent cx="5451722" cy="3180522"/>
            <wp:effectExtent l="0" t="0" r="0" b="127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986" cy="318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2AFB" w14:textId="77777777" w:rsidR="00586074" w:rsidRDefault="00586074" w:rsidP="006A0343">
      <w:pPr>
        <w:pStyle w:val="a1"/>
        <w:numPr>
          <w:ilvl w:val="0"/>
          <w:numId w:val="11"/>
        </w:numPr>
        <w:ind w:firstLineChars="0"/>
      </w:pPr>
      <w:r>
        <w:rPr>
          <w:rFonts w:hint="eastAsia"/>
        </w:rPr>
        <w:t>使用流程</w:t>
      </w:r>
      <w:r w:rsidR="00161365">
        <w:rPr>
          <w:rFonts w:hint="eastAsia"/>
        </w:rPr>
        <w:t>：配置和</w:t>
      </w:r>
      <w:r w:rsidR="00161365">
        <w:t>M</w:t>
      </w:r>
      <w:r w:rsidR="00161365">
        <w:rPr>
          <w:rFonts w:hint="eastAsia"/>
        </w:rPr>
        <w:t>a</w:t>
      </w:r>
      <w:r w:rsidR="00161365">
        <w:t>pper</w:t>
      </w:r>
      <w:r w:rsidR="00161365">
        <w:rPr>
          <w:rFonts w:hint="eastAsia"/>
        </w:rPr>
        <w:t>可以选择配置文件、注解、代码等多种方式实现</w:t>
      </w:r>
    </w:p>
    <w:p w14:paraId="42BDA9E3" w14:textId="77777777" w:rsidR="00586074" w:rsidRDefault="00586074" w:rsidP="006A0343">
      <w:pPr>
        <w:pStyle w:val="a1"/>
        <w:numPr>
          <w:ilvl w:val="1"/>
          <w:numId w:val="11"/>
        </w:numPr>
        <w:ind w:firstLineChars="0"/>
      </w:pPr>
      <w:r>
        <w:rPr>
          <w:rFonts w:hint="eastAsia"/>
        </w:rPr>
        <w:t>根据配置文件创建</w:t>
      </w:r>
      <w:proofErr w:type="spellStart"/>
      <w:r>
        <w:rPr>
          <w:rFonts w:hint="eastAsia"/>
        </w:rPr>
        <w:t>Sq</w:t>
      </w:r>
      <w:r>
        <w:t>lSessionFactory</w:t>
      </w:r>
      <w:proofErr w:type="spellEnd"/>
    </w:p>
    <w:p w14:paraId="012B46FB" w14:textId="77777777" w:rsidR="00586074" w:rsidRDefault="00586074" w:rsidP="006A0343">
      <w:pPr>
        <w:pStyle w:val="a1"/>
        <w:numPr>
          <w:ilvl w:val="2"/>
          <w:numId w:val="11"/>
        </w:numPr>
        <w:ind w:firstLineChars="0"/>
      </w:pPr>
      <w:r>
        <w:rPr>
          <w:noProof/>
        </w:rPr>
        <w:drawing>
          <wp:inline distT="0" distB="0" distL="0" distR="0" wp14:anchorId="609ED174" wp14:editId="47D649CC">
            <wp:extent cx="4265240" cy="431649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430" cy="44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B2AB" w14:textId="77777777" w:rsidR="00586074" w:rsidRDefault="007E5B61" w:rsidP="006A0343">
      <w:pPr>
        <w:pStyle w:val="a1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从</w:t>
      </w:r>
      <w:proofErr w:type="spellStart"/>
      <w:r>
        <w:rPr>
          <w:rFonts w:hint="eastAsia"/>
        </w:rPr>
        <w:t>Sq</w:t>
      </w:r>
      <w:r>
        <w:t>lSessionFactory</w:t>
      </w:r>
      <w:proofErr w:type="spellEnd"/>
      <w:r>
        <w:rPr>
          <w:rFonts w:hint="eastAsia"/>
        </w:rPr>
        <w:t>中获取</w:t>
      </w:r>
      <w:proofErr w:type="spellStart"/>
      <w:r w:rsidRPr="007E5B61">
        <w:rPr>
          <w:rFonts w:hint="eastAsia"/>
        </w:rPr>
        <w:t>SqlSession</w:t>
      </w:r>
      <w:proofErr w:type="spellEnd"/>
      <w:r w:rsidRPr="007E5B61">
        <w:rPr>
          <w:rFonts w:hint="eastAsia"/>
        </w:rPr>
        <w:t xml:space="preserve"> </w:t>
      </w:r>
      <w:r w:rsidRPr="007E5B61">
        <w:rPr>
          <w:rFonts w:hint="eastAsia"/>
        </w:rPr>
        <w:t>的实例</w:t>
      </w:r>
      <w:r>
        <w:rPr>
          <w:rFonts w:hint="eastAsia"/>
        </w:rPr>
        <w:t>，用于执行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查询方法</w:t>
      </w:r>
    </w:p>
    <w:p w14:paraId="0A293FC3" w14:textId="77777777" w:rsidR="007E5B61" w:rsidRDefault="007E5B61" w:rsidP="006A0343">
      <w:pPr>
        <w:pStyle w:val="a1"/>
        <w:numPr>
          <w:ilvl w:val="2"/>
          <w:numId w:val="11"/>
        </w:numPr>
        <w:ind w:firstLineChars="0"/>
      </w:pPr>
      <w:r>
        <w:rPr>
          <w:noProof/>
        </w:rPr>
        <w:drawing>
          <wp:inline distT="0" distB="0" distL="0" distR="0" wp14:anchorId="02D9FE37" wp14:editId="7FFA350E">
            <wp:extent cx="3776869" cy="207963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0957" cy="2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E199" w14:textId="77777777" w:rsidR="007E5B61" w:rsidRDefault="007E5B61" w:rsidP="006A0343">
      <w:pPr>
        <w:pStyle w:val="a1"/>
        <w:numPr>
          <w:ilvl w:val="2"/>
          <w:numId w:val="11"/>
        </w:numPr>
        <w:ind w:firstLineChars="0"/>
      </w:pPr>
      <w:r>
        <w:rPr>
          <w:rFonts w:hint="eastAsia"/>
        </w:rPr>
        <w:t>该资源使用完需要关闭</w:t>
      </w:r>
    </w:p>
    <w:p w14:paraId="23FE888B" w14:textId="77777777" w:rsidR="007E5B61" w:rsidRDefault="007E5B61" w:rsidP="006A0343">
      <w:pPr>
        <w:pStyle w:val="a1"/>
        <w:numPr>
          <w:ilvl w:val="1"/>
          <w:numId w:val="11"/>
        </w:numPr>
        <w:ind w:firstLineChars="0"/>
      </w:pPr>
      <w:r>
        <w:rPr>
          <w:rFonts w:hint="eastAsia"/>
        </w:rPr>
        <w:t>选择一种映射</w:t>
      </w:r>
      <w:r w:rsidRPr="007E5B61">
        <w:t>mapper</w:t>
      </w:r>
      <w:r w:rsidR="00D219B6">
        <w:rPr>
          <w:rFonts w:hint="eastAsia"/>
        </w:rPr>
        <w:t>，创建其实例对象</w:t>
      </w:r>
      <w:r>
        <w:rPr>
          <w:rFonts w:hint="eastAsia"/>
        </w:rPr>
        <w:t>，</w:t>
      </w:r>
      <w:r w:rsidR="00D219B6">
        <w:rPr>
          <w:rFonts w:hint="eastAsia"/>
        </w:rPr>
        <w:t>用于</w:t>
      </w:r>
      <w:r>
        <w:rPr>
          <w:rFonts w:hint="eastAsia"/>
        </w:rPr>
        <w:t>映射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</w:p>
    <w:p w14:paraId="76C90DF1" w14:textId="77777777" w:rsidR="007E5B61" w:rsidRDefault="007E5B61" w:rsidP="006A0343">
      <w:pPr>
        <w:pStyle w:val="a1"/>
        <w:numPr>
          <w:ilvl w:val="2"/>
          <w:numId w:val="11"/>
        </w:numPr>
        <w:ind w:firstLineChars="0"/>
      </w:pPr>
      <w:r>
        <w:rPr>
          <w:noProof/>
        </w:rPr>
        <w:drawing>
          <wp:inline distT="0" distB="0" distL="0" distR="0" wp14:anchorId="3CD25951" wp14:editId="6CB95350">
            <wp:extent cx="4638951" cy="2659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7220" cy="28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C167" w14:textId="77777777" w:rsidR="007E5B61" w:rsidRDefault="007E5B61" w:rsidP="006A0343">
      <w:pPr>
        <w:pStyle w:val="a1"/>
        <w:numPr>
          <w:ilvl w:val="2"/>
          <w:numId w:val="11"/>
        </w:numPr>
        <w:ind w:firstLineChars="0"/>
      </w:pPr>
      <w:r>
        <w:t>M</w:t>
      </w:r>
      <w:r>
        <w:rPr>
          <w:rFonts w:hint="eastAsia"/>
        </w:rPr>
        <w:t>a</w:t>
      </w:r>
      <w:r>
        <w:t>pper</w:t>
      </w:r>
      <w:r>
        <w:rPr>
          <w:rFonts w:hint="eastAsia"/>
        </w:rPr>
        <w:t>在配置文件中定义，包含了各种对象操作与具体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语句的映射关系，例如：</w:t>
      </w:r>
    </w:p>
    <w:p w14:paraId="289040CB" w14:textId="77777777" w:rsidR="007E5B61" w:rsidRDefault="007E5B61" w:rsidP="006A0343">
      <w:pPr>
        <w:pStyle w:val="a1"/>
        <w:numPr>
          <w:ilvl w:val="2"/>
          <w:numId w:val="11"/>
        </w:numPr>
        <w:ind w:firstLineChars="0"/>
      </w:pPr>
      <w:r>
        <w:rPr>
          <w:noProof/>
        </w:rPr>
        <w:drawing>
          <wp:inline distT="0" distB="0" distL="0" distR="0" wp14:anchorId="1CBE0A91" wp14:editId="41A822BC">
            <wp:extent cx="3847189" cy="1025917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904" cy="10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450" w14:textId="77777777" w:rsidR="007E5B61" w:rsidRDefault="00D219B6" w:rsidP="006A0343">
      <w:pPr>
        <w:pStyle w:val="a1"/>
        <w:numPr>
          <w:ilvl w:val="1"/>
          <w:numId w:val="11"/>
        </w:numPr>
        <w:ind w:firstLineChars="0"/>
      </w:pPr>
      <w:r>
        <w:rPr>
          <w:rFonts w:hint="eastAsia"/>
        </w:rPr>
        <w:t>使用</w:t>
      </w:r>
      <w:r w:rsidRPr="007E5B61">
        <w:t>mapper</w:t>
      </w:r>
      <w:r w:rsidR="00B603F1">
        <w:rPr>
          <w:rFonts w:hint="eastAsia"/>
        </w:rPr>
        <w:t>对象实例进行</w:t>
      </w:r>
      <w:r w:rsidR="00B603F1">
        <w:rPr>
          <w:rFonts w:hint="eastAsia"/>
        </w:rPr>
        <w:t>S</w:t>
      </w:r>
      <w:r w:rsidR="00B603F1">
        <w:t>QL</w:t>
      </w:r>
      <w:r w:rsidR="00B603F1">
        <w:rPr>
          <w:rFonts w:hint="eastAsia"/>
        </w:rPr>
        <w:t>操作</w:t>
      </w:r>
    </w:p>
    <w:p w14:paraId="7E6ABF5C" w14:textId="77777777" w:rsidR="005F3974" w:rsidRDefault="005F3974" w:rsidP="006A0343">
      <w:pPr>
        <w:pStyle w:val="a1"/>
        <w:numPr>
          <w:ilvl w:val="2"/>
          <w:numId w:val="11"/>
        </w:numPr>
        <w:ind w:firstLineChars="0"/>
      </w:pPr>
      <w:r>
        <w:rPr>
          <w:rFonts w:hint="eastAsia"/>
        </w:rPr>
        <w:t>正常方式：</w:t>
      </w:r>
      <w:r w:rsidR="00F408ED">
        <w:rPr>
          <w:rFonts w:hint="eastAsia"/>
        </w:rPr>
        <w:t>需要</w:t>
      </w:r>
      <w:r w:rsidR="00EB7AEB">
        <w:rPr>
          <w:rFonts w:hint="eastAsia"/>
        </w:rPr>
        <w:t>指定需要加载的映射</w:t>
      </w:r>
      <w:r w:rsidR="00E9010E">
        <w:rPr>
          <w:rFonts w:hint="eastAsia"/>
        </w:rPr>
        <w:t>的唯一标识</w:t>
      </w:r>
    </w:p>
    <w:p w14:paraId="603C2581" w14:textId="77777777" w:rsidR="005F3974" w:rsidRDefault="005F3974" w:rsidP="005F3974">
      <w:pPr>
        <w:pStyle w:val="a1"/>
        <w:ind w:left="1500" w:firstLineChars="0" w:firstLine="120"/>
      </w:pPr>
      <w:r>
        <w:rPr>
          <w:noProof/>
        </w:rPr>
        <w:drawing>
          <wp:inline distT="0" distB="0" distL="0" distR="0" wp14:anchorId="6A4959C4" wp14:editId="1B059B62">
            <wp:extent cx="4002571" cy="281484"/>
            <wp:effectExtent l="0" t="0" r="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8661" cy="2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B414" w14:textId="77777777" w:rsidR="005F3974" w:rsidRDefault="005F3974" w:rsidP="006A0343">
      <w:pPr>
        <w:pStyle w:val="a1"/>
        <w:numPr>
          <w:ilvl w:val="2"/>
          <w:numId w:val="11"/>
        </w:numPr>
        <w:ind w:firstLineChars="0"/>
      </w:pPr>
      <w:r>
        <w:rPr>
          <w:rFonts w:hint="eastAsia"/>
        </w:rPr>
        <w:t>动态代理方式</w:t>
      </w:r>
      <w:r w:rsidR="00522D3F">
        <w:rPr>
          <w:rFonts w:hint="eastAsia"/>
        </w:rPr>
        <w:t>，需要创建一个</w:t>
      </w:r>
      <w:proofErr w:type="spellStart"/>
      <w:r w:rsidR="00522D3F">
        <w:rPr>
          <w:rFonts w:hint="eastAsia"/>
        </w:rPr>
        <w:t>Blo</w:t>
      </w:r>
      <w:r w:rsidR="00522D3F">
        <w:t>gMapper</w:t>
      </w:r>
      <w:proofErr w:type="spellEnd"/>
      <w:r w:rsidR="00522D3F">
        <w:rPr>
          <w:rFonts w:hint="eastAsia"/>
        </w:rPr>
        <w:t>接口，要求较多</w:t>
      </w:r>
      <w:r>
        <w:rPr>
          <w:rFonts w:hint="eastAsia"/>
        </w:rPr>
        <w:t>：</w:t>
      </w:r>
    </w:p>
    <w:p w14:paraId="51446AE3" w14:textId="77777777" w:rsidR="00B603F1" w:rsidRDefault="00B603F1" w:rsidP="00B95324">
      <w:pPr>
        <w:pStyle w:val="a1"/>
        <w:ind w:left="1620" w:firstLineChars="0" w:firstLine="0"/>
      </w:pPr>
      <w:r>
        <w:rPr>
          <w:noProof/>
        </w:rPr>
        <w:drawing>
          <wp:inline distT="0" distB="0" distL="0" distR="0" wp14:anchorId="4126B6A6" wp14:editId="0539D30D">
            <wp:extent cx="3907431" cy="721094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7634" cy="75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79D" w14:textId="77777777" w:rsidR="00B95324" w:rsidRDefault="00B95324" w:rsidP="006A0343">
      <w:pPr>
        <w:pStyle w:val="a1"/>
        <w:numPr>
          <w:ilvl w:val="2"/>
          <w:numId w:val="11"/>
        </w:numPr>
        <w:ind w:firstLineChars="0"/>
      </w:pPr>
      <w:r>
        <w:rPr>
          <w:rFonts w:hint="eastAsia"/>
        </w:rPr>
        <w:t>面向对象操作会根据</w:t>
      </w:r>
      <w:r>
        <w:rPr>
          <w:rFonts w:hint="eastAsia"/>
        </w:rPr>
        <w:t>mapper</w:t>
      </w:r>
      <w:r>
        <w:rPr>
          <w:rFonts w:hint="eastAsia"/>
        </w:rPr>
        <w:t>中的定义转换成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</w:p>
    <w:p w14:paraId="55BEF102" w14:textId="77777777" w:rsidR="00B95324" w:rsidRDefault="00B95324" w:rsidP="006A0343">
      <w:pPr>
        <w:pStyle w:val="a1"/>
        <w:numPr>
          <w:ilvl w:val="2"/>
          <w:numId w:val="1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语句，获取结果</w:t>
      </w:r>
    </w:p>
    <w:p w14:paraId="1930C4CD" w14:textId="77777777" w:rsidR="00B95324" w:rsidRPr="00586074" w:rsidRDefault="00B95324" w:rsidP="006A0343">
      <w:pPr>
        <w:pStyle w:val="a1"/>
        <w:numPr>
          <w:ilvl w:val="2"/>
          <w:numId w:val="11"/>
        </w:numPr>
        <w:ind w:firstLineChars="0"/>
      </w:pPr>
      <w:r>
        <w:rPr>
          <w:rFonts w:hint="eastAsia"/>
        </w:rPr>
        <w:t>使用</w:t>
      </w:r>
      <w:proofErr w:type="spellStart"/>
      <w:r w:rsidRPr="004E0170">
        <w:t>typeHandlers</w:t>
      </w:r>
      <w:proofErr w:type="spellEnd"/>
      <w:r>
        <w:rPr>
          <w:rFonts w:hint="eastAsia"/>
        </w:rPr>
        <w:t>将结果转换成</w:t>
      </w:r>
      <w:r>
        <w:rPr>
          <w:rFonts w:hint="eastAsia"/>
        </w:rPr>
        <w:t>Java</w:t>
      </w:r>
      <w:r>
        <w:rPr>
          <w:rFonts w:hint="eastAsia"/>
        </w:rPr>
        <w:t>数据类型</w:t>
      </w:r>
    </w:p>
    <w:p w14:paraId="7EFAB599" w14:textId="77777777" w:rsidR="00586074" w:rsidRDefault="00452417" w:rsidP="00C90E17">
      <w:pPr>
        <w:pStyle w:val="2"/>
        <w:spacing w:before="156" w:after="156"/>
      </w:pPr>
      <w:bookmarkStart w:id="43" w:name="_Toc40820311"/>
      <w:r>
        <w:rPr>
          <w:rFonts w:hint="eastAsia"/>
        </w:rPr>
        <w:t>X</w:t>
      </w:r>
      <w:r>
        <w:t>ML</w:t>
      </w:r>
      <w:r w:rsidR="00C90E17">
        <w:rPr>
          <w:rFonts w:hint="eastAsia"/>
        </w:rPr>
        <w:t>配置文件介绍</w:t>
      </w:r>
      <w:bookmarkEnd w:id="43"/>
    </w:p>
    <w:p w14:paraId="7315B992" w14:textId="77777777" w:rsidR="00C90E17" w:rsidRDefault="00452417" w:rsidP="00C90E17">
      <w:pPr>
        <w:pStyle w:val="a1"/>
        <w:ind w:firstLine="360"/>
      </w:pPr>
      <w:r>
        <w:rPr>
          <w:rFonts w:hint="eastAsia"/>
        </w:rPr>
        <w:t>主要用于整个</w:t>
      </w: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框架的配置，包括选择的驱动已经各种数据源的配置等</w:t>
      </w:r>
    </w:p>
    <w:p w14:paraId="237D1425" w14:textId="77777777" w:rsidR="00452417" w:rsidRDefault="00452417" w:rsidP="00452417">
      <w:pPr>
        <w:pStyle w:val="3"/>
        <w:spacing w:before="156" w:after="156"/>
      </w:pPr>
      <w:bookmarkStart w:id="44" w:name="_Toc40820312"/>
      <w:r>
        <w:rPr>
          <w:rFonts w:hint="eastAsia"/>
        </w:rPr>
        <w:t>p</w:t>
      </w:r>
      <w:r w:rsidRPr="00452417">
        <w:t>roperties</w:t>
      </w:r>
      <w:bookmarkEnd w:id="44"/>
    </w:p>
    <w:p w14:paraId="107A9DE5" w14:textId="77777777" w:rsidR="00452417" w:rsidRDefault="00452417" w:rsidP="00452417">
      <w:pPr>
        <w:pStyle w:val="a1"/>
        <w:ind w:firstLine="360"/>
      </w:pPr>
      <w:r>
        <w:rPr>
          <w:rFonts w:hint="eastAsia"/>
        </w:rPr>
        <w:t>定义</w:t>
      </w:r>
      <w:r w:rsidR="007E4E42">
        <w:rPr>
          <w:rFonts w:hint="eastAsia"/>
        </w:rPr>
        <w:t>本配置文件中的</w:t>
      </w:r>
      <w:r>
        <w:rPr>
          <w:rFonts w:hint="eastAsia"/>
        </w:rPr>
        <w:t>全局参数，</w:t>
      </w:r>
      <w:r w:rsidR="007E4E42">
        <w:rPr>
          <w:rFonts w:hint="eastAsia"/>
        </w:rPr>
        <w:t>后面就可以使用</w:t>
      </w:r>
      <w:r w:rsidR="007E4E42">
        <w:rPr>
          <w:rFonts w:hint="eastAsia"/>
        </w:rPr>
        <w:t xml:space="preserve"> </w:t>
      </w:r>
      <w:r w:rsidR="007E4E42">
        <w:t>${property name}</w:t>
      </w:r>
      <w:r w:rsidR="007E4E42">
        <w:rPr>
          <w:rFonts w:hint="eastAsia"/>
        </w:rPr>
        <w:t>直接引用这些</w:t>
      </w:r>
      <w:r w:rsidRPr="00452417">
        <w:rPr>
          <w:rFonts w:hint="eastAsia"/>
        </w:rPr>
        <w:t>property</w:t>
      </w:r>
    </w:p>
    <w:p w14:paraId="4B08147C" w14:textId="77777777" w:rsidR="00452417" w:rsidRDefault="00452417" w:rsidP="00452417">
      <w:pPr>
        <w:pStyle w:val="a1"/>
        <w:ind w:firstLine="360"/>
      </w:pPr>
      <w:r>
        <w:rPr>
          <w:noProof/>
        </w:rPr>
        <w:lastRenderedPageBreak/>
        <w:drawing>
          <wp:inline distT="0" distB="0" distL="0" distR="0" wp14:anchorId="16625DE9" wp14:editId="56B9725C">
            <wp:extent cx="5760085" cy="1047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BF07" w14:textId="77777777" w:rsidR="00DB3399" w:rsidRDefault="00530C81" w:rsidP="00452417">
      <w:pPr>
        <w:pStyle w:val="3"/>
        <w:spacing w:before="156" w:after="156"/>
      </w:pPr>
      <w:bookmarkStart w:id="45" w:name="_Toc40820313"/>
      <w:r w:rsidRPr="00530C81">
        <w:t>environments</w:t>
      </w:r>
      <w:bookmarkEnd w:id="45"/>
    </w:p>
    <w:p w14:paraId="6DDB2B2F" w14:textId="77777777" w:rsidR="00530C81" w:rsidRDefault="00530C81" w:rsidP="00530C81">
      <w:pPr>
        <w:pStyle w:val="a1"/>
        <w:ind w:firstLine="360"/>
      </w:pPr>
      <w:r>
        <w:rPr>
          <w:rFonts w:hint="eastAsia"/>
        </w:rPr>
        <w:t>环境配置，可以配置多个环境</w:t>
      </w:r>
      <w:r w:rsidRPr="00530C81">
        <w:t>environment</w:t>
      </w:r>
      <w:r>
        <w:t>(</w:t>
      </w:r>
      <w:r>
        <w:rPr>
          <w:rFonts w:hint="eastAsia"/>
        </w:rPr>
        <w:t>不同的数据库，相同数据库不同表等</w:t>
      </w:r>
      <w:r>
        <w:t>)</w:t>
      </w:r>
      <w:r>
        <w:rPr>
          <w:rFonts w:hint="eastAsia"/>
        </w:rPr>
        <w:t>，可以灵活的选择将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映射用于哪个环境。</w:t>
      </w:r>
    </w:p>
    <w:p w14:paraId="0C149A65" w14:textId="77777777" w:rsidR="00E2028E" w:rsidRDefault="00D50EB8" w:rsidP="00D50EB8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23650E89" wp14:editId="76EB72CF">
            <wp:extent cx="2782957" cy="18383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4765" cy="18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D2F6" w14:textId="77777777" w:rsidR="00D50EB8" w:rsidRDefault="00D50EB8" w:rsidP="006A0343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d</w:t>
      </w:r>
      <w:r>
        <w:t>efault</w:t>
      </w:r>
      <w:r>
        <w:rPr>
          <w:rFonts w:hint="eastAsia"/>
        </w:rPr>
        <w:t>用于指定默认环境</w:t>
      </w:r>
    </w:p>
    <w:p w14:paraId="2F70D8AC" w14:textId="77777777" w:rsidR="00D50EB8" w:rsidRDefault="00D50EB8" w:rsidP="006A0343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每一个</w:t>
      </w:r>
      <w:proofErr w:type="spellStart"/>
      <w:r w:rsidRPr="00D50EB8">
        <w:t>SqlSessionFactory</w:t>
      </w:r>
      <w:proofErr w:type="spellEnd"/>
      <w:r>
        <w:rPr>
          <w:rFonts w:hint="eastAsia"/>
        </w:rPr>
        <w:t>对应一个环境，在创建时将指定</w:t>
      </w:r>
      <w:r w:rsidRPr="00530C81">
        <w:t>environment</w:t>
      </w:r>
      <w:r>
        <w:rPr>
          <w:rFonts w:hint="eastAsia"/>
        </w:rPr>
        <w:t>传进去，否则使用默认环境</w:t>
      </w:r>
    </w:p>
    <w:p w14:paraId="173505E5" w14:textId="77777777" w:rsidR="00D50EB8" w:rsidRDefault="00D50EB8" w:rsidP="00D50EB8">
      <w:pPr>
        <w:pStyle w:val="a1"/>
        <w:ind w:left="1200" w:firstLineChars="0" w:firstLine="0"/>
      </w:pPr>
      <w:r>
        <w:rPr>
          <w:noProof/>
        </w:rPr>
        <w:drawing>
          <wp:inline distT="0" distB="0" distL="0" distR="0" wp14:anchorId="41A0759F" wp14:editId="43CD2981">
            <wp:extent cx="5131932" cy="1912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4823" cy="1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D9A3" w14:textId="77777777" w:rsidR="00D50EB8" w:rsidRDefault="00D50EB8" w:rsidP="00D50EB8">
      <w:pPr>
        <w:pStyle w:val="a1"/>
        <w:ind w:left="1200" w:firstLineChars="0" w:firstLine="0"/>
      </w:pPr>
      <w:r>
        <w:rPr>
          <w:noProof/>
        </w:rPr>
        <w:drawing>
          <wp:inline distT="0" distB="0" distL="0" distR="0" wp14:anchorId="30BE246A" wp14:editId="0987B53A">
            <wp:extent cx="5163738" cy="3284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94" cy="3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2BF1" w14:textId="77777777" w:rsidR="00D50EB8" w:rsidRDefault="009B7FAE" w:rsidP="006A0343">
      <w:pPr>
        <w:pStyle w:val="a1"/>
        <w:numPr>
          <w:ilvl w:val="0"/>
          <w:numId w:val="16"/>
        </w:numPr>
        <w:ind w:firstLineChars="0"/>
      </w:pPr>
      <w:proofErr w:type="spellStart"/>
      <w:r w:rsidRPr="009B7FAE">
        <w:t>transactionManager</w:t>
      </w:r>
      <w:proofErr w:type="spellEnd"/>
      <w:r>
        <w:rPr>
          <w:rFonts w:hint="eastAsia"/>
        </w:rPr>
        <w:t>：事务管理器</w:t>
      </w:r>
    </w:p>
    <w:p w14:paraId="0A4B7B58" w14:textId="77777777" w:rsidR="009B7FAE" w:rsidRDefault="009B7FAE" w:rsidP="006A0343">
      <w:pPr>
        <w:pStyle w:val="a1"/>
        <w:numPr>
          <w:ilvl w:val="1"/>
          <w:numId w:val="16"/>
        </w:numPr>
        <w:ind w:firstLineChars="0"/>
      </w:pPr>
      <w:r>
        <w:rPr>
          <w:rFonts w:hint="eastAsia"/>
        </w:rPr>
        <w:t>t</w:t>
      </w:r>
      <w:r>
        <w:t xml:space="preserve">ype: </w:t>
      </w:r>
    </w:p>
    <w:p w14:paraId="0CC79AB1" w14:textId="77777777" w:rsidR="009B7FAE" w:rsidRDefault="009B7FAE" w:rsidP="006A0343">
      <w:pPr>
        <w:pStyle w:val="a1"/>
        <w:numPr>
          <w:ilvl w:val="2"/>
          <w:numId w:val="16"/>
        </w:numPr>
        <w:ind w:firstLineChars="0"/>
      </w:pPr>
      <w:r w:rsidRPr="009B7FAE">
        <w:t>JDBC</w:t>
      </w:r>
      <w:r>
        <w:rPr>
          <w:rFonts w:hint="eastAsia"/>
        </w:rPr>
        <w:t>：</w:t>
      </w:r>
      <w:r w:rsidRPr="009B7FAE">
        <w:rPr>
          <w:rFonts w:hint="eastAsia"/>
        </w:rPr>
        <w:t>直接使用了</w:t>
      </w:r>
      <w:r w:rsidRPr="009B7FAE">
        <w:rPr>
          <w:rFonts w:hint="eastAsia"/>
        </w:rPr>
        <w:t xml:space="preserve"> JDBC </w:t>
      </w:r>
      <w:r w:rsidRPr="009B7FAE">
        <w:rPr>
          <w:rFonts w:hint="eastAsia"/>
        </w:rPr>
        <w:t>的提交和回滚</w:t>
      </w:r>
      <w:r>
        <w:rPr>
          <w:rFonts w:hint="eastAsia"/>
        </w:rPr>
        <w:t>，</w:t>
      </w:r>
      <w:proofErr w:type="gramStart"/>
      <w:r w:rsidRPr="009B7FAE">
        <w:rPr>
          <w:rFonts w:hint="eastAsia"/>
        </w:rPr>
        <w:t>赖从数据源</w:t>
      </w:r>
      <w:proofErr w:type="gramEnd"/>
      <w:r w:rsidRPr="009B7FAE">
        <w:rPr>
          <w:rFonts w:hint="eastAsia"/>
        </w:rPr>
        <w:t>获得的连接来管理事务作用域</w:t>
      </w:r>
    </w:p>
    <w:p w14:paraId="608622DC" w14:textId="77777777" w:rsidR="009B7FAE" w:rsidRDefault="009B7FAE" w:rsidP="006A0343">
      <w:pPr>
        <w:pStyle w:val="a1"/>
        <w:numPr>
          <w:ilvl w:val="2"/>
          <w:numId w:val="16"/>
        </w:numPr>
        <w:ind w:firstLineChars="0"/>
      </w:pPr>
      <w:r w:rsidRPr="009B7FAE">
        <w:t>MANAGED</w:t>
      </w:r>
      <w:r>
        <w:rPr>
          <w:rFonts w:hint="eastAsia"/>
        </w:rPr>
        <w:t>：</w:t>
      </w:r>
      <w:r w:rsidRPr="009B7FAE">
        <w:rPr>
          <w:rFonts w:hint="eastAsia"/>
        </w:rPr>
        <w:t>让容器来管理事务的整个生命周期</w:t>
      </w:r>
    </w:p>
    <w:p w14:paraId="14F4325C" w14:textId="77777777" w:rsidR="009B7FAE" w:rsidRDefault="009B7FAE" w:rsidP="006A0343">
      <w:pPr>
        <w:pStyle w:val="a1"/>
        <w:numPr>
          <w:ilvl w:val="0"/>
          <w:numId w:val="16"/>
        </w:numPr>
        <w:ind w:firstLineChars="0"/>
      </w:pPr>
      <w:proofErr w:type="spellStart"/>
      <w:r w:rsidRPr="009B7FAE">
        <w:t>dataSource</w:t>
      </w:r>
      <w:proofErr w:type="spellEnd"/>
      <w:r>
        <w:rPr>
          <w:rFonts w:hint="eastAsia"/>
        </w:rPr>
        <w:t>：数据源配置</w:t>
      </w:r>
    </w:p>
    <w:p w14:paraId="773C9E21" w14:textId="77777777" w:rsidR="009B7FAE" w:rsidRDefault="009B7FAE" w:rsidP="006A0343">
      <w:pPr>
        <w:pStyle w:val="a1"/>
        <w:numPr>
          <w:ilvl w:val="1"/>
          <w:numId w:val="16"/>
        </w:numPr>
        <w:ind w:firstLineChars="0"/>
      </w:pPr>
      <w:r>
        <w:rPr>
          <w:rFonts w:hint="eastAsia"/>
        </w:rPr>
        <w:t>type</w:t>
      </w:r>
    </w:p>
    <w:p w14:paraId="6B8B465B" w14:textId="77777777" w:rsidR="00580393" w:rsidRDefault="00580393" w:rsidP="006A0343">
      <w:pPr>
        <w:pStyle w:val="a1"/>
        <w:numPr>
          <w:ilvl w:val="2"/>
          <w:numId w:val="16"/>
        </w:numPr>
        <w:ind w:firstLineChars="0"/>
      </w:pPr>
      <w:r w:rsidRPr="00580393">
        <w:t>UNPOOLED</w:t>
      </w:r>
      <w:r>
        <w:rPr>
          <w:rFonts w:hint="eastAsia"/>
        </w:rPr>
        <w:t>：不使用连接池，每次</w:t>
      </w:r>
      <w:r w:rsidRPr="00580393">
        <w:rPr>
          <w:rFonts w:hint="eastAsia"/>
        </w:rPr>
        <w:t>请求时打开和关闭连接</w:t>
      </w:r>
    </w:p>
    <w:p w14:paraId="59170053" w14:textId="77777777" w:rsidR="00580393" w:rsidRDefault="00580393" w:rsidP="006A0343">
      <w:pPr>
        <w:pStyle w:val="a1"/>
        <w:numPr>
          <w:ilvl w:val="2"/>
          <w:numId w:val="16"/>
        </w:numPr>
        <w:ind w:firstLineChars="0"/>
      </w:pPr>
      <w:r w:rsidRPr="00580393">
        <w:t>POOLED</w:t>
      </w:r>
      <w:r>
        <w:rPr>
          <w:rFonts w:hint="eastAsia"/>
        </w:rPr>
        <w:t>：使用连接池</w:t>
      </w:r>
    </w:p>
    <w:p w14:paraId="62746650" w14:textId="77777777" w:rsidR="00580393" w:rsidRDefault="00580393" w:rsidP="006A0343">
      <w:pPr>
        <w:pStyle w:val="a1"/>
        <w:numPr>
          <w:ilvl w:val="2"/>
          <w:numId w:val="16"/>
        </w:numPr>
        <w:ind w:firstLineChars="0"/>
      </w:pPr>
      <w:r w:rsidRPr="00580393">
        <w:t>JNDI</w:t>
      </w:r>
      <w:r>
        <w:rPr>
          <w:rFonts w:hint="eastAsia"/>
        </w:rPr>
        <w:t>：在</w:t>
      </w:r>
      <w:r w:rsidRPr="00580393">
        <w:rPr>
          <w:rFonts w:hint="eastAsia"/>
        </w:rPr>
        <w:t>EJB</w:t>
      </w:r>
      <w:r w:rsidRPr="00580393">
        <w:rPr>
          <w:rFonts w:hint="eastAsia"/>
        </w:rPr>
        <w:t>或应用服务器这类容器中使用</w:t>
      </w:r>
    </w:p>
    <w:p w14:paraId="2685F610" w14:textId="77777777" w:rsidR="009B7FAE" w:rsidRDefault="00AB30DF" w:rsidP="00AB30DF">
      <w:pPr>
        <w:pStyle w:val="3"/>
        <w:spacing w:before="156" w:after="156"/>
      </w:pPr>
      <w:bookmarkStart w:id="46" w:name="_Toc40820314"/>
      <w:r w:rsidRPr="00AB30DF">
        <w:lastRenderedPageBreak/>
        <w:t>Mappers</w:t>
      </w:r>
      <w:bookmarkEnd w:id="46"/>
    </w:p>
    <w:p w14:paraId="7C3D85F9" w14:textId="77777777" w:rsidR="00AB30DF" w:rsidRDefault="00AB30DF" w:rsidP="00AB30DF">
      <w:pPr>
        <w:pStyle w:val="a1"/>
        <w:ind w:firstLine="360"/>
      </w:pPr>
      <w:r>
        <w:rPr>
          <w:rFonts w:hint="eastAsia"/>
        </w:rPr>
        <w:t>指明映射器位置</w:t>
      </w:r>
    </w:p>
    <w:p w14:paraId="5F498A35" w14:textId="77777777" w:rsidR="00AB30DF" w:rsidRPr="00AB30DF" w:rsidRDefault="003F3D51" w:rsidP="00AB30DF">
      <w:pPr>
        <w:pStyle w:val="a1"/>
        <w:ind w:firstLine="360"/>
      </w:pPr>
      <w:r w:rsidRPr="003F3D51">
        <w:rPr>
          <w:noProof/>
        </w:rPr>
        <w:drawing>
          <wp:inline distT="0" distB="0" distL="0" distR="0" wp14:anchorId="364026D2" wp14:editId="561E1B55">
            <wp:extent cx="3069204" cy="3689753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359" cy="36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EAB3" w14:textId="77777777" w:rsidR="00452417" w:rsidRDefault="00DB3399" w:rsidP="00452417">
      <w:pPr>
        <w:pStyle w:val="3"/>
        <w:spacing w:before="156" w:after="156"/>
      </w:pPr>
      <w:bookmarkStart w:id="47" w:name="_Toc40820315"/>
      <w:r>
        <w:rPr>
          <w:rFonts w:hint="eastAsia"/>
        </w:rPr>
        <w:t>其他属性</w:t>
      </w:r>
      <w:bookmarkEnd w:id="47"/>
    </w:p>
    <w:p w14:paraId="19038788" w14:textId="77777777" w:rsidR="00DB3399" w:rsidRDefault="00DB3399" w:rsidP="006A0343">
      <w:pPr>
        <w:pStyle w:val="a1"/>
        <w:numPr>
          <w:ilvl w:val="0"/>
          <w:numId w:val="15"/>
        </w:numPr>
        <w:ind w:firstLineChars="0"/>
      </w:pPr>
      <w:r w:rsidRPr="00DB3399">
        <w:t>Settings</w:t>
      </w:r>
    </w:p>
    <w:p w14:paraId="37733038" w14:textId="77777777" w:rsidR="00DB3399" w:rsidRDefault="00DB3399" w:rsidP="006A0343">
      <w:pPr>
        <w:pStyle w:val="a1"/>
        <w:numPr>
          <w:ilvl w:val="1"/>
          <w:numId w:val="15"/>
        </w:numPr>
        <w:ind w:firstLineChars="0"/>
      </w:pPr>
      <w:proofErr w:type="spellStart"/>
      <w:r w:rsidRPr="00DB3399">
        <w:t>MyBatis</w:t>
      </w:r>
      <w:proofErr w:type="spellEnd"/>
      <w:r>
        <w:rPr>
          <w:rFonts w:hint="eastAsia"/>
        </w:rPr>
        <w:t>框架参数设置，包括缓存设置、延时加载设置等</w:t>
      </w:r>
    </w:p>
    <w:p w14:paraId="590D9694" w14:textId="77777777" w:rsidR="007E4E42" w:rsidRDefault="00DB3399" w:rsidP="006A0343">
      <w:pPr>
        <w:pStyle w:val="a1"/>
        <w:numPr>
          <w:ilvl w:val="0"/>
          <w:numId w:val="15"/>
        </w:numPr>
        <w:ind w:firstLineChars="0"/>
      </w:pPr>
      <w:proofErr w:type="spellStart"/>
      <w:r w:rsidRPr="00DB3399">
        <w:t>typeAliases</w:t>
      </w:r>
      <w:proofErr w:type="spellEnd"/>
    </w:p>
    <w:p w14:paraId="79569B7B" w14:textId="77777777" w:rsidR="00DB3399" w:rsidRDefault="00DB3399" w:rsidP="006A0343">
      <w:pPr>
        <w:pStyle w:val="a1"/>
        <w:numPr>
          <w:ilvl w:val="1"/>
          <w:numId w:val="15"/>
        </w:numPr>
        <w:ind w:firstLineChars="0"/>
      </w:pPr>
      <w:r w:rsidRPr="00DB3399">
        <w:rPr>
          <w:rFonts w:hint="eastAsia"/>
        </w:rPr>
        <w:t>类型别名</w:t>
      </w:r>
      <w:r>
        <w:rPr>
          <w:rFonts w:hint="eastAsia"/>
        </w:rPr>
        <w:t>，</w:t>
      </w:r>
      <w:r w:rsidRPr="00DB3399">
        <w:rPr>
          <w:rFonts w:hint="eastAsia"/>
        </w:rPr>
        <w:t>可为</w:t>
      </w:r>
      <w:r w:rsidRPr="00DB3399">
        <w:rPr>
          <w:rFonts w:hint="eastAsia"/>
        </w:rPr>
        <w:t>Java</w:t>
      </w:r>
      <w:r w:rsidRPr="00DB3399">
        <w:rPr>
          <w:rFonts w:hint="eastAsia"/>
        </w:rPr>
        <w:t>类型设置一个缩写名字</w:t>
      </w:r>
      <w:r>
        <w:rPr>
          <w:rFonts w:hint="eastAsia"/>
        </w:rPr>
        <w:t>。</w:t>
      </w:r>
      <w:r w:rsidRPr="00DB3399">
        <w:rPr>
          <w:rFonts w:hint="eastAsia"/>
        </w:rPr>
        <w:t>它仅用于</w:t>
      </w:r>
      <w:r w:rsidRPr="00DB3399">
        <w:rPr>
          <w:rFonts w:hint="eastAsia"/>
        </w:rPr>
        <w:t>XML</w:t>
      </w:r>
      <w:r w:rsidRPr="00DB3399">
        <w:rPr>
          <w:rFonts w:hint="eastAsia"/>
        </w:rPr>
        <w:t>配置，意在降低冗余的全限定类名书写。</w:t>
      </w:r>
    </w:p>
    <w:p w14:paraId="0A97B739" w14:textId="77777777" w:rsidR="00DB3399" w:rsidRDefault="004E0170" w:rsidP="006A0343">
      <w:pPr>
        <w:pStyle w:val="a1"/>
        <w:numPr>
          <w:ilvl w:val="0"/>
          <w:numId w:val="15"/>
        </w:numPr>
        <w:ind w:firstLineChars="0"/>
      </w:pPr>
      <w:proofErr w:type="spellStart"/>
      <w:r w:rsidRPr="004E0170">
        <w:t>typeHandlers</w:t>
      </w:r>
      <w:proofErr w:type="spellEnd"/>
    </w:p>
    <w:p w14:paraId="795CAACB" w14:textId="77777777" w:rsidR="004E0170" w:rsidRDefault="004E0170" w:rsidP="006A0343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类型处理器，用于将</w:t>
      </w:r>
      <w:r>
        <w:t>SQL</w:t>
      </w:r>
      <w:r>
        <w:rPr>
          <w:rFonts w:hint="eastAsia"/>
        </w:rPr>
        <w:t>语句从数据库中查出的结果的数据类型转为</w:t>
      </w:r>
      <w:r>
        <w:rPr>
          <w:rFonts w:hint="eastAsia"/>
        </w:rPr>
        <w:t>Java</w:t>
      </w:r>
      <w:r>
        <w:rPr>
          <w:rFonts w:hint="eastAsia"/>
        </w:rPr>
        <w:t>自带的数据类型，比如</w:t>
      </w:r>
      <w:r w:rsidRPr="004E0170">
        <w:t>CHAR</w:t>
      </w:r>
      <w:r>
        <w:rPr>
          <w:rFonts w:hint="eastAsia"/>
        </w:rPr>
        <w:t>转为</w:t>
      </w:r>
      <w:r>
        <w:rPr>
          <w:rFonts w:hint="eastAsia"/>
        </w:rPr>
        <w:t>String</w:t>
      </w:r>
    </w:p>
    <w:p w14:paraId="73112A93" w14:textId="77777777" w:rsidR="004E0170" w:rsidRDefault="004E0170" w:rsidP="006A0343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有一套默认的类型处理器，也可以自己定义</w:t>
      </w:r>
      <w:r w:rsidR="00675E60">
        <w:rPr>
          <w:rFonts w:hint="eastAsia"/>
        </w:rPr>
        <w:t>一个处理器类</w:t>
      </w:r>
      <w:r>
        <w:rPr>
          <w:rFonts w:hint="eastAsia"/>
        </w:rPr>
        <w:t>，</w:t>
      </w:r>
      <w:r w:rsidR="00BE2911">
        <w:rPr>
          <w:rFonts w:hint="eastAsia"/>
        </w:rPr>
        <w:t>然后</w:t>
      </w:r>
      <w:r>
        <w:rPr>
          <w:rFonts w:hint="eastAsia"/>
        </w:rPr>
        <w:t>在配置文件中声明</w:t>
      </w:r>
    </w:p>
    <w:p w14:paraId="749B3AEA" w14:textId="77777777" w:rsidR="004E0170" w:rsidRDefault="00675E60" w:rsidP="00675E60">
      <w:pPr>
        <w:pStyle w:val="a1"/>
        <w:ind w:left="1200" w:firstLineChars="0" w:firstLine="0"/>
      </w:pPr>
      <w:r>
        <w:rPr>
          <w:noProof/>
        </w:rPr>
        <w:drawing>
          <wp:inline distT="0" distB="0" distL="0" distR="0" wp14:anchorId="5C0B6BF0" wp14:editId="3D38AAC8">
            <wp:extent cx="4327070" cy="4214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3181" cy="4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2A68" w14:textId="77777777" w:rsidR="00675E60" w:rsidRDefault="00675E60" w:rsidP="00675E60">
      <w:pPr>
        <w:pStyle w:val="a1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41FC9745" wp14:editId="1243F907">
            <wp:extent cx="4317558" cy="557104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6949" cy="5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93F4" w14:textId="77777777" w:rsidR="004E0170" w:rsidRDefault="00B704B9" w:rsidP="006A0343">
      <w:pPr>
        <w:pStyle w:val="a1"/>
        <w:numPr>
          <w:ilvl w:val="0"/>
          <w:numId w:val="15"/>
        </w:numPr>
        <w:ind w:firstLineChars="0"/>
      </w:pPr>
      <w:proofErr w:type="spellStart"/>
      <w:r w:rsidRPr="00B704B9">
        <w:t>objectFactory</w:t>
      </w:r>
      <w:proofErr w:type="spellEnd"/>
    </w:p>
    <w:p w14:paraId="4553A5A6" w14:textId="77777777" w:rsidR="0049497F" w:rsidRPr="00452417" w:rsidRDefault="00B704B9" w:rsidP="006A0343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对象工厂：将查询到的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条条数据库记录转换成</w:t>
      </w:r>
      <w:r>
        <w:rPr>
          <w:rFonts w:hint="eastAsia"/>
        </w:rPr>
        <w:t>Java</w:t>
      </w:r>
      <w:r>
        <w:rPr>
          <w:rFonts w:hint="eastAsia"/>
        </w:rPr>
        <w:t>对象，有默认的方法，也可以重写</w:t>
      </w:r>
    </w:p>
    <w:p w14:paraId="3506B001" w14:textId="77777777" w:rsidR="00C90E17" w:rsidRDefault="00C90E17" w:rsidP="00C90E17">
      <w:pPr>
        <w:pStyle w:val="2"/>
        <w:spacing w:before="156" w:after="156"/>
      </w:pPr>
      <w:bookmarkStart w:id="48" w:name="_Toc40820316"/>
      <w:r>
        <w:rPr>
          <w:rFonts w:hint="eastAsia"/>
        </w:rPr>
        <w:t>映射</w:t>
      </w:r>
      <w:r>
        <w:rPr>
          <w:rFonts w:hint="eastAsia"/>
        </w:rPr>
        <w:t>Ma</w:t>
      </w:r>
      <w:r>
        <w:t>pper</w:t>
      </w:r>
      <w:r>
        <w:rPr>
          <w:rFonts w:hint="eastAsia"/>
        </w:rPr>
        <w:t>介绍</w:t>
      </w:r>
      <w:bookmarkEnd w:id="48"/>
    </w:p>
    <w:p w14:paraId="5C9AF7B2" w14:textId="77777777" w:rsidR="00B95324" w:rsidRDefault="00D002D5" w:rsidP="00D002D5">
      <w:pPr>
        <w:pStyle w:val="3"/>
        <w:spacing w:before="156" w:after="156"/>
      </w:pPr>
      <w:bookmarkStart w:id="49" w:name="_Toc40820317"/>
      <w:r>
        <w:rPr>
          <w:rFonts w:hint="eastAsia"/>
        </w:rPr>
        <w:t>顶级元素介绍</w:t>
      </w:r>
      <w:bookmarkEnd w:id="49"/>
    </w:p>
    <w:p w14:paraId="401D3FA1" w14:textId="77777777" w:rsidR="00D002D5" w:rsidRDefault="00D002D5" w:rsidP="006A0343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cache</w:t>
      </w:r>
      <w:r>
        <w:rPr>
          <w:rFonts w:hint="eastAsia"/>
        </w:rPr>
        <w:t>：该命名空间的缓存配置。</w:t>
      </w:r>
    </w:p>
    <w:p w14:paraId="3D1EE6C5" w14:textId="77777777" w:rsidR="00D002D5" w:rsidRDefault="00D002D5" w:rsidP="006A0343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cache-ref</w:t>
      </w:r>
      <w:r>
        <w:rPr>
          <w:rFonts w:hint="eastAsia"/>
        </w:rPr>
        <w:t>：引用其它命名空间的缓存配置。</w:t>
      </w:r>
    </w:p>
    <w:p w14:paraId="6587E0E4" w14:textId="77777777" w:rsidR="00D002D5" w:rsidRDefault="00D002D5" w:rsidP="006A0343">
      <w:pPr>
        <w:pStyle w:val="a1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：描述如何从数据库结果集中加载对象，是最复杂也是最强大的元素。</w:t>
      </w:r>
    </w:p>
    <w:p w14:paraId="28CB760D" w14:textId="77777777" w:rsidR="00D002D5" w:rsidRDefault="00D002D5" w:rsidP="006A0343">
      <w:pPr>
        <w:pStyle w:val="a1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：可被其它语句引用的可重用语句块。</w:t>
      </w:r>
    </w:p>
    <w:p w14:paraId="207CA7CB" w14:textId="77777777" w:rsidR="00D002D5" w:rsidRDefault="00D002D5" w:rsidP="006A0343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insert</w:t>
      </w:r>
      <w:r>
        <w:rPr>
          <w:rFonts w:hint="eastAsia"/>
        </w:rPr>
        <w:t>：映射插入语句。</w:t>
      </w:r>
    </w:p>
    <w:p w14:paraId="693DCCC4" w14:textId="77777777" w:rsidR="00D002D5" w:rsidRDefault="00D002D5" w:rsidP="006A0343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update</w:t>
      </w:r>
      <w:r>
        <w:rPr>
          <w:rFonts w:hint="eastAsia"/>
        </w:rPr>
        <w:t>：映射更新语句。</w:t>
      </w:r>
    </w:p>
    <w:p w14:paraId="02E579FC" w14:textId="77777777" w:rsidR="00D002D5" w:rsidRDefault="00D002D5" w:rsidP="006A0343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：映射删除语句。</w:t>
      </w:r>
    </w:p>
    <w:p w14:paraId="388578E9" w14:textId="77777777" w:rsidR="00D002D5" w:rsidRDefault="00D002D5" w:rsidP="006A0343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：映射查询语句。</w:t>
      </w:r>
    </w:p>
    <w:p w14:paraId="737C5D9B" w14:textId="77777777" w:rsidR="00334691" w:rsidRDefault="00334691" w:rsidP="00334691">
      <w:pPr>
        <w:pStyle w:val="3"/>
        <w:spacing w:before="156" w:after="156"/>
      </w:pPr>
      <w:bookmarkStart w:id="50" w:name="_Toc40820318"/>
      <w:r>
        <w:rPr>
          <w:rFonts w:hint="eastAsia"/>
        </w:rPr>
        <w:t>X</w:t>
      </w:r>
      <w:r>
        <w:t>ML</w:t>
      </w:r>
      <w:r>
        <w:rPr>
          <w:rFonts w:hint="eastAsia"/>
        </w:rPr>
        <w:t>文件特殊符号处理</w:t>
      </w:r>
      <w:bookmarkEnd w:id="50"/>
    </w:p>
    <w:p w14:paraId="052007C9" w14:textId="77777777" w:rsidR="00334691" w:rsidRDefault="00334691" w:rsidP="00334691">
      <w:pPr>
        <w:pStyle w:val="a1"/>
        <w:ind w:firstLine="360"/>
      </w:pPr>
      <w:r>
        <w:rPr>
          <w:rFonts w:hint="eastAsia"/>
        </w:rPr>
        <w:t>在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文件中定义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语句中，直接使用</w:t>
      </w:r>
      <w:r>
        <w:rPr>
          <w:rFonts w:hint="eastAsia"/>
        </w:rPr>
        <w:t>&lt;</w:t>
      </w:r>
      <w:r>
        <w:t xml:space="preserve"> &gt; </w:t>
      </w:r>
      <w:r>
        <w:rPr>
          <w:rFonts w:hint="eastAsia"/>
        </w:rPr>
        <w:t>这些符号都会出错，可以使用转义字符替代。</w:t>
      </w:r>
    </w:p>
    <w:p w14:paraId="38D762E4" w14:textId="77777777" w:rsidR="00334691" w:rsidRDefault="00334691" w:rsidP="00334691">
      <w:pPr>
        <w:pStyle w:val="a1"/>
        <w:ind w:firstLine="360"/>
      </w:pPr>
      <w:r>
        <w:rPr>
          <w:noProof/>
        </w:rPr>
        <w:drawing>
          <wp:inline distT="0" distB="0" distL="0" distR="0" wp14:anchorId="54B5358B" wp14:editId="46D3F195">
            <wp:extent cx="4619708" cy="1213622"/>
            <wp:effectExtent l="0" t="0" r="0" b="5715"/>
            <wp:docPr id="39" name="图片 3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68" cy="125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997F" w14:textId="77777777" w:rsidR="00334691" w:rsidRDefault="00334691" w:rsidP="00334691">
      <w:pPr>
        <w:pStyle w:val="a1"/>
        <w:ind w:firstLine="360"/>
      </w:pPr>
      <w:r>
        <w:rPr>
          <w:rFonts w:hint="eastAsia"/>
        </w:rPr>
        <w:t>样例：</w:t>
      </w:r>
    </w:p>
    <w:p w14:paraId="378280B8" w14:textId="77777777" w:rsidR="00334691" w:rsidRPr="00334691" w:rsidRDefault="00334691" w:rsidP="00334691">
      <w:pPr>
        <w:pStyle w:val="a1"/>
        <w:ind w:firstLine="360"/>
      </w:pPr>
      <w:r w:rsidRPr="00334691">
        <w:t xml:space="preserve">SELECT * FROM test WHERE </w:t>
      </w:r>
      <w:proofErr w:type="spellStart"/>
      <w:r w:rsidRPr="00334691">
        <w:t>start_date</w:t>
      </w:r>
      <w:proofErr w:type="spellEnd"/>
      <w:r w:rsidRPr="00334691">
        <w:t xml:space="preserve"> &amp;</w:t>
      </w:r>
      <w:proofErr w:type="spellStart"/>
      <w:proofErr w:type="gramStart"/>
      <w:r w:rsidRPr="00334691">
        <w:t>lt</w:t>
      </w:r>
      <w:proofErr w:type="spellEnd"/>
      <w:r w:rsidRPr="00334691">
        <w:t>;=</w:t>
      </w:r>
      <w:proofErr w:type="gramEnd"/>
      <w:r w:rsidRPr="00334691">
        <w:t xml:space="preserve"> CURRENT_DATE AND </w:t>
      </w:r>
      <w:proofErr w:type="spellStart"/>
      <w:r w:rsidRPr="00334691">
        <w:t>end_date</w:t>
      </w:r>
      <w:proofErr w:type="spellEnd"/>
      <w:r w:rsidRPr="00334691">
        <w:t xml:space="preserve"> &amp;</w:t>
      </w:r>
      <w:proofErr w:type="spellStart"/>
      <w:r w:rsidRPr="00334691">
        <w:t>gt</w:t>
      </w:r>
      <w:proofErr w:type="spellEnd"/>
      <w:r w:rsidRPr="00334691">
        <w:t>;= CURRENT_DATE</w:t>
      </w:r>
    </w:p>
    <w:p w14:paraId="2490D5AF" w14:textId="77777777" w:rsidR="009308C7" w:rsidRDefault="00D002D5" w:rsidP="00D002D5">
      <w:pPr>
        <w:pStyle w:val="3"/>
        <w:spacing w:before="156" w:after="156"/>
      </w:pPr>
      <w:bookmarkStart w:id="51" w:name="_Toc40820319"/>
      <w:r>
        <w:rPr>
          <w:rFonts w:hint="eastAsia"/>
        </w:rPr>
        <w:t>select</w:t>
      </w:r>
      <w:bookmarkEnd w:id="51"/>
    </w:p>
    <w:p w14:paraId="63624EF2" w14:textId="77777777" w:rsidR="00D002D5" w:rsidRDefault="00237D3A" w:rsidP="006A0343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映射查询语句</w:t>
      </w:r>
    </w:p>
    <w:p w14:paraId="4D7B98D8" w14:textId="77777777" w:rsidR="00237D3A" w:rsidRDefault="00237D3A" w:rsidP="00237D3A">
      <w:pPr>
        <w:pStyle w:val="a1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4BE7C409" wp14:editId="15585E1F">
            <wp:extent cx="4265240" cy="564247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7833" cy="5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64C5" w14:textId="77777777" w:rsidR="00237D3A" w:rsidRDefault="00237D3A" w:rsidP="006A0343">
      <w:pPr>
        <w:pStyle w:val="a1"/>
        <w:numPr>
          <w:ilvl w:val="1"/>
          <w:numId w:val="18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参数</w:t>
      </w:r>
      <w:r>
        <w:rPr>
          <w:rFonts w:hint="eastAsia"/>
        </w:rPr>
        <w:t xml:space="preserve"> #</w:t>
      </w:r>
      <w:r>
        <w:t>{id}</w:t>
      </w:r>
      <w:r>
        <w:rPr>
          <w:rFonts w:hint="eastAsia"/>
        </w:rPr>
        <w:t>，返回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类型数据，</w:t>
      </w:r>
      <w:r>
        <w:rPr>
          <w:rFonts w:hint="eastAsia"/>
        </w:rPr>
        <w:t>key</w:t>
      </w:r>
      <w:r>
        <w:rPr>
          <w:rFonts w:hint="eastAsia"/>
        </w:rPr>
        <w:t>是表中列名</w:t>
      </w:r>
    </w:p>
    <w:p w14:paraId="2C5DAC4A" w14:textId="77777777" w:rsidR="00B63592" w:rsidRDefault="00B63592" w:rsidP="006A0343">
      <w:pPr>
        <w:pStyle w:val="a1"/>
        <w:numPr>
          <w:ilvl w:val="1"/>
          <w:numId w:val="18"/>
        </w:numPr>
        <w:ind w:firstLineChars="0"/>
      </w:pPr>
      <w:r>
        <w:rPr>
          <w:rFonts w:hint="eastAsia"/>
        </w:rPr>
        <w:t>输入参数类型和返回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都可以是自定义的类</w:t>
      </w:r>
    </w:p>
    <w:p w14:paraId="20A75ABE" w14:textId="77777777" w:rsidR="00B63592" w:rsidRDefault="00B63592" w:rsidP="00B63592">
      <w:pPr>
        <w:pStyle w:val="a1"/>
        <w:ind w:left="1200" w:firstLineChars="0" w:firstLine="0"/>
      </w:pPr>
      <w:r>
        <w:rPr>
          <w:noProof/>
        </w:rPr>
        <w:drawing>
          <wp:inline distT="0" distB="0" distL="0" distR="0" wp14:anchorId="7A1F7E5C" wp14:editId="253F8AFB">
            <wp:extent cx="4333875" cy="685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E5EB" w14:textId="77777777" w:rsidR="00074BB5" w:rsidRDefault="00074BB5" w:rsidP="006A0343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返回一个列表，</w:t>
      </w:r>
      <w:proofErr w:type="spellStart"/>
      <w:r>
        <w:rPr>
          <w:rFonts w:hint="eastAsia"/>
        </w:rPr>
        <w:t>re</w:t>
      </w:r>
      <w:r>
        <w:t>sultType</w:t>
      </w:r>
      <w:proofErr w:type="spellEnd"/>
      <w:r>
        <w:rPr>
          <w:rFonts w:hint="eastAsia"/>
        </w:rPr>
        <w:t>或者</w:t>
      </w:r>
      <w:proofErr w:type="spellStart"/>
      <w:r w:rsidRPr="006E53A2">
        <w:t>resultMap</w:t>
      </w:r>
      <w:proofErr w:type="spellEnd"/>
      <w:r>
        <w:rPr>
          <w:rFonts w:hint="eastAsia"/>
        </w:rPr>
        <w:t>和返回一个单一数据一样定义</w:t>
      </w:r>
    </w:p>
    <w:p w14:paraId="6D91395E" w14:textId="77777777" w:rsidR="00074BB5" w:rsidRDefault="00074BB5" w:rsidP="006A0343">
      <w:pPr>
        <w:pStyle w:val="a1"/>
        <w:numPr>
          <w:ilvl w:val="1"/>
          <w:numId w:val="18"/>
        </w:numPr>
        <w:ind w:firstLineChars="0"/>
      </w:pPr>
      <w:r>
        <w:rPr>
          <w:noProof/>
        </w:rPr>
        <w:drawing>
          <wp:inline distT="0" distB="0" distL="0" distR="0" wp14:anchorId="11C386E5" wp14:editId="151AAC27">
            <wp:extent cx="4177776" cy="56142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6261" cy="5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B28C" w14:textId="77777777" w:rsidR="00753707" w:rsidRDefault="00753707" w:rsidP="006A0343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#</w:t>
      </w:r>
      <w:r>
        <w:rPr>
          <w:rFonts w:hint="eastAsia"/>
        </w:rPr>
        <w:t>和</w:t>
      </w:r>
      <w:r>
        <w:t>$</w:t>
      </w:r>
      <w:r>
        <w:rPr>
          <w:rFonts w:hint="eastAsia"/>
        </w:rPr>
        <w:t>的区别</w:t>
      </w:r>
    </w:p>
    <w:p w14:paraId="3A98982D" w14:textId="77777777" w:rsidR="00753707" w:rsidRDefault="00753707" w:rsidP="006A0343">
      <w:pPr>
        <w:pStyle w:val="a1"/>
        <w:numPr>
          <w:ilvl w:val="1"/>
          <w:numId w:val="18"/>
        </w:numPr>
        <w:ind w:firstLineChars="0"/>
      </w:pPr>
      <w:r>
        <w:rPr>
          <w:rFonts w:hint="eastAsia"/>
        </w:rPr>
        <w:t>#{},</w:t>
      </w:r>
      <w:r>
        <w:rPr>
          <w:rFonts w:hint="eastAsia"/>
        </w:rPr>
        <w:t>预编译的方式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，使用占位符替换，防止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注入，一个参数的时候，任意参数名可以接收</w:t>
      </w:r>
    </w:p>
    <w:p w14:paraId="0B12BECF" w14:textId="77777777" w:rsidR="00753707" w:rsidRDefault="00753707" w:rsidP="006A0343">
      <w:pPr>
        <w:pStyle w:val="a1"/>
        <w:numPr>
          <w:ilvl w:val="1"/>
          <w:numId w:val="18"/>
        </w:numPr>
        <w:ind w:firstLineChars="0"/>
      </w:pPr>
      <w:r>
        <w:rPr>
          <w:rFonts w:hint="eastAsia"/>
        </w:rPr>
        <w:t>${},</w:t>
      </w:r>
      <w:r>
        <w:rPr>
          <w:rFonts w:hint="eastAsia"/>
        </w:rPr>
        <w:t>普通的</w:t>
      </w:r>
      <w:r>
        <w:rPr>
          <w:rFonts w:hint="eastAsia"/>
        </w:rPr>
        <w:t>Statement</w:t>
      </w:r>
      <w:r>
        <w:rPr>
          <w:rFonts w:hint="eastAsia"/>
        </w:rPr>
        <w:t>，字符串直接拼接，不可以防止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注入，</w:t>
      </w:r>
      <w:r w:rsidRPr="00334691">
        <w:rPr>
          <w:rFonts w:hint="eastAsia"/>
          <w:color w:val="FF0000"/>
        </w:rPr>
        <w:t>一个参数的时候，必须使用</w:t>
      </w:r>
      <w:r w:rsidRPr="00334691">
        <w:rPr>
          <w:rFonts w:hint="eastAsia"/>
          <w:color w:val="FF0000"/>
        </w:rPr>
        <w:t>${value}</w:t>
      </w:r>
      <w:r w:rsidRPr="00334691">
        <w:rPr>
          <w:rFonts w:hint="eastAsia"/>
          <w:color w:val="FF0000"/>
        </w:rPr>
        <w:t>接收参数</w:t>
      </w:r>
      <w:r w:rsidR="00334691" w:rsidRPr="00334691">
        <w:rPr>
          <w:rFonts w:hint="eastAsia"/>
          <w:color w:val="FF0000"/>
        </w:rPr>
        <w:t>？</w:t>
      </w:r>
    </w:p>
    <w:p w14:paraId="692EB11C" w14:textId="77777777" w:rsidR="00753707" w:rsidRDefault="00753707" w:rsidP="006A0343">
      <w:pPr>
        <w:pStyle w:val="a1"/>
        <w:numPr>
          <w:ilvl w:val="1"/>
          <w:numId w:val="18"/>
        </w:numPr>
        <w:ind w:firstLineChars="0"/>
      </w:pPr>
      <w:r>
        <w:rPr>
          <w:noProof/>
        </w:rPr>
        <w:drawing>
          <wp:inline distT="0" distB="0" distL="0" distR="0" wp14:anchorId="3B4B070B" wp14:editId="485A17A6">
            <wp:extent cx="4261817" cy="1151644"/>
            <wp:effectExtent l="0" t="0" r="571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9981" cy="11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7BEE" w14:textId="77777777" w:rsidR="006E53A2" w:rsidRDefault="006E53A2" w:rsidP="006A0343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主要参数</w:t>
      </w:r>
    </w:p>
    <w:p w14:paraId="1A981D80" w14:textId="77777777" w:rsidR="006E53A2" w:rsidRDefault="006E53A2" w:rsidP="006A0343">
      <w:pPr>
        <w:pStyle w:val="a1"/>
        <w:numPr>
          <w:ilvl w:val="1"/>
          <w:numId w:val="18"/>
        </w:numPr>
        <w:ind w:firstLineChars="0"/>
      </w:pPr>
      <w:r w:rsidRPr="006E53A2">
        <w:t>Id</w:t>
      </w:r>
      <w:r>
        <w:rPr>
          <w:rFonts w:hint="eastAsia"/>
        </w:rPr>
        <w:t>：命名空间唯一标识符</w:t>
      </w:r>
    </w:p>
    <w:p w14:paraId="58B06847" w14:textId="77777777" w:rsidR="006E53A2" w:rsidRDefault="006E53A2" w:rsidP="006A0343">
      <w:pPr>
        <w:pStyle w:val="a1"/>
        <w:numPr>
          <w:ilvl w:val="1"/>
          <w:numId w:val="18"/>
        </w:numPr>
        <w:ind w:firstLineChars="0"/>
      </w:pPr>
      <w:proofErr w:type="spellStart"/>
      <w:r w:rsidRPr="006E53A2">
        <w:t>parameterType</w:t>
      </w:r>
      <w:proofErr w:type="spellEnd"/>
      <w:r>
        <w:rPr>
          <w:rFonts w:hint="eastAsia"/>
        </w:rPr>
        <w:t>：输入参数类型</w:t>
      </w:r>
    </w:p>
    <w:p w14:paraId="029D4F27" w14:textId="77777777" w:rsidR="006E53A2" w:rsidRDefault="006E53A2" w:rsidP="006A0343">
      <w:pPr>
        <w:pStyle w:val="a1"/>
        <w:numPr>
          <w:ilvl w:val="1"/>
          <w:numId w:val="18"/>
        </w:numPr>
        <w:ind w:firstLineChars="0"/>
      </w:pPr>
      <w:proofErr w:type="spellStart"/>
      <w:r w:rsidRPr="006E53A2">
        <w:t>resultType</w:t>
      </w:r>
      <w:proofErr w:type="spellEnd"/>
      <w:r>
        <w:rPr>
          <w:rFonts w:hint="eastAsia"/>
        </w:rPr>
        <w:t>：输出参数类型</w:t>
      </w:r>
    </w:p>
    <w:p w14:paraId="67F23919" w14:textId="77777777" w:rsidR="006E53A2" w:rsidRDefault="006E53A2" w:rsidP="006A0343">
      <w:pPr>
        <w:pStyle w:val="a1"/>
        <w:numPr>
          <w:ilvl w:val="1"/>
          <w:numId w:val="18"/>
        </w:numPr>
        <w:ind w:firstLineChars="0"/>
      </w:pPr>
      <w:proofErr w:type="spellStart"/>
      <w:r w:rsidRPr="006E53A2">
        <w:t>resultMap</w:t>
      </w:r>
      <w:proofErr w:type="spellEnd"/>
      <w:r>
        <w:rPr>
          <w:rFonts w:hint="eastAsia"/>
        </w:rPr>
        <w:t>：结果映射</w:t>
      </w:r>
      <w:r w:rsidR="00074BB5">
        <w:rPr>
          <w:rFonts w:hint="eastAsia"/>
        </w:rPr>
        <w:t>，和</w:t>
      </w:r>
      <w:proofErr w:type="spellStart"/>
      <w:r w:rsidR="00074BB5" w:rsidRPr="006E53A2">
        <w:t>resultType</w:t>
      </w:r>
      <w:proofErr w:type="spellEnd"/>
      <w:r w:rsidR="00074BB5">
        <w:rPr>
          <w:rFonts w:hint="eastAsia"/>
        </w:rPr>
        <w:t>，不过返回的数据类型是自己定义的</w:t>
      </w:r>
    </w:p>
    <w:p w14:paraId="52855B2F" w14:textId="77777777" w:rsidR="006E53A2" w:rsidRDefault="006E53A2" w:rsidP="006A0343">
      <w:pPr>
        <w:pStyle w:val="a1"/>
        <w:numPr>
          <w:ilvl w:val="1"/>
          <w:numId w:val="18"/>
        </w:numPr>
        <w:ind w:firstLineChars="0"/>
      </w:pPr>
      <w:proofErr w:type="spellStart"/>
      <w:r w:rsidRPr="006E53A2">
        <w:t>flushCache</w:t>
      </w:r>
      <w:proofErr w:type="spellEnd"/>
      <w:r>
        <w:rPr>
          <w:rFonts w:hint="eastAsia"/>
        </w:rPr>
        <w:t>：是否清空缓存</w:t>
      </w:r>
    </w:p>
    <w:p w14:paraId="61080884" w14:textId="77777777" w:rsidR="00074BB5" w:rsidRDefault="006E53A2" w:rsidP="006A0343">
      <w:pPr>
        <w:pStyle w:val="a1"/>
        <w:numPr>
          <w:ilvl w:val="1"/>
          <w:numId w:val="18"/>
        </w:numPr>
        <w:ind w:firstLineChars="0"/>
      </w:pPr>
      <w:proofErr w:type="spellStart"/>
      <w:r w:rsidRPr="006E53A2">
        <w:t>statementType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使用的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类型，</w:t>
      </w:r>
      <w:r w:rsidRPr="006E53A2">
        <w:rPr>
          <w:rFonts w:hint="eastAsia"/>
        </w:rPr>
        <w:t>可选</w:t>
      </w:r>
      <w:r w:rsidRPr="006E53A2">
        <w:rPr>
          <w:rFonts w:hint="eastAsia"/>
        </w:rPr>
        <w:t xml:space="preserve"> STATEMENT</w:t>
      </w:r>
      <w:r w:rsidRPr="006E53A2">
        <w:rPr>
          <w:rFonts w:hint="eastAsia"/>
        </w:rPr>
        <w:t>，</w:t>
      </w:r>
      <w:r w:rsidRPr="006E53A2">
        <w:rPr>
          <w:rFonts w:hint="eastAsia"/>
        </w:rPr>
        <w:t xml:space="preserve">PREPARED </w:t>
      </w:r>
      <w:r w:rsidRPr="006E53A2">
        <w:rPr>
          <w:rFonts w:hint="eastAsia"/>
        </w:rPr>
        <w:t>或</w:t>
      </w:r>
      <w:r w:rsidRPr="006E53A2">
        <w:rPr>
          <w:rFonts w:hint="eastAsia"/>
        </w:rPr>
        <w:t xml:space="preserve"> CALLABLE</w:t>
      </w:r>
      <w:r>
        <w:rPr>
          <w:rFonts w:hint="eastAsia"/>
        </w:rPr>
        <w:t>，对应</w:t>
      </w:r>
      <w:r w:rsidRPr="006E53A2">
        <w:rPr>
          <w:rFonts w:hint="eastAsia"/>
        </w:rPr>
        <w:t>Statement</w:t>
      </w:r>
      <w:r w:rsidRPr="006E53A2">
        <w:rPr>
          <w:rFonts w:hint="eastAsia"/>
        </w:rPr>
        <w:t>，</w:t>
      </w:r>
      <w:proofErr w:type="spellStart"/>
      <w:r w:rsidRPr="006E53A2">
        <w:rPr>
          <w:rFonts w:hint="eastAsia"/>
        </w:rPr>
        <w:t>PreparedStatement</w:t>
      </w:r>
      <w:proofErr w:type="spellEnd"/>
      <w:r w:rsidRPr="006E53A2">
        <w:rPr>
          <w:rFonts w:hint="eastAsia"/>
        </w:rPr>
        <w:t xml:space="preserve"> </w:t>
      </w:r>
      <w:r w:rsidRPr="006E53A2">
        <w:rPr>
          <w:rFonts w:hint="eastAsia"/>
        </w:rPr>
        <w:t>或</w:t>
      </w:r>
      <w:r w:rsidRPr="006E53A2">
        <w:rPr>
          <w:rFonts w:hint="eastAsia"/>
        </w:rPr>
        <w:t xml:space="preserve"> </w:t>
      </w:r>
      <w:proofErr w:type="spellStart"/>
      <w:r w:rsidRPr="006E53A2">
        <w:rPr>
          <w:rFonts w:hint="eastAsia"/>
        </w:rPr>
        <w:t>CallableStatement</w:t>
      </w:r>
      <w:proofErr w:type="spellEnd"/>
      <w:r w:rsidRPr="006E53A2">
        <w:rPr>
          <w:rFonts w:hint="eastAsia"/>
        </w:rPr>
        <w:t>，默认值：</w:t>
      </w:r>
      <w:r w:rsidRPr="006E53A2">
        <w:rPr>
          <w:rFonts w:hint="eastAsia"/>
        </w:rPr>
        <w:t>PREPARED</w:t>
      </w:r>
    </w:p>
    <w:p w14:paraId="0C3BA61E" w14:textId="77777777" w:rsidR="00237D3A" w:rsidRDefault="00B63592" w:rsidP="00B63592">
      <w:pPr>
        <w:pStyle w:val="3"/>
        <w:spacing w:before="156" w:after="156"/>
      </w:pPr>
      <w:bookmarkStart w:id="52" w:name="_Toc40820320"/>
      <w:r>
        <w:lastRenderedPageBreak/>
        <w:t>I</w:t>
      </w:r>
      <w:r>
        <w:rPr>
          <w:rFonts w:hint="eastAsia"/>
        </w:rPr>
        <w:t>ns</w:t>
      </w:r>
      <w:r>
        <w:t>ert</w:t>
      </w:r>
      <w:r>
        <w:rPr>
          <w:rFonts w:hint="eastAsia"/>
        </w:rPr>
        <w:t>、</w:t>
      </w:r>
      <w:r>
        <w:rPr>
          <w:rFonts w:hint="eastAsia"/>
        </w:rPr>
        <w:t>update</w:t>
      </w:r>
      <w:r w:rsidR="00BD29A7">
        <w:rPr>
          <w:rFonts w:hint="eastAsia"/>
        </w:rPr>
        <w:t>和</w:t>
      </w:r>
      <w:r w:rsidR="00BD29A7">
        <w:rPr>
          <w:rFonts w:hint="eastAsia"/>
        </w:rPr>
        <w:t>de</w:t>
      </w:r>
      <w:r w:rsidR="00BD29A7">
        <w:t>lete</w:t>
      </w:r>
      <w:bookmarkEnd w:id="52"/>
    </w:p>
    <w:p w14:paraId="67609188" w14:textId="77777777" w:rsidR="00BD29A7" w:rsidRDefault="00A95DE4" w:rsidP="006A0343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常用参数设置</w:t>
      </w:r>
    </w:p>
    <w:p w14:paraId="7EBBF6ED" w14:textId="77777777" w:rsidR="00A95DE4" w:rsidRDefault="00A95DE4" w:rsidP="006A0343">
      <w:pPr>
        <w:pStyle w:val="a1"/>
        <w:numPr>
          <w:ilvl w:val="1"/>
          <w:numId w:val="19"/>
        </w:numPr>
        <w:ind w:firstLineChars="0"/>
      </w:pPr>
      <w:r>
        <w:rPr>
          <w:noProof/>
        </w:rPr>
        <w:drawing>
          <wp:inline distT="0" distB="0" distL="0" distR="0" wp14:anchorId="434A0F4D" wp14:editId="0B39C834">
            <wp:extent cx="1884459" cy="3117434"/>
            <wp:effectExtent l="0" t="0" r="190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3629" cy="31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F137" w14:textId="77777777" w:rsidR="00A95DE4" w:rsidRDefault="001D5D88" w:rsidP="006A0343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操作</w:t>
      </w:r>
    </w:p>
    <w:p w14:paraId="01BE7C10" w14:textId="77777777" w:rsidR="001D5D88" w:rsidRDefault="001D5D88" w:rsidP="006A0343">
      <w:pPr>
        <w:pStyle w:val="a1"/>
        <w:numPr>
          <w:ilvl w:val="1"/>
          <w:numId w:val="19"/>
        </w:numPr>
        <w:ind w:firstLineChars="0"/>
      </w:pPr>
      <w:r>
        <w:rPr>
          <w:noProof/>
        </w:rPr>
        <w:drawing>
          <wp:inline distT="0" distB="0" distL="0" distR="0" wp14:anchorId="42C23474" wp14:editId="2F631D82">
            <wp:extent cx="2981739" cy="2478106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589" cy="250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2451" w14:textId="77777777" w:rsidR="001D5D88" w:rsidRDefault="00C973A3" w:rsidP="006A0343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</w:t>
      </w:r>
      <w:r>
        <w:t>pdata</w:t>
      </w:r>
      <w:proofErr w:type="spellEnd"/>
      <w:r>
        <w:rPr>
          <w:rFonts w:hint="eastAsia"/>
        </w:rPr>
        <w:t>操作时返回数据的主键</w:t>
      </w:r>
    </w:p>
    <w:p w14:paraId="313FFB3D" w14:textId="77777777" w:rsidR="00C973A3" w:rsidRDefault="00C973A3" w:rsidP="006A0343">
      <w:pPr>
        <w:pStyle w:val="a1"/>
        <w:numPr>
          <w:ilvl w:val="1"/>
          <w:numId w:val="19"/>
        </w:numPr>
        <w:ind w:firstLineChars="0"/>
      </w:pPr>
      <w:r>
        <w:rPr>
          <w:noProof/>
        </w:rPr>
        <w:drawing>
          <wp:inline distT="0" distB="0" distL="0" distR="0" wp14:anchorId="086FD620" wp14:editId="4576518E">
            <wp:extent cx="3514476" cy="98078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46483" cy="9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2C63" w14:textId="77777777" w:rsidR="00C973A3" w:rsidRDefault="00C973A3" w:rsidP="006A0343">
      <w:pPr>
        <w:pStyle w:val="a1"/>
        <w:numPr>
          <w:ilvl w:val="1"/>
          <w:numId w:val="19"/>
        </w:numPr>
        <w:ind w:firstLineChars="0"/>
      </w:pPr>
      <w:proofErr w:type="spellStart"/>
      <w:r w:rsidRPr="00C973A3">
        <w:t>useGeneratedKeys</w:t>
      </w:r>
      <w:proofErr w:type="spellEnd"/>
      <w:r>
        <w:rPr>
          <w:rFonts w:hint="eastAsia"/>
        </w:rPr>
        <w:t>：调用</w:t>
      </w:r>
      <w:r>
        <w:rPr>
          <w:rFonts w:hint="eastAsia"/>
        </w:rPr>
        <w:t>J</w:t>
      </w:r>
      <w:r>
        <w:t>DBC</w:t>
      </w:r>
      <w:r w:rsidRPr="00C973A3">
        <w:rPr>
          <w:rFonts w:hint="eastAsia"/>
        </w:rPr>
        <w:t>的</w:t>
      </w:r>
      <w:proofErr w:type="spellStart"/>
      <w:r w:rsidRPr="00C973A3">
        <w:rPr>
          <w:rFonts w:hint="eastAsia"/>
        </w:rPr>
        <w:t>getGeneratedKeys</w:t>
      </w:r>
      <w:proofErr w:type="spellEnd"/>
      <w:r w:rsidRPr="00C973A3">
        <w:rPr>
          <w:rFonts w:hint="eastAsia"/>
        </w:rPr>
        <w:t>方法来取出由数据库内部生成的主键</w:t>
      </w:r>
    </w:p>
    <w:p w14:paraId="6231CFBB" w14:textId="77777777" w:rsidR="00C973A3" w:rsidRDefault="00C973A3" w:rsidP="006A0343">
      <w:pPr>
        <w:pStyle w:val="a1"/>
        <w:numPr>
          <w:ilvl w:val="1"/>
          <w:numId w:val="19"/>
        </w:numPr>
        <w:ind w:firstLineChars="0"/>
      </w:pPr>
      <w:proofErr w:type="spellStart"/>
      <w:r w:rsidRPr="00C973A3">
        <w:lastRenderedPageBreak/>
        <w:t>keyProperty</w:t>
      </w:r>
      <w:proofErr w:type="spellEnd"/>
      <w:r>
        <w:rPr>
          <w:rFonts w:hint="eastAsia"/>
        </w:rPr>
        <w:t>：</w:t>
      </w:r>
      <w:r w:rsidRPr="00C973A3">
        <w:rPr>
          <w:rFonts w:hint="eastAsia"/>
        </w:rPr>
        <w:t>指定能够唯一识别对象的属性</w:t>
      </w:r>
    </w:p>
    <w:p w14:paraId="2BFB219C" w14:textId="77777777" w:rsidR="00C973A3" w:rsidRDefault="00C973A3" w:rsidP="006A0343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多行操作，输入参数是一个列表</w:t>
      </w:r>
    </w:p>
    <w:p w14:paraId="5C452DFE" w14:textId="77777777" w:rsidR="00C973A3" w:rsidRPr="00BD29A7" w:rsidRDefault="00C973A3" w:rsidP="006A0343">
      <w:pPr>
        <w:pStyle w:val="a1"/>
        <w:numPr>
          <w:ilvl w:val="1"/>
          <w:numId w:val="19"/>
        </w:numPr>
        <w:ind w:firstLineChars="0"/>
      </w:pPr>
      <w:r>
        <w:rPr>
          <w:noProof/>
        </w:rPr>
        <w:drawing>
          <wp:inline distT="0" distB="0" distL="0" distR="0" wp14:anchorId="67239CCF" wp14:editId="5C43A470">
            <wp:extent cx="4686659" cy="1325243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564" cy="133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5EAF" w14:textId="77777777" w:rsidR="00B63592" w:rsidRDefault="00821D0E" w:rsidP="00821D0E">
      <w:pPr>
        <w:pStyle w:val="3"/>
        <w:spacing w:before="156" w:after="156"/>
      </w:pPr>
      <w:bookmarkStart w:id="53" w:name="_Toc40820321"/>
      <w:proofErr w:type="spellStart"/>
      <w:r>
        <w:t>s</w:t>
      </w:r>
      <w:r>
        <w:rPr>
          <w:rFonts w:hint="eastAsia"/>
        </w:rPr>
        <w:t>q</w:t>
      </w:r>
      <w:r>
        <w:t>l</w:t>
      </w:r>
      <w:bookmarkEnd w:id="53"/>
      <w:proofErr w:type="spellEnd"/>
    </w:p>
    <w:p w14:paraId="26F7519E" w14:textId="77777777" w:rsidR="00821D0E" w:rsidRPr="00821D0E" w:rsidRDefault="00EA6E52" w:rsidP="00821D0E">
      <w:pPr>
        <w:pStyle w:val="a1"/>
        <w:ind w:firstLine="360"/>
      </w:pPr>
      <w:r>
        <w:rPr>
          <w:noProof/>
        </w:rPr>
        <w:drawing>
          <wp:inline distT="0" distB="0" distL="0" distR="0" wp14:anchorId="2A084477" wp14:editId="1A3752AA">
            <wp:extent cx="5760085" cy="247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DF67" w14:textId="77777777" w:rsidR="00821D0E" w:rsidRDefault="00EA6E52" w:rsidP="00B63592">
      <w:pPr>
        <w:pStyle w:val="a1"/>
        <w:ind w:firstLine="360"/>
      </w:pPr>
      <w:r>
        <w:rPr>
          <w:noProof/>
        </w:rPr>
        <w:drawing>
          <wp:inline distT="0" distB="0" distL="0" distR="0" wp14:anchorId="576AF788" wp14:editId="3DA709F4">
            <wp:extent cx="5760085" cy="1403985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7DC8" w14:textId="77777777" w:rsidR="00821D0E" w:rsidRDefault="00EA6E52" w:rsidP="00B63592">
      <w:pPr>
        <w:pStyle w:val="a1"/>
        <w:ind w:firstLine="360"/>
      </w:pPr>
      <w:r>
        <w:rPr>
          <w:rFonts w:hint="eastAsia"/>
        </w:rPr>
        <w:t>等价于</w:t>
      </w:r>
      <w:r>
        <w:rPr>
          <w:rFonts w:hint="eastAsia"/>
        </w:rPr>
        <w:t>s</w:t>
      </w:r>
      <w:r>
        <w:t>elect t1.id t</w:t>
      </w:r>
      <w:proofErr w:type="gramStart"/>
      <w:r>
        <w:t>1.username</w:t>
      </w:r>
      <w:proofErr w:type="gramEnd"/>
      <w:r>
        <w:t>,t1.password,t2.id,….</w:t>
      </w:r>
    </w:p>
    <w:p w14:paraId="31835C2A" w14:textId="77777777" w:rsidR="00A72661" w:rsidRDefault="00A72661" w:rsidP="00A72661">
      <w:pPr>
        <w:pStyle w:val="3"/>
        <w:spacing w:before="156" w:after="156"/>
      </w:pPr>
      <w:bookmarkStart w:id="54" w:name="_Toc40820322"/>
      <w:proofErr w:type="spellStart"/>
      <w:r w:rsidRPr="006E53A2">
        <w:t>resultMap</w:t>
      </w:r>
      <w:proofErr w:type="spellEnd"/>
      <w:r>
        <w:rPr>
          <w:rFonts w:hint="eastAsia"/>
        </w:rPr>
        <w:t>的简单使用</w:t>
      </w:r>
      <w:bookmarkEnd w:id="54"/>
    </w:p>
    <w:p w14:paraId="17739080" w14:textId="77777777" w:rsidR="00A72661" w:rsidRDefault="007E4705" w:rsidP="00A72661">
      <w:pPr>
        <w:pStyle w:val="a1"/>
        <w:ind w:firstLine="360"/>
      </w:pPr>
      <w:r>
        <w:rPr>
          <w:rFonts w:hint="eastAsia"/>
        </w:rPr>
        <w:t>如果使用</w:t>
      </w:r>
      <w:r w:rsidR="00231BC6">
        <w:rPr>
          <w:rFonts w:hint="eastAsia"/>
        </w:rPr>
        <w:t>Java</w:t>
      </w:r>
      <w:r w:rsidR="00231BC6">
        <w:t>Bean</w:t>
      </w:r>
      <w:r w:rsidR="00231BC6">
        <w:rPr>
          <w:rFonts w:hint="eastAsia"/>
        </w:rPr>
        <w:t>获取</w:t>
      </w:r>
      <w:r w:rsidR="00231BC6">
        <w:rPr>
          <w:rFonts w:hint="eastAsia"/>
        </w:rPr>
        <w:t>P</w:t>
      </w:r>
      <w:r w:rsidR="00231BC6">
        <w:t>OJO</w:t>
      </w:r>
      <w:r w:rsidR="00231BC6">
        <w:rPr>
          <w:rFonts w:hint="eastAsia"/>
        </w:rPr>
        <w:t>作为领域模型</w:t>
      </w:r>
      <w:r w:rsidR="00231BC6">
        <w:rPr>
          <w:rFonts w:hint="eastAsia"/>
        </w:rPr>
        <w:t>(</w:t>
      </w:r>
      <w:r w:rsidR="00231BC6">
        <w:rPr>
          <w:rFonts w:hint="eastAsia"/>
        </w:rPr>
        <w:t>返回类型</w:t>
      </w:r>
      <w:r w:rsidR="00231BC6">
        <w:t>)</w:t>
      </w:r>
      <w:r w:rsidR="00231BC6">
        <w:rPr>
          <w:rFonts w:hint="eastAsia"/>
        </w:rPr>
        <w:t>，需要先创建相应类</w:t>
      </w:r>
    </w:p>
    <w:p w14:paraId="477B3ECA" w14:textId="77777777" w:rsidR="00231BC6" w:rsidRDefault="00231BC6" w:rsidP="00A72661">
      <w:pPr>
        <w:pStyle w:val="a1"/>
        <w:ind w:firstLine="360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4C359E8C" wp14:editId="40103095">
                <wp:extent cx="5685183" cy="2679065"/>
                <wp:effectExtent l="0" t="0" r="0" b="6985"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183" cy="2679065"/>
                          <a:chOff x="0" y="0"/>
                          <a:chExt cx="5685183" cy="267906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290" cy="267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10463" y="779228"/>
                            <a:ext cx="3474720" cy="778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362099" id="组合 28" o:spid="_x0000_s1026" style="width:447.65pt;height:210.95pt;mso-position-horizontal-relative:char;mso-position-vertical-relative:line" coordsize="56851,26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">
                <v:shape id="图片 26" o:spid="_x0000_s1027" type="#_x0000_t75" style="position:absolute;width:21932;height:26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">
                  <v:imagedata r:id="rId42" o:title=""/>
                </v:shape>
                <v:shape id="图片 27" o:spid="_x0000_s1028" type="#_x0000_t75" style="position:absolute;left:22104;top:7792;width:34747;height:7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">
                  <v:imagedata r:id="rId43" o:title=""/>
                </v:shape>
                <w10:anchorlock/>
              </v:group>
            </w:pict>
          </mc:Fallback>
        </mc:AlternateContent>
      </w:r>
    </w:p>
    <w:p w14:paraId="5E249F60" w14:textId="77777777" w:rsidR="00231BC6" w:rsidRDefault="00231BC6" w:rsidP="00A72661">
      <w:pPr>
        <w:pStyle w:val="a1"/>
        <w:ind w:firstLine="360"/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re</w:t>
      </w:r>
      <w:r>
        <w:rPr>
          <w:noProof/>
        </w:rPr>
        <w:t>sultMap</w:t>
      </w:r>
    </w:p>
    <w:p w14:paraId="3E031777" w14:textId="77777777" w:rsidR="00231BC6" w:rsidRDefault="00231BC6" w:rsidP="00A72661">
      <w:pPr>
        <w:pStyle w:val="a1"/>
        <w:ind w:firstLine="360"/>
        <w:rPr>
          <w:noProof/>
        </w:rPr>
      </w:pPr>
      <w:r>
        <w:rPr>
          <w:noProof/>
        </w:rPr>
        <w:lastRenderedPageBreak/>
        <w:drawing>
          <wp:inline distT="0" distB="0" distL="0" distR="0" wp14:anchorId="4824A828" wp14:editId="4153F32D">
            <wp:extent cx="3816626" cy="965295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50830" cy="9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1829" w14:textId="77777777" w:rsidR="00231BC6" w:rsidRDefault="00231BC6" w:rsidP="00A72661">
      <w:pPr>
        <w:pStyle w:val="a1"/>
        <w:ind w:firstLine="360"/>
        <w:rPr>
          <w:noProof/>
        </w:rPr>
      </w:pPr>
      <w:r>
        <w:rPr>
          <w:noProof/>
        </w:rPr>
        <w:drawing>
          <wp:inline distT="0" distB="0" distL="0" distR="0" wp14:anchorId="4CA4EDB9" wp14:editId="6E40AD05">
            <wp:extent cx="3864334" cy="991994"/>
            <wp:effectExtent l="0" t="0" r="317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01537" cy="10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BC6">
        <w:rPr>
          <w:noProof/>
        </w:rPr>
        <w:t xml:space="preserve"> </w:t>
      </w:r>
    </w:p>
    <w:p w14:paraId="26B38DE6" w14:textId="77777777" w:rsidR="004C0314" w:rsidRDefault="004C0314" w:rsidP="004C0314">
      <w:pPr>
        <w:pStyle w:val="3"/>
        <w:spacing w:before="156" w:after="156"/>
      </w:pPr>
      <w:bookmarkStart w:id="55" w:name="_Toc40820323"/>
      <w:r>
        <w:rPr>
          <w:rFonts w:hint="eastAsia"/>
        </w:rPr>
        <w:t>动态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语句生成</w:t>
      </w:r>
      <w:bookmarkEnd w:id="55"/>
    </w:p>
    <w:p w14:paraId="51578273" w14:textId="77777777" w:rsidR="004C0314" w:rsidRDefault="004C0314" w:rsidP="006A0343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&lt;</w:t>
      </w:r>
      <w:r>
        <w:t>if test=</w:t>
      </w:r>
      <w:r>
        <w:rPr>
          <w:rFonts w:hint="eastAsia"/>
        </w:rPr>
        <w:t>“”</w:t>
      </w:r>
      <w:r>
        <w:t xml:space="preserve">&gt; </w:t>
      </w:r>
      <w:proofErr w:type="spellStart"/>
      <w: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>&lt;/if&gt;</w:t>
      </w:r>
    </w:p>
    <w:p w14:paraId="25346413" w14:textId="77777777" w:rsidR="004C0314" w:rsidRDefault="004C0314" w:rsidP="006A0343">
      <w:pPr>
        <w:pStyle w:val="a1"/>
        <w:numPr>
          <w:ilvl w:val="1"/>
          <w:numId w:val="2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内的判断条件成立，才生成相应的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</w:t>
      </w:r>
    </w:p>
    <w:p w14:paraId="65EFEEC3" w14:textId="77777777" w:rsidR="004C0314" w:rsidRDefault="004C0314" w:rsidP="006A0343">
      <w:pPr>
        <w:pStyle w:val="a1"/>
        <w:numPr>
          <w:ilvl w:val="1"/>
          <w:numId w:val="20"/>
        </w:numPr>
        <w:ind w:firstLineChars="0"/>
      </w:pPr>
      <w:r>
        <w:rPr>
          <w:noProof/>
        </w:rPr>
        <w:drawing>
          <wp:inline distT="0" distB="0" distL="0" distR="0" wp14:anchorId="423A785A" wp14:editId="5827DEF3">
            <wp:extent cx="2464904" cy="1865171"/>
            <wp:effectExtent l="0" t="0" r="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75516" cy="18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A214" w14:textId="77777777" w:rsidR="004C0314" w:rsidRDefault="004C0314" w:rsidP="006A0343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&lt;</w:t>
      </w:r>
      <w:r w:rsidRPr="004C0314">
        <w:t xml:space="preserve"> trim </w:t>
      </w:r>
      <w:r>
        <w:t>&gt;</w:t>
      </w:r>
      <w:r>
        <w:rPr>
          <w:rFonts w:hint="eastAsia"/>
        </w:rPr>
        <w:t>在</w:t>
      </w:r>
      <w:r>
        <w:rPr>
          <w:rFonts w:hint="eastAsia"/>
        </w:rPr>
        <w:t>&lt;</w:t>
      </w:r>
      <w:r>
        <w:t>if&gt;</w:t>
      </w:r>
      <w:r>
        <w:rPr>
          <w:rFonts w:hint="eastAsia"/>
        </w:rPr>
        <w:t>的基础上增加一些处理操作</w:t>
      </w:r>
    </w:p>
    <w:p w14:paraId="7A01C10A" w14:textId="77777777" w:rsidR="004C0314" w:rsidRDefault="004C0314" w:rsidP="006A0343">
      <w:pPr>
        <w:pStyle w:val="a1"/>
        <w:numPr>
          <w:ilvl w:val="1"/>
          <w:numId w:val="20"/>
        </w:numPr>
        <w:ind w:firstLineChars="0"/>
      </w:pPr>
      <w:r w:rsidRPr="004C0314">
        <w:t>Prefix</w:t>
      </w:r>
      <w:r>
        <w:rPr>
          <w:rFonts w:hint="eastAsia"/>
        </w:rPr>
        <w:t>：整个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语句前加上前缀</w:t>
      </w:r>
    </w:p>
    <w:p w14:paraId="30578C6D" w14:textId="77777777" w:rsidR="004C0314" w:rsidRDefault="004C0314" w:rsidP="006A0343">
      <w:pPr>
        <w:pStyle w:val="a1"/>
        <w:numPr>
          <w:ilvl w:val="1"/>
          <w:numId w:val="20"/>
        </w:numPr>
        <w:ind w:firstLineChars="0"/>
      </w:pPr>
      <w:r w:rsidRPr="004C0314">
        <w:t>Suffix</w:t>
      </w:r>
      <w:r>
        <w:rPr>
          <w:rFonts w:hint="eastAsia"/>
        </w:rPr>
        <w:t>：加后缀</w:t>
      </w:r>
    </w:p>
    <w:p w14:paraId="29B30BBD" w14:textId="77777777" w:rsidR="004C0314" w:rsidRDefault="004C0314" w:rsidP="006A0343">
      <w:pPr>
        <w:pStyle w:val="a1"/>
        <w:numPr>
          <w:ilvl w:val="1"/>
          <w:numId w:val="20"/>
        </w:numPr>
        <w:ind w:firstLineChars="0"/>
      </w:pPr>
      <w:proofErr w:type="spellStart"/>
      <w:r w:rsidRPr="004C0314">
        <w:t>prefixOverrides</w:t>
      </w:r>
      <w:proofErr w:type="spellEnd"/>
      <w:r>
        <w:rPr>
          <w:rFonts w:hint="eastAsia"/>
        </w:rPr>
        <w:t>：去除整个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语句前面的某个字符或关键字</w:t>
      </w:r>
    </w:p>
    <w:p w14:paraId="54D618D7" w14:textId="77777777" w:rsidR="004C0314" w:rsidRDefault="004C0314" w:rsidP="006A0343">
      <w:pPr>
        <w:pStyle w:val="a1"/>
        <w:numPr>
          <w:ilvl w:val="1"/>
          <w:numId w:val="20"/>
        </w:numPr>
        <w:ind w:firstLineChars="0"/>
      </w:pPr>
      <w:proofErr w:type="spellStart"/>
      <w:r w:rsidRPr="004C0314">
        <w:t>suffixOverrides</w:t>
      </w:r>
      <w:proofErr w:type="spellEnd"/>
      <w:r>
        <w:rPr>
          <w:rFonts w:hint="eastAsia"/>
        </w:rPr>
        <w:t>：去除整个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语句后面的某个字符或关键字</w:t>
      </w:r>
    </w:p>
    <w:p w14:paraId="3483DF60" w14:textId="77777777" w:rsidR="00325226" w:rsidRDefault="00325226" w:rsidP="006A0343">
      <w:pPr>
        <w:pStyle w:val="a1"/>
        <w:numPr>
          <w:ilvl w:val="1"/>
          <w:numId w:val="20"/>
        </w:numPr>
        <w:ind w:firstLineChars="0"/>
      </w:pPr>
      <w:r>
        <w:rPr>
          <w:noProof/>
        </w:rPr>
        <w:drawing>
          <wp:inline distT="0" distB="0" distL="0" distR="0" wp14:anchorId="0CA0EA58" wp14:editId="144AF22F">
            <wp:extent cx="2902226" cy="1634197"/>
            <wp:effectExtent l="0" t="0" r="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27229" cy="16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129C" w14:textId="4584FF67" w:rsidR="003235D3" w:rsidRDefault="003235D3">
      <w:pPr>
        <w:widowControl/>
        <w:jc w:val="left"/>
        <w:rPr>
          <w:sz w:val="24"/>
          <w:szCs w:val="24"/>
        </w:rPr>
      </w:pPr>
      <w:r>
        <w:br w:type="page"/>
      </w:r>
    </w:p>
    <w:p w14:paraId="1A46DA94" w14:textId="3553B7DD" w:rsidR="003E22C9" w:rsidRDefault="003235D3" w:rsidP="003235D3">
      <w:pPr>
        <w:pStyle w:val="1"/>
        <w:spacing w:after="312"/>
      </w:pPr>
      <w:proofErr w:type="spellStart"/>
      <w:r>
        <w:rPr>
          <w:rFonts w:hint="eastAsia"/>
        </w:rPr>
        <w:lastRenderedPageBreak/>
        <w:t>Mon</w:t>
      </w:r>
      <w:r>
        <w:t>godb</w:t>
      </w:r>
      <w:proofErr w:type="spellEnd"/>
    </w:p>
    <w:p w14:paraId="67C17B84" w14:textId="0154655D" w:rsidR="003235D3" w:rsidRDefault="00491EC3" w:rsidP="003235D3">
      <w:pPr>
        <w:pStyle w:val="2"/>
        <w:spacing w:before="156" w:after="156"/>
      </w:pPr>
      <w:r>
        <w:rPr>
          <w:rFonts w:hint="eastAsia"/>
        </w:rPr>
        <w:t>基本介绍</w:t>
      </w:r>
    </w:p>
    <w:p w14:paraId="1631266C" w14:textId="51C18B9A" w:rsidR="003235D3" w:rsidRDefault="00FC4FBD" w:rsidP="006A0343">
      <w:pPr>
        <w:pStyle w:val="a1"/>
        <w:numPr>
          <w:ilvl w:val="0"/>
          <w:numId w:val="37"/>
        </w:numPr>
        <w:ind w:firstLineChars="0"/>
      </w:pPr>
      <w:r>
        <w:rPr>
          <w:rFonts w:hint="eastAsia"/>
        </w:rPr>
        <w:t>No</w:t>
      </w:r>
      <w:r>
        <w:t>SQL</w:t>
      </w:r>
      <w:r>
        <w:rPr>
          <w:rFonts w:hint="eastAsia"/>
        </w:rPr>
        <w:t>数据库</w:t>
      </w:r>
    </w:p>
    <w:p w14:paraId="09158584" w14:textId="01BE39D3" w:rsidR="00FC4FBD" w:rsidRDefault="00FC4FBD" w:rsidP="006A0343">
      <w:pPr>
        <w:pStyle w:val="a1"/>
        <w:numPr>
          <w:ilvl w:val="0"/>
          <w:numId w:val="37"/>
        </w:numPr>
        <w:ind w:firstLineChars="0"/>
      </w:pPr>
      <w:r>
        <w:rPr>
          <w:rFonts w:hint="eastAsia"/>
        </w:rPr>
        <w:t>数据以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字典</w:t>
      </w:r>
      <w:r w:rsidR="00F17051">
        <w:rPr>
          <w:rFonts w:hint="eastAsia"/>
        </w:rPr>
        <w:t>(</w:t>
      </w:r>
      <w:r w:rsidR="00F17051">
        <w:rPr>
          <w:rFonts w:hint="eastAsia"/>
        </w:rPr>
        <w:t>文档</w:t>
      </w:r>
      <w:r w:rsidR="00F17051">
        <w:t>)</w:t>
      </w:r>
      <w:r>
        <w:rPr>
          <w:rFonts w:hint="eastAsia"/>
        </w:rPr>
        <w:t>的形式存储，并不要求同一个表中的记录都有相同的字段和字段类型，没有固定的模式，便于横向扩展</w:t>
      </w:r>
    </w:p>
    <w:p w14:paraId="657A1CFD" w14:textId="1DC15B88" w:rsidR="00FE403F" w:rsidRDefault="00FE403F" w:rsidP="006A0343">
      <w:pPr>
        <w:pStyle w:val="a1"/>
        <w:numPr>
          <w:ilvl w:val="0"/>
          <w:numId w:val="37"/>
        </w:numPr>
        <w:ind w:firstLineChars="0"/>
      </w:pPr>
      <w:r>
        <w:rPr>
          <w:rFonts w:hint="eastAsia"/>
        </w:rPr>
        <w:t>任何字段都可以设置索引</w:t>
      </w:r>
    </w:p>
    <w:p w14:paraId="1DE13378" w14:textId="4E6C4B33" w:rsidR="00491EC3" w:rsidRDefault="00491EC3" w:rsidP="006A0343">
      <w:pPr>
        <w:pStyle w:val="a1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Mo</w:t>
      </w:r>
      <w:r>
        <w:t>ngodb</w:t>
      </w:r>
      <w:proofErr w:type="spellEnd"/>
      <w:r>
        <w:rPr>
          <w:rFonts w:hint="eastAsia"/>
        </w:rPr>
        <w:t>中的基本概念</w:t>
      </w:r>
    </w:p>
    <w:p w14:paraId="2B8DCFBA" w14:textId="1B478DEA" w:rsidR="00491EC3" w:rsidRDefault="00491EC3" w:rsidP="006A0343">
      <w:pPr>
        <w:pStyle w:val="a1"/>
        <w:numPr>
          <w:ilvl w:val="1"/>
          <w:numId w:val="37"/>
        </w:numPr>
        <w:ind w:firstLineChars="0"/>
      </w:pPr>
      <w:r>
        <w:rPr>
          <w:noProof/>
        </w:rPr>
        <w:drawing>
          <wp:inline distT="0" distB="0" distL="0" distR="0" wp14:anchorId="1FD0C707" wp14:editId="439CDCDB">
            <wp:extent cx="4415781" cy="2091301"/>
            <wp:effectExtent l="0" t="0" r="4445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60018" cy="211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F8FD" w14:textId="692E11D5" w:rsidR="00F17051" w:rsidRDefault="00F17051" w:rsidP="006A0343">
      <w:pPr>
        <w:pStyle w:val="a1"/>
        <w:numPr>
          <w:ilvl w:val="1"/>
          <w:numId w:val="37"/>
        </w:numPr>
        <w:ind w:firstLineChars="0"/>
      </w:pPr>
      <w:r>
        <w:rPr>
          <w:rFonts w:hint="eastAsia"/>
        </w:rPr>
        <w:t>区分大小写，</w:t>
      </w:r>
      <w:r w:rsidRPr="00F17051">
        <w:rPr>
          <w:rFonts w:hint="eastAsia"/>
        </w:rPr>
        <w:t>文档的键是字符串</w:t>
      </w:r>
    </w:p>
    <w:p w14:paraId="250F1383" w14:textId="77777777" w:rsidR="00491EC3" w:rsidRDefault="00491EC3" w:rsidP="006A0343">
      <w:pPr>
        <w:pStyle w:val="a1"/>
        <w:numPr>
          <w:ilvl w:val="0"/>
          <w:numId w:val="37"/>
        </w:numPr>
        <w:ind w:firstLineChars="0"/>
      </w:pPr>
    </w:p>
    <w:p w14:paraId="4F2A40EB" w14:textId="25CB4D97" w:rsidR="00FC4FBD" w:rsidRDefault="0021058C" w:rsidP="0021058C">
      <w:pPr>
        <w:pStyle w:val="2"/>
        <w:spacing w:before="156" w:after="156"/>
      </w:pPr>
      <w:r>
        <w:rPr>
          <w:rFonts w:hint="eastAsia"/>
        </w:rPr>
        <w:t>基本使用</w:t>
      </w:r>
    </w:p>
    <w:p w14:paraId="036C652A" w14:textId="42B6F0A8" w:rsidR="00820AF4" w:rsidRDefault="00820AF4" w:rsidP="006A0343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启动服务器</w:t>
      </w:r>
    </w:p>
    <w:p w14:paraId="7F3B293B" w14:textId="5BBA2B13" w:rsidR="00820AF4" w:rsidRDefault="00820AF4" w:rsidP="006A0343">
      <w:pPr>
        <w:pStyle w:val="a1"/>
        <w:numPr>
          <w:ilvl w:val="1"/>
          <w:numId w:val="38"/>
        </w:numPr>
        <w:ind w:firstLineChars="0"/>
      </w:pPr>
      <w:proofErr w:type="spellStart"/>
      <w:r w:rsidRPr="00820AF4">
        <w:t>mongod</w:t>
      </w:r>
      <w:proofErr w:type="spellEnd"/>
      <w:r w:rsidRPr="00820AF4">
        <w:t xml:space="preserve"> --</w:t>
      </w:r>
      <w:proofErr w:type="spellStart"/>
      <w:r w:rsidRPr="00820AF4">
        <w:t>dbpath</w:t>
      </w:r>
      <w:proofErr w:type="spellEnd"/>
      <w:r w:rsidRPr="00820AF4">
        <w:t xml:space="preserve"> D:\Mongodb\data\db</w:t>
      </w:r>
    </w:p>
    <w:p w14:paraId="101351AB" w14:textId="65921B3C" w:rsidR="00820AF4" w:rsidRDefault="00820AF4" w:rsidP="006A0343">
      <w:pPr>
        <w:pStyle w:val="a1"/>
        <w:numPr>
          <w:ilvl w:val="2"/>
          <w:numId w:val="38"/>
        </w:numPr>
        <w:ind w:firstLineChars="0"/>
      </w:pPr>
      <w:r>
        <w:rPr>
          <w:rFonts w:hint="eastAsia"/>
        </w:rPr>
        <w:t>需要指定数据存储路径，有默认值</w:t>
      </w:r>
    </w:p>
    <w:p w14:paraId="312BC00A" w14:textId="73253948" w:rsidR="00F31D26" w:rsidRDefault="00F31D26" w:rsidP="006A0343">
      <w:pPr>
        <w:pStyle w:val="a1"/>
        <w:numPr>
          <w:ilvl w:val="1"/>
          <w:numId w:val="38"/>
        </w:numPr>
        <w:ind w:firstLineChars="0"/>
      </w:pPr>
      <w:r>
        <w:rPr>
          <w:rFonts w:hint="eastAsia"/>
        </w:rPr>
        <w:t>也可以通过安装</w:t>
      </w:r>
      <w:r w:rsidRPr="00F31D26">
        <w:rPr>
          <w:rFonts w:hint="eastAsia"/>
        </w:rPr>
        <w:t>MongoDB</w:t>
      </w:r>
      <w:r w:rsidRPr="00F31D26">
        <w:rPr>
          <w:rFonts w:hint="eastAsia"/>
        </w:rPr>
        <w:t>服务</w:t>
      </w:r>
      <w:r>
        <w:rPr>
          <w:rFonts w:hint="eastAsia"/>
        </w:rPr>
        <w:t>的方式启动，这种方式可以启动多个不同的服务</w:t>
      </w:r>
    </w:p>
    <w:p w14:paraId="362337C1" w14:textId="6982A830" w:rsidR="00F31D26" w:rsidRDefault="00F31D26" w:rsidP="006A0343">
      <w:pPr>
        <w:pStyle w:val="a1"/>
        <w:numPr>
          <w:ilvl w:val="2"/>
          <w:numId w:val="38"/>
        </w:numPr>
        <w:ind w:firstLineChars="0"/>
      </w:pPr>
      <w:proofErr w:type="spellStart"/>
      <w:r w:rsidRPr="00F31D26">
        <w:t>mongod</w:t>
      </w:r>
      <w:proofErr w:type="spellEnd"/>
      <w:r w:rsidRPr="00F31D26">
        <w:t xml:space="preserve"> --config "C:\mongodb\mongod.cfg" </w:t>
      </w:r>
      <w:r>
        <w:rPr>
          <w:rFonts w:hint="eastAsia"/>
        </w:rPr>
        <w:t>--</w:t>
      </w:r>
      <w:proofErr w:type="spellStart"/>
      <w:r w:rsidRPr="00F31D26">
        <w:t>serviceName</w:t>
      </w:r>
      <w:proofErr w:type="spellEnd"/>
      <w:r w:rsidRPr="00F31D26">
        <w:t xml:space="preserve"> "MongoDB"</w:t>
      </w:r>
      <w:r>
        <w:t xml:space="preserve"> </w:t>
      </w:r>
      <w:r>
        <w:rPr>
          <w:rFonts w:hint="eastAsia"/>
        </w:rPr>
        <w:t>--</w:t>
      </w:r>
      <w:r w:rsidRPr="00F31D26">
        <w:t>install</w:t>
      </w:r>
      <w:r>
        <w:tab/>
      </w:r>
      <w:r>
        <w:tab/>
      </w:r>
      <w:r>
        <w:rPr>
          <w:rFonts w:hint="eastAsia"/>
        </w:rPr>
        <w:t>安装服务，指定配置文件路径和服务名</w:t>
      </w:r>
    </w:p>
    <w:p w14:paraId="2D766D2A" w14:textId="6E614AF6" w:rsidR="00F31D26" w:rsidRDefault="00F31D26" w:rsidP="006A0343">
      <w:pPr>
        <w:pStyle w:val="a1"/>
        <w:numPr>
          <w:ilvl w:val="2"/>
          <w:numId w:val="38"/>
        </w:numPr>
        <w:ind w:firstLineChars="0"/>
      </w:pPr>
      <w:r>
        <w:rPr>
          <w:rFonts w:hint="eastAsia"/>
        </w:rPr>
        <w:t>net</w:t>
      </w:r>
      <w:r>
        <w:t xml:space="preserve"> </w:t>
      </w:r>
      <w:r w:rsidRPr="00F31D26">
        <w:t>start MongoDB</w:t>
      </w:r>
      <w:r>
        <w:tab/>
      </w:r>
      <w:r>
        <w:tab/>
      </w:r>
      <w:r>
        <w:rPr>
          <w:rFonts w:hint="eastAsia"/>
        </w:rPr>
        <w:t>启动服务</w:t>
      </w:r>
    </w:p>
    <w:p w14:paraId="2585AF76" w14:textId="70652E5B" w:rsidR="00F31D26" w:rsidRDefault="00F31D26" w:rsidP="006A0343">
      <w:pPr>
        <w:pStyle w:val="a1"/>
        <w:numPr>
          <w:ilvl w:val="2"/>
          <w:numId w:val="38"/>
        </w:numPr>
        <w:ind w:firstLineChars="0"/>
      </w:pPr>
      <w:r w:rsidRPr="00F31D26">
        <w:t>net stop MongoDB</w:t>
      </w:r>
      <w:r>
        <w:tab/>
      </w:r>
      <w:r>
        <w:tab/>
      </w:r>
      <w:r>
        <w:rPr>
          <w:rFonts w:hint="eastAsia"/>
        </w:rPr>
        <w:t>关闭服务</w:t>
      </w:r>
    </w:p>
    <w:p w14:paraId="74B05570" w14:textId="7F81B65E" w:rsidR="00F31D26" w:rsidRDefault="00F31D26" w:rsidP="006A0343">
      <w:pPr>
        <w:pStyle w:val="a1"/>
        <w:numPr>
          <w:ilvl w:val="2"/>
          <w:numId w:val="38"/>
        </w:numPr>
        <w:ind w:firstLineChars="0"/>
      </w:pPr>
      <w:r w:rsidRPr="00F31D26">
        <w:t xml:space="preserve">mongod.exe </w:t>
      </w:r>
      <w:r>
        <w:rPr>
          <w:rFonts w:hint="eastAsia"/>
        </w:rPr>
        <w:t>--</w:t>
      </w:r>
      <w:r w:rsidRPr="00F31D26">
        <w:t>remove</w:t>
      </w:r>
      <w:r>
        <w:tab/>
      </w:r>
      <w:r w:rsidRPr="00F31D26">
        <w:t>--</w:t>
      </w:r>
      <w:proofErr w:type="spellStart"/>
      <w:r w:rsidRPr="00F31D26">
        <w:t>serviceName</w:t>
      </w:r>
      <w:proofErr w:type="spellEnd"/>
      <w:r w:rsidRPr="00F31D26">
        <w:t xml:space="preserve"> "MongoDB"</w:t>
      </w:r>
      <w:r>
        <w:tab/>
      </w:r>
      <w:r>
        <w:rPr>
          <w:rFonts w:hint="eastAsia"/>
        </w:rPr>
        <w:t>移除服务</w:t>
      </w:r>
    </w:p>
    <w:p w14:paraId="15358EE0" w14:textId="7534BBE4" w:rsidR="00820AF4" w:rsidRDefault="00820AF4" w:rsidP="006A0343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启动客户端，连接服务器</w:t>
      </w:r>
    </w:p>
    <w:p w14:paraId="03191DC8" w14:textId="29913ABB" w:rsidR="00820AF4" w:rsidRDefault="00820AF4" w:rsidP="006A0343">
      <w:pPr>
        <w:pStyle w:val="a1"/>
        <w:numPr>
          <w:ilvl w:val="1"/>
          <w:numId w:val="38"/>
        </w:numPr>
        <w:ind w:firstLineChars="0"/>
      </w:pPr>
      <w:r w:rsidRPr="00820AF4">
        <w:t>mongo</w:t>
      </w:r>
      <w:r>
        <w:tab/>
      </w:r>
      <w:r>
        <w:rPr>
          <w:rFonts w:hint="eastAsia"/>
        </w:rPr>
        <w:t>连接本地服务器</w:t>
      </w:r>
    </w:p>
    <w:p w14:paraId="4386F093" w14:textId="75F7359A" w:rsidR="00D95511" w:rsidRDefault="00D95511" w:rsidP="006A0343">
      <w:pPr>
        <w:pStyle w:val="a1"/>
        <w:numPr>
          <w:ilvl w:val="1"/>
          <w:numId w:val="38"/>
        </w:numPr>
        <w:ind w:firstLineChars="0"/>
      </w:pPr>
      <w:r w:rsidRPr="00D95511">
        <w:t>mongodb://[</w:t>
      </w:r>
      <w:proofErr w:type="gramStart"/>
      <w:r w:rsidRPr="00D95511">
        <w:t>username:password</w:t>
      </w:r>
      <w:proofErr w:type="gramEnd"/>
      <w:r w:rsidRPr="00D95511">
        <w:t>@]host1[:port1][,host2[:port2],...[,hostN[:portN]]][/[database][?options]]</w:t>
      </w:r>
    </w:p>
    <w:p w14:paraId="45AC11D4" w14:textId="77777777" w:rsidR="00820AF4" w:rsidRPr="00820AF4" w:rsidRDefault="00820AF4" w:rsidP="006A0343">
      <w:pPr>
        <w:pStyle w:val="a1"/>
        <w:numPr>
          <w:ilvl w:val="0"/>
          <w:numId w:val="38"/>
        </w:numPr>
        <w:ind w:firstLineChars="0"/>
        <w:rPr>
          <w:rFonts w:hint="eastAsia"/>
        </w:rPr>
      </w:pPr>
    </w:p>
    <w:p w14:paraId="683D2678" w14:textId="77777777" w:rsidR="0021058C" w:rsidRPr="0021058C" w:rsidRDefault="0021058C" w:rsidP="0021058C">
      <w:pPr>
        <w:pStyle w:val="a1"/>
        <w:ind w:firstLine="360"/>
        <w:rPr>
          <w:rFonts w:hint="eastAsia"/>
        </w:rPr>
      </w:pPr>
    </w:p>
    <w:sectPr w:rsidR="0021058C" w:rsidRPr="0021058C" w:rsidSect="00B632E8">
      <w:headerReference w:type="default" r:id="rId4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26A41" w14:textId="77777777" w:rsidR="006A0343" w:rsidRDefault="006A0343">
      <w:r>
        <w:separator/>
      </w:r>
    </w:p>
  </w:endnote>
  <w:endnote w:type="continuationSeparator" w:id="0">
    <w:p w14:paraId="54084CF3" w14:textId="77777777" w:rsidR="006A0343" w:rsidRDefault="006A0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6C35A" w14:textId="77777777" w:rsidR="006A0343" w:rsidRDefault="006A0343">
      <w:r>
        <w:separator/>
      </w:r>
    </w:p>
  </w:footnote>
  <w:footnote w:type="continuationSeparator" w:id="0">
    <w:p w14:paraId="61F206A7" w14:textId="77777777" w:rsidR="006A0343" w:rsidRDefault="006A0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7D63C" w14:textId="77777777" w:rsidR="003235D3" w:rsidRPr="000A4AC1" w:rsidRDefault="003235D3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F5D"/>
    <w:multiLevelType w:val="hybridMultilevel"/>
    <w:tmpl w:val="269E08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B10850"/>
    <w:multiLevelType w:val="hybridMultilevel"/>
    <w:tmpl w:val="5108191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632BE9"/>
    <w:multiLevelType w:val="hybridMultilevel"/>
    <w:tmpl w:val="7208FE3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92A47CA"/>
    <w:multiLevelType w:val="hybridMultilevel"/>
    <w:tmpl w:val="C506F2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9AA6F31"/>
    <w:multiLevelType w:val="hybridMultilevel"/>
    <w:tmpl w:val="D460E07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B439FF"/>
    <w:multiLevelType w:val="hybridMultilevel"/>
    <w:tmpl w:val="32624F7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102B0106"/>
    <w:multiLevelType w:val="hybridMultilevel"/>
    <w:tmpl w:val="6810B25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09E3500"/>
    <w:multiLevelType w:val="hybridMultilevel"/>
    <w:tmpl w:val="EA6E3E9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32F2B43"/>
    <w:multiLevelType w:val="hybridMultilevel"/>
    <w:tmpl w:val="BE10F71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37F1C52"/>
    <w:multiLevelType w:val="hybridMultilevel"/>
    <w:tmpl w:val="7A9EA23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7873EEE"/>
    <w:multiLevelType w:val="hybridMultilevel"/>
    <w:tmpl w:val="BEB4783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5923B0"/>
    <w:multiLevelType w:val="hybridMultilevel"/>
    <w:tmpl w:val="95263FB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EFC7385"/>
    <w:multiLevelType w:val="hybridMultilevel"/>
    <w:tmpl w:val="F1D8953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6292AB2"/>
    <w:multiLevelType w:val="hybridMultilevel"/>
    <w:tmpl w:val="53FE90A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C8B7A14"/>
    <w:multiLevelType w:val="hybridMultilevel"/>
    <w:tmpl w:val="48AC68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03A6256"/>
    <w:multiLevelType w:val="hybridMultilevel"/>
    <w:tmpl w:val="88DE30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0A32C83"/>
    <w:multiLevelType w:val="hybridMultilevel"/>
    <w:tmpl w:val="D50018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3087EFE"/>
    <w:multiLevelType w:val="hybridMultilevel"/>
    <w:tmpl w:val="799AA15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4F84849"/>
    <w:multiLevelType w:val="hybridMultilevel"/>
    <w:tmpl w:val="7F7E719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9007850"/>
    <w:multiLevelType w:val="hybridMultilevel"/>
    <w:tmpl w:val="3018510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D1B748A"/>
    <w:multiLevelType w:val="hybridMultilevel"/>
    <w:tmpl w:val="4D9273E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02047A3"/>
    <w:multiLevelType w:val="hybridMultilevel"/>
    <w:tmpl w:val="EC564FA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70C5EAE"/>
    <w:multiLevelType w:val="hybridMultilevel"/>
    <w:tmpl w:val="22B4CF4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A74151E"/>
    <w:multiLevelType w:val="hybridMultilevel"/>
    <w:tmpl w:val="29424FF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0B91315"/>
    <w:multiLevelType w:val="hybridMultilevel"/>
    <w:tmpl w:val="838C22B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2F6732A"/>
    <w:multiLevelType w:val="hybridMultilevel"/>
    <w:tmpl w:val="C7A2385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3AE7268"/>
    <w:multiLevelType w:val="hybridMultilevel"/>
    <w:tmpl w:val="85C0891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C573AC4"/>
    <w:multiLevelType w:val="hybridMultilevel"/>
    <w:tmpl w:val="3018510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F1C7A22"/>
    <w:multiLevelType w:val="hybridMultilevel"/>
    <w:tmpl w:val="8BDE5A1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0D75995"/>
    <w:multiLevelType w:val="hybridMultilevel"/>
    <w:tmpl w:val="0AB8963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6494B34"/>
    <w:multiLevelType w:val="hybridMultilevel"/>
    <w:tmpl w:val="BDF2835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7504184"/>
    <w:multiLevelType w:val="hybridMultilevel"/>
    <w:tmpl w:val="5DB2E3C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98A15D8"/>
    <w:multiLevelType w:val="hybridMultilevel"/>
    <w:tmpl w:val="8D5C9FB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6DF2662"/>
    <w:multiLevelType w:val="hybridMultilevel"/>
    <w:tmpl w:val="7FA0ABA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7F531A1"/>
    <w:multiLevelType w:val="hybridMultilevel"/>
    <w:tmpl w:val="6AB63FA0"/>
    <w:lvl w:ilvl="0" w:tplc="0409000F">
      <w:start w:val="1"/>
      <w:numFmt w:val="decimal"/>
      <w:lvlText w:val="%1."/>
      <w:lvlJc w:val="left"/>
      <w:pPr>
        <w:ind w:left="570" w:hanging="420"/>
      </w:pPr>
    </w:lvl>
    <w:lvl w:ilvl="1" w:tplc="04090019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37" w15:restartNumberingAfterBreak="0">
    <w:nsid w:val="7D6261AF"/>
    <w:multiLevelType w:val="hybridMultilevel"/>
    <w:tmpl w:val="6810B25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0"/>
  </w:num>
  <w:num w:numId="5">
    <w:abstractNumId w:val="26"/>
  </w:num>
  <w:num w:numId="6">
    <w:abstractNumId w:val="15"/>
  </w:num>
  <w:num w:numId="7">
    <w:abstractNumId w:val="16"/>
  </w:num>
  <w:num w:numId="8">
    <w:abstractNumId w:val="11"/>
  </w:num>
  <w:num w:numId="9">
    <w:abstractNumId w:val="28"/>
  </w:num>
  <w:num w:numId="10">
    <w:abstractNumId w:val="23"/>
  </w:num>
  <w:num w:numId="11">
    <w:abstractNumId w:val="25"/>
  </w:num>
  <w:num w:numId="12">
    <w:abstractNumId w:val="32"/>
  </w:num>
  <w:num w:numId="13">
    <w:abstractNumId w:val="22"/>
  </w:num>
  <w:num w:numId="14">
    <w:abstractNumId w:val="14"/>
  </w:num>
  <w:num w:numId="15">
    <w:abstractNumId w:val="29"/>
  </w:num>
  <w:num w:numId="16">
    <w:abstractNumId w:val="20"/>
  </w:num>
  <w:num w:numId="17">
    <w:abstractNumId w:val="21"/>
  </w:num>
  <w:num w:numId="18">
    <w:abstractNumId w:val="7"/>
  </w:num>
  <w:num w:numId="19">
    <w:abstractNumId w:val="37"/>
  </w:num>
  <w:num w:numId="20">
    <w:abstractNumId w:val="17"/>
  </w:num>
  <w:num w:numId="21">
    <w:abstractNumId w:val="3"/>
  </w:num>
  <w:num w:numId="22">
    <w:abstractNumId w:val="35"/>
  </w:num>
  <w:num w:numId="23">
    <w:abstractNumId w:val="30"/>
  </w:num>
  <w:num w:numId="24">
    <w:abstractNumId w:val="33"/>
  </w:num>
  <w:num w:numId="25">
    <w:abstractNumId w:val="9"/>
  </w:num>
  <w:num w:numId="26">
    <w:abstractNumId w:val="24"/>
  </w:num>
  <w:num w:numId="27">
    <w:abstractNumId w:val="1"/>
  </w:num>
  <w:num w:numId="28">
    <w:abstractNumId w:val="31"/>
  </w:num>
  <w:num w:numId="29">
    <w:abstractNumId w:val="36"/>
  </w:num>
  <w:num w:numId="30">
    <w:abstractNumId w:val="27"/>
  </w:num>
  <w:num w:numId="31">
    <w:abstractNumId w:val="19"/>
  </w:num>
  <w:num w:numId="32">
    <w:abstractNumId w:val="18"/>
  </w:num>
  <w:num w:numId="33">
    <w:abstractNumId w:val="13"/>
  </w:num>
  <w:num w:numId="34">
    <w:abstractNumId w:val="5"/>
  </w:num>
  <w:num w:numId="35">
    <w:abstractNumId w:val="2"/>
  </w:num>
  <w:num w:numId="36">
    <w:abstractNumId w:val="4"/>
  </w:num>
  <w:num w:numId="37">
    <w:abstractNumId w:val="8"/>
  </w:num>
  <w:num w:numId="38">
    <w:abstractNumId w:val="3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4BB5"/>
    <w:rsid w:val="00076274"/>
    <w:rsid w:val="000768B3"/>
    <w:rsid w:val="000772B9"/>
    <w:rsid w:val="00077529"/>
    <w:rsid w:val="00077B52"/>
    <w:rsid w:val="0008125C"/>
    <w:rsid w:val="0008142E"/>
    <w:rsid w:val="00082C3B"/>
    <w:rsid w:val="000854E5"/>
    <w:rsid w:val="00086C9A"/>
    <w:rsid w:val="0009186B"/>
    <w:rsid w:val="00091A80"/>
    <w:rsid w:val="00094C28"/>
    <w:rsid w:val="000957EA"/>
    <w:rsid w:val="00095FC0"/>
    <w:rsid w:val="00097056"/>
    <w:rsid w:val="00097AFA"/>
    <w:rsid w:val="000A050B"/>
    <w:rsid w:val="000A0AC5"/>
    <w:rsid w:val="000A0C06"/>
    <w:rsid w:val="000A2379"/>
    <w:rsid w:val="000A2510"/>
    <w:rsid w:val="000A27F1"/>
    <w:rsid w:val="000A2D00"/>
    <w:rsid w:val="000A3242"/>
    <w:rsid w:val="000A4AC1"/>
    <w:rsid w:val="000A4C03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1E60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365"/>
    <w:rsid w:val="0016141B"/>
    <w:rsid w:val="001631BD"/>
    <w:rsid w:val="00163428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32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152"/>
    <w:rsid w:val="001A33FA"/>
    <w:rsid w:val="001A4365"/>
    <w:rsid w:val="001A6BC7"/>
    <w:rsid w:val="001B0D30"/>
    <w:rsid w:val="001B1711"/>
    <w:rsid w:val="001B2AA5"/>
    <w:rsid w:val="001B5161"/>
    <w:rsid w:val="001B6D29"/>
    <w:rsid w:val="001B7214"/>
    <w:rsid w:val="001B777E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D88"/>
    <w:rsid w:val="001D6F31"/>
    <w:rsid w:val="001D77D6"/>
    <w:rsid w:val="001E258A"/>
    <w:rsid w:val="001E2E51"/>
    <w:rsid w:val="001E397F"/>
    <w:rsid w:val="001E4998"/>
    <w:rsid w:val="001E69C7"/>
    <w:rsid w:val="001E7401"/>
    <w:rsid w:val="001E7BE4"/>
    <w:rsid w:val="001F3068"/>
    <w:rsid w:val="001F3358"/>
    <w:rsid w:val="001F33DD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058C"/>
    <w:rsid w:val="002111BB"/>
    <w:rsid w:val="00211CE1"/>
    <w:rsid w:val="00212364"/>
    <w:rsid w:val="00213BB7"/>
    <w:rsid w:val="00214396"/>
    <w:rsid w:val="00214AF6"/>
    <w:rsid w:val="00217939"/>
    <w:rsid w:val="00221BB4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BC6"/>
    <w:rsid w:val="00232481"/>
    <w:rsid w:val="002325DD"/>
    <w:rsid w:val="00232D11"/>
    <w:rsid w:val="002341E8"/>
    <w:rsid w:val="0023610A"/>
    <w:rsid w:val="00236363"/>
    <w:rsid w:val="00237D3A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42A4"/>
    <w:rsid w:val="00256DF7"/>
    <w:rsid w:val="002601FE"/>
    <w:rsid w:val="00260EB9"/>
    <w:rsid w:val="00262187"/>
    <w:rsid w:val="0026256C"/>
    <w:rsid w:val="0026354E"/>
    <w:rsid w:val="002644F4"/>
    <w:rsid w:val="00265AAD"/>
    <w:rsid w:val="00266FC4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AE3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741"/>
    <w:rsid w:val="002C5E8B"/>
    <w:rsid w:val="002C68D5"/>
    <w:rsid w:val="002C75F6"/>
    <w:rsid w:val="002D05D6"/>
    <w:rsid w:val="002D165C"/>
    <w:rsid w:val="002D1D34"/>
    <w:rsid w:val="002D2575"/>
    <w:rsid w:val="002D27E0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6750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35D3"/>
    <w:rsid w:val="0032455B"/>
    <w:rsid w:val="00325226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691"/>
    <w:rsid w:val="00334881"/>
    <w:rsid w:val="00334A7F"/>
    <w:rsid w:val="00334AAD"/>
    <w:rsid w:val="00334BF9"/>
    <w:rsid w:val="0033503B"/>
    <w:rsid w:val="003407E1"/>
    <w:rsid w:val="00341953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9E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289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22C9"/>
    <w:rsid w:val="003E3825"/>
    <w:rsid w:val="003E4B90"/>
    <w:rsid w:val="003E7C22"/>
    <w:rsid w:val="003F1423"/>
    <w:rsid w:val="003F18C8"/>
    <w:rsid w:val="003F290F"/>
    <w:rsid w:val="003F3D51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36E8B"/>
    <w:rsid w:val="00441392"/>
    <w:rsid w:val="00442313"/>
    <w:rsid w:val="00444E7C"/>
    <w:rsid w:val="00445F5E"/>
    <w:rsid w:val="00446325"/>
    <w:rsid w:val="004468B8"/>
    <w:rsid w:val="004469E2"/>
    <w:rsid w:val="00452343"/>
    <w:rsid w:val="00452417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648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3D1"/>
    <w:rsid w:val="004879D4"/>
    <w:rsid w:val="004907D8"/>
    <w:rsid w:val="00491D55"/>
    <w:rsid w:val="00491EC3"/>
    <w:rsid w:val="0049207F"/>
    <w:rsid w:val="0049281B"/>
    <w:rsid w:val="00492BBD"/>
    <w:rsid w:val="00492FE7"/>
    <w:rsid w:val="0049497F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0314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170"/>
    <w:rsid w:val="004E0661"/>
    <w:rsid w:val="004E075A"/>
    <w:rsid w:val="004E0AE9"/>
    <w:rsid w:val="004E1438"/>
    <w:rsid w:val="004E14E0"/>
    <w:rsid w:val="004E3046"/>
    <w:rsid w:val="004E5667"/>
    <w:rsid w:val="004E5CEC"/>
    <w:rsid w:val="004E5E76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323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2D3F"/>
    <w:rsid w:val="00523057"/>
    <w:rsid w:val="00523689"/>
    <w:rsid w:val="0052519A"/>
    <w:rsid w:val="00525A42"/>
    <w:rsid w:val="00527E68"/>
    <w:rsid w:val="00530C81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AC7"/>
    <w:rsid w:val="00573E4E"/>
    <w:rsid w:val="00574DB3"/>
    <w:rsid w:val="00575356"/>
    <w:rsid w:val="005759C4"/>
    <w:rsid w:val="00576FE9"/>
    <w:rsid w:val="005771A5"/>
    <w:rsid w:val="00580393"/>
    <w:rsid w:val="00581F63"/>
    <w:rsid w:val="0058321B"/>
    <w:rsid w:val="00584806"/>
    <w:rsid w:val="00585013"/>
    <w:rsid w:val="00585F55"/>
    <w:rsid w:val="00586074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6FA8"/>
    <w:rsid w:val="005B7C0F"/>
    <w:rsid w:val="005C11FC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613C"/>
    <w:rsid w:val="005E77BC"/>
    <w:rsid w:val="005F00E9"/>
    <w:rsid w:val="005F0B55"/>
    <w:rsid w:val="005F121A"/>
    <w:rsid w:val="005F25F6"/>
    <w:rsid w:val="005F3974"/>
    <w:rsid w:val="005F4C12"/>
    <w:rsid w:val="0060141F"/>
    <w:rsid w:val="006026EC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052D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4F14"/>
    <w:rsid w:val="00635196"/>
    <w:rsid w:val="0063525F"/>
    <w:rsid w:val="0063713C"/>
    <w:rsid w:val="0064051B"/>
    <w:rsid w:val="00640E82"/>
    <w:rsid w:val="00641380"/>
    <w:rsid w:val="0064209B"/>
    <w:rsid w:val="006421AD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E60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77E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3"/>
    <w:rsid w:val="006A034A"/>
    <w:rsid w:val="006A14F7"/>
    <w:rsid w:val="006A1B4B"/>
    <w:rsid w:val="006A25D3"/>
    <w:rsid w:val="006A32ED"/>
    <w:rsid w:val="006B3859"/>
    <w:rsid w:val="006B3A18"/>
    <w:rsid w:val="006B3E8C"/>
    <w:rsid w:val="006B557D"/>
    <w:rsid w:val="006B5B5C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6DEB"/>
    <w:rsid w:val="006D716C"/>
    <w:rsid w:val="006D7F06"/>
    <w:rsid w:val="006E09D3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3A2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88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015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3707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7614F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41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4FE7"/>
    <w:rsid w:val="007C5D40"/>
    <w:rsid w:val="007C680D"/>
    <w:rsid w:val="007D4FAF"/>
    <w:rsid w:val="007D5745"/>
    <w:rsid w:val="007D5FD7"/>
    <w:rsid w:val="007E24AF"/>
    <w:rsid w:val="007E301C"/>
    <w:rsid w:val="007E35DE"/>
    <w:rsid w:val="007E4705"/>
    <w:rsid w:val="007E47AF"/>
    <w:rsid w:val="007E4E42"/>
    <w:rsid w:val="007E50A1"/>
    <w:rsid w:val="007E5B61"/>
    <w:rsid w:val="007E5C26"/>
    <w:rsid w:val="007E63A1"/>
    <w:rsid w:val="007E652E"/>
    <w:rsid w:val="007F0788"/>
    <w:rsid w:val="007F1CF3"/>
    <w:rsid w:val="007F1E88"/>
    <w:rsid w:val="007F23B0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3991"/>
    <w:rsid w:val="00803B01"/>
    <w:rsid w:val="008052EF"/>
    <w:rsid w:val="0080581C"/>
    <w:rsid w:val="00807D45"/>
    <w:rsid w:val="00807EE1"/>
    <w:rsid w:val="00810785"/>
    <w:rsid w:val="008112D4"/>
    <w:rsid w:val="00811524"/>
    <w:rsid w:val="00811AE8"/>
    <w:rsid w:val="00813A90"/>
    <w:rsid w:val="00813E39"/>
    <w:rsid w:val="008155DD"/>
    <w:rsid w:val="00815E75"/>
    <w:rsid w:val="0081601E"/>
    <w:rsid w:val="00820AF4"/>
    <w:rsid w:val="00821D0E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2D0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653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6797"/>
    <w:rsid w:val="008A29D1"/>
    <w:rsid w:val="008A3AF4"/>
    <w:rsid w:val="008A3B62"/>
    <w:rsid w:val="008A5AF6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8C7"/>
    <w:rsid w:val="00930B1B"/>
    <w:rsid w:val="00931D15"/>
    <w:rsid w:val="00932760"/>
    <w:rsid w:val="0093383B"/>
    <w:rsid w:val="009353FC"/>
    <w:rsid w:val="00936A8F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085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392"/>
    <w:rsid w:val="009A548A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B7FAE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13F6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17A5"/>
    <w:rsid w:val="00A72661"/>
    <w:rsid w:val="00A72DE8"/>
    <w:rsid w:val="00A74AC4"/>
    <w:rsid w:val="00A74B1B"/>
    <w:rsid w:val="00A82607"/>
    <w:rsid w:val="00A8354D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5DE4"/>
    <w:rsid w:val="00A97EDF"/>
    <w:rsid w:val="00AA1883"/>
    <w:rsid w:val="00AA214E"/>
    <w:rsid w:val="00AA27CC"/>
    <w:rsid w:val="00AA28CF"/>
    <w:rsid w:val="00AA3E9D"/>
    <w:rsid w:val="00AA61D1"/>
    <w:rsid w:val="00AB0560"/>
    <w:rsid w:val="00AB30DF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2249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03F1"/>
    <w:rsid w:val="00B61D90"/>
    <w:rsid w:val="00B632E8"/>
    <w:rsid w:val="00B63349"/>
    <w:rsid w:val="00B63592"/>
    <w:rsid w:val="00B6452C"/>
    <w:rsid w:val="00B66BBA"/>
    <w:rsid w:val="00B704B9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5324"/>
    <w:rsid w:val="00B961E4"/>
    <w:rsid w:val="00B96592"/>
    <w:rsid w:val="00BA034D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29A7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2911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53D2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124C"/>
    <w:rsid w:val="00C82DBE"/>
    <w:rsid w:val="00C83E97"/>
    <w:rsid w:val="00C9017E"/>
    <w:rsid w:val="00C90E17"/>
    <w:rsid w:val="00C91100"/>
    <w:rsid w:val="00C91C4C"/>
    <w:rsid w:val="00C95DAE"/>
    <w:rsid w:val="00C962FD"/>
    <w:rsid w:val="00C973A3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C60"/>
    <w:rsid w:val="00CF0D5C"/>
    <w:rsid w:val="00CF11FB"/>
    <w:rsid w:val="00CF1EA4"/>
    <w:rsid w:val="00CF4193"/>
    <w:rsid w:val="00CF5169"/>
    <w:rsid w:val="00CF60AF"/>
    <w:rsid w:val="00CF72D4"/>
    <w:rsid w:val="00D002D5"/>
    <w:rsid w:val="00D018A5"/>
    <w:rsid w:val="00D01E87"/>
    <w:rsid w:val="00D02A8A"/>
    <w:rsid w:val="00D03F07"/>
    <w:rsid w:val="00D03F1B"/>
    <w:rsid w:val="00D055A4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9B6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34"/>
    <w:rsid w:val="00D35BE0"/>
    <w:rsid w:val="00D36D30"/>
    <w:rsid w:val="00D37E41"/>
    <w:rsid w:val="00D37ECB"/>
    <w:rsid w:val="00D423AD"/>
    <w:rsid w:val="00D43EEE"/>
    <w:rsid w:val="00D45356"/>
    <w:rsid w:val="00D468C6"/>
    <w:rsid w:val="00D4715D"/>
    <w:rsid w:val="00D47895"/>
    <w:rsid w:val="00D503A2"/>
    <w:rsid w:val="00D50EB8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5DA7"/>
    <w:rsid w:val="00D76A04"/>
    <w:rsid w:val="00D80AB0"/>
    <w:rsid w:val="00D810DA"/>
    <w:rsid w:val="00D832AD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5511"/>
    <w:rsid w:val="00D96059"/>
    <w:rsid w:val="00D96EE7"/>
    <w:rsid w:val="00D96EFD"/>
    <w:rsid w:val="00D9792C"/>
    <w:rsid w:val="00D97F67"/>
    <w:rsid w:val="00DA015C"/>
    <w:rsid w:val="00DA4362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318F"/>
    <w:rsid w:val="00DB3399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202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0DC7"/>
    <w:rsid w:val="00E065E8"/>
    <w:rsid w:val="00E117E8"/>
    <w:rsid w:val="00E11B1B"/>
    <w:rsid w:val="00E12B4E"/>
    <w:rsid w:val="00E130AB"/>
    <w:rsid w:val="00E16782"/>
    <w:rsid w:val="00E17024"/>
    <w:rsid w:val="00E2028E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47E1E"/>
    <w:rsid w:val="00E55184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10E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6E52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B7AEB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5C98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051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4FD"/>
    <w:rsid w:val="00F31D26"/>
    <w:rsid w:val="00F31FC6"/>
    <w:rsid w:val="00F3204A"/>
    <w:rsid w:val="00F35276"/>
    <w:rsid w:val="00F3550C"/>
    <w:rsid w:val="00F3636C"/>
    <w:rsid w:val="00F36991"/>
    <w:rsid w:val="00F36E07"/>
    <w:rsid w:val="00F408ED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4F77"/>
    <w:rsid w:val="00F552BA"/>
    <w:rsid w:val="00F566B4"/>
    <w:rsid w:val="00F57523"/>
    <w:rsid w:val="00F57FB9"/>
    <w:rsid w:val="00F60950"/>
    <w:rsid w:val="00F60FE8"/>
    <w:rsid w:val="00F62A0D"/>
    <w:rsid w:val="00F650A0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36B"/>
    <w:rsid w:val="00FC4D62"/>
    <w:rsid w:val="00FC4E9C"/>
    <w:rsid w:val="00FC4FBD"/>
    <w:rsid w:val="00FC594F"/>
    <w:rsid w:val="00FC5F80"/>
    <w:rsid w:val="00FC7554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03F"/>
    <w:rsid w:val="00FE4549"/>
    <w:rsid w:val="00FE469A"/>
    <w:rsid w:val="00FE6961"/>
    <w:rsid w:val="00FE7634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9E54DA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B9308-AD6D-4A91-A87B-D6E8D4F0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14368</TotalTime>
  <Pages>1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1207</cp:revision>
  <cp:lastPrinted>2016-06-07T05:59:00Z</cp:lastPrinted>
  <dcterms:created xsi:type="dcterms:W3CDTF">2012-05-21T06:04:00Z</dcterms:created>
  <dcterms:modified xsi:type="dcterms:W3CDTF">2020-05-19T15:40:00Z</dcterms:modified>
</cp:coreProperties>
</file>