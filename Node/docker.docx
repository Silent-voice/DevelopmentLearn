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79" w:rsidRDefault="00BE5D5D" w:rsidP="00BE5D5D">
      <w:pPr>
        <w:pStyle w:val="1"/>
        <w:spacing w:after="312"/>
      </w:pPr>
      <w:r>
        <w:rPr>
          <w:rFonts w:hint="eastAsia"/>
        </w:rPr>
        <w:t>Docker</w:t>
      </w:r>
      <w:r>
        <w:rPr>
          <w:rFonts w:hint="eastAsia"/>
        </w:rPr>
        <w:t>介绍</w:t>
      </w:r>
    </w:p>
    <w:p w:rsidR="00BE5D5D" w:rsidRDefault="00BE5D5D" w:rsidP="00BE5D5D">
      <w:pPr>
        <w:pStyle w:val="2"/>
        <w:spacing w:before="156" w:after="156"/>
      </w:pPr>
      <w:r>
        <w:rPr>
          <w:rFonts w:hint="eastAsia"/>
        </w:rPr>
        <w:t>介绍</w:t>
      </w:r>
    </w:p>
    <w:p w:rsidR="00BE5D5D" w:rsidRDefault="00BE5D5D" w:rsidP="00BE5D5D">
      <w:pPr>
        <w:pStyle w:val="a1"/>
        <w:numPr>
          <w:ilvl w:val="0"/>
          <w:numId w:val="13"/>
        </w:numPr>
        <w:ind w:firstLineChars="0"/>
      </w:pPr>
      <w:r w:rsidRPr="00BE5D5D">
        <w:rPr>
          <w:rFonts w:hint="eastAsia"/>
        </w:rPr>
        <w:t>开源的应用容器引擎，让开发者可以打包他们的应用以及依赖包到一个可移植的</w:t>
      </w:r>
      <w:r w:rsidRPr="00BE5D5D">
        <w:rPr>
          <w:rFonts w:hint="eastAsia"/>
          <w:b/>
          <w:bCs/>
        </w:rPr>
        <w:t>镜像</w:t>
      </w:r>
      <w:r w:rsidRPr="00BE5D5D">
        <w:rPr>
          <w:rFonts w:hint="eastAsia"/>
        </w:rPr>
        <w:t>中，然后发布到任何流行的</w:t>
      </w:r>
      <w:r w:rsidRPr="00BE5D5D">
        <w:rPr>
          <w:rFonts w:hint="eastAsia"/>
        </w:rPr>
        <w:t xml:space="preserve"> Linux</w:t>
      </w:r>
      <w:r w:rsidRPr="00BE5D5D">
        <w:rPr>
          <w:rFonts w:hint="eastAsia"/>
        </w:rPr>
        <w:t>或</w:t>
      </w:r>
      <w:r w:rsidRPr="00BE5D5D">
        <w:rPr>
          <w:rFonts w:hint="eastAsia"/>
        </w:rPr>
        <w:t xml:space="preserve">Windows </w:t>
      </w:r>
      <w:r w:rsidRPr="00BE5D5D">
        <w:rPr>
          <w:rFonts w:hint="eastAsia"/>
        </w:rPr>
        <w:t>机器上，也可以实现虚拟</w:t>
      </w:r>
      <w:r>
        <w:rPr>
          <w:rFonts w:hint="eastAsia"/>
        </w:rPr>
        <w:t>化。</w:t>
      </w:r>
    </w:p>
    <w:p w:rsidR="00BE5D5D" w:rsidRDefault="00BE5D5D" w:rsidP="00BE5D5D">
      <w:pPr>
        <w:pStyle w:val="a1"/>
        <w:numPr>
          <w:ilvl w:val="0"/>
          <w:numId w:val="13"/>
        </w:numPr>
        <w:ind w:firstLineChars="0"/>
      </w:pPr>
      <w:r w:rsidRPr="00BE5D5D">
        <w:rPr>
          <w:rFonts w:hint="eastAsia"/>
        </w:rPr>
        <w:t>容器是完全使用沙箱机制，相互之间不会有任何接口</w:t>
      </w:r>
      <w:r w:rsidR="00307287">
        <w:rPr>
          <w:rFonts w:hint="eastAsia"/>
        </w:rPr>
        <w:t>，容器开销极低</w:t>
      </w:r>
      <w:r w:rsidRPr="00BE5D5D">
        <w:rPr>
          <w:rFonts w:hint="eastAsia"/>
        </w:rPr>
        <w:t>。</w:t>
      </w:r>
    </w:p>
    <w:p w:rsidR="00307287" w:rsidRDefault="00307287" w:rsidP="00307287">
      <w:pPr>
        <w:pStyle w:val="2"/>
        <w:spacing w:before="156" w:after="156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架构</w:t>
      </w:r>
    </w:p>
    <w:p w:rsidR="00307287" w:rsidRDefault="00307287" w:rsidP="00307287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5397410" cy="2846567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20" cy="285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97" w:rsidRDefault="009A0E97" w:rsidP="009A0E97">
      <w:pPr>
        <w:pStyle w:val="a1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lient</w:t>
      </w:r>
    </w:p>
    <w:p w:rsidR="009A0E97" w:rsidRDefault="009A0E97" w:rsidP="009A0E97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用户接口，可以调用</w:t>
      </w:r>
      <w:r>
        <w:rPr>
          <w:rFonts w:hint="eastAsia"/>
        </w:rPr>
        <w:t>Docker</w:t>
      </w:r>
      <w:r>
        <w:rPr>
          <w:rFonts w:hint="eastAsia"/>
        </w:rPr>
        <w:t>的各种命令与</w:t>
      </w:r>
      <w:r>
        <w:rPr>
          <w:rFonts w:hint="eastAsia"/>
        </w:rPr>
        <w:t>Do</w:t>
      </w:r>
      <w:r>
        <w:t>cker daemon(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进程</w:t>
      </w:r>
      <w:r>
        <w:t>)</w:t>
      </w:r>
      <w:r>
        <w:rPr>
          <w:rFonts w:hint="eastAsia"/>
        </w:rPr>
        <w:t>交互</w:t>
      </w:r>
    </w:p>
    <w:p w:rsidR="009A0E97" w:rsidRDefault="009A0E97" w:rsidP="009A0E97">
      <w:pPr>
        <w:pStyle w:val="a1"/>
        <w:numPr>
          <w:ilvl w:val="1"/>
          <w:numId w:val="14"/>
        </w:numPr>
        <w:ind w:firstLineChars="0"/>
      </w:pPr>
      <w:r>
        <w:t>B</w:t>
      </w:r>
      <w:r>
        <w:rPr>
          <w:rFonts w:hint="eastAsia"/>
        </w:rPr>
        <w:t>ui</w:t>
      </w:r>
      <w:r>
        <w:t>ld</w:t>
      </w:r>
      <w:r>
        <w:rPr>
          <w:rFonts w:hint="eastAsia"/>
        </w:rPr>
        <w:t>：打包程序与依赖环境，产生一个镜像</w:t>
      </w:r>
      <w:r>
        <w:rPr>
          <w:rFonts w:hint="eastAsia"/>
        </w:rPr>
        <w:t>(</w:t>
      </w:r>
      <w:r>
        <w:t>image)</w:t>
      </w:r>
    </w:p>
    <w:p w:rsidR="009A0E97" w:rsidRDefault="00D62F3D" w:rsidP="009A0E97">
      <w:pPr>
        <w:pStyle w:val="a1"/>
        <w:numPr>
          <w:ilvl w:val="1"/>
          <w:numId w:val="14"/>
        </w:numPr>
        <w:ind w:firstLineChars="0"/>
      </w:pPr>
      <w:r>
        <w:t>P</w:t>
      </w:r>
      <w:r>
        <w:rPr>
          <w:rFonts w:hint="eastAsia"/>
        </w:rPr>
        <w:t>ush</w:t>
      </w:r>
      <w:r>
        <w:t>/</w:t>
      </w:r>
      <w:r w:rsidR="009A0E97">
        <w:t>P</w:t>
      </w:r>
      <w:r w:rsidR="009A0E97">
        <w:rPr>
          <w:rFonts w:hint="eastAsia"/>
        </w:rPr>
        <w:t>u</w:t>
      </w:r>
      <w:r w:rsidR="009A0E97">
        <w:t>ll</w:t>
      </w:r>
      <w:r w:rsidR="009A0E97">
        <w:rPr>
          <w:rFonts w:hint="eastAsia"/>
        </w:rPr>
        <w:t>：</w:t>
      </w:r>
      <w:r>
        <w:rPr>
          <w:rFonts w:hint="eastAsia"/>
        </w:rPr>
        <w:t>从公开</w:t>
      </w:r>
      <w:r>
        <w:rPr>
          <w:rFonts w:hint="eastAsia"/>
        </w:rPr>
        <w:t>/</w:t>
      </w:r>
      <w:r>
        <w:rPr>
          <w:rFonts w:hint="eastAsia"/>
        </w:rPr>
        <w:t>私有仓库</w:t>
      </w:r>
      <w:r>
        <w:rPr>
          <w:rFonts w:hint="eastAsia"/>
        </w:rPr>
        <w:t>(</w:t>
      </w:r>
      <w:r>
        <w:t>Registry)</w:t>
      </w:r>
      <w:r>
        <w:rPr>
          <w:rFonts w:hint="eastAsia"/>
        </w:rPr>
        <w:t>里，进行</w:t>
      </w:r>
      <w:r w:rsidR="009A0E97">
        <w:rPr>
          <w:rFonts w:hint="eastAsia"/>
        </w:rPr>
        <w:t>镜像推送</w:t>
      </w:r>
      <w:r>
        <w:rPr>
          <w:rFonts w:hint="eastAsia"/>
        </w:rPr>
        <w:t>/</w:t>
      </w:r>
      <w:r>
        <w:rPr>
          <w:rFonts w:hint="eastAsia"/>
        </w:rPr>
        <w:t>拉去操作</w:t>
      </w:r>
    </w:p>
    <w:p w:rsidR="009A0E97" w:rsidRDefault="009A0E97" w:rsidP="009A0E97">
      <w:pPr>
        <w:pStyle w:val="a1"/>
        <w:numPr>
          <w:ilvl w:val="1"/>
          <w:numId w:val="14"/>
        </w:numPr>
        <w:ind w:firstLineChars="0"/>
      </w:pPr>
      <w:r>
        <w:t>R</w:t>
      </w:r>
      <w:r>
        <w:rPr>
          <w:rFonts w:hint="eastAsia"/>
        </w:rPr>
        <w:t>un</w:t>
      </w:r>
      <w:r>
        <w:rPr>
          <w:rFonts w:hint="eastAsia"/>
        </w:rPr>
        <w:t>：获取镜像，创建</w:t>
      </w:r>
      <w:r>
        <w:rPr>
          <w:rFonts w:hint="eastAsia"/>
        </w:rPr>
        <w:t>Doc</w:t>
      </w:r>
      <w:r>
        <w:t>ker</w:t>
      </w:r>
      <w:r>
        <w:rPr>
          <w:rFonts w:hint="eastAsia"/>
        </w:rPr>
        <w:t>容器</w:t>
      </w:r>
      <w:r>
        <w:rPr>
          <w:rFonts w:hint="eastAsia"/>
        </w:rPr>
        <w:t>(</w:t>
      </w:r>
      <w:r>
        <w:t>container)</w:t>
      </w:r>
    </w:p>
    <w:p w:rsidR="009A0E97" w:rsidRDefault="009A0E97" w:rsidP="009A0E97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Do</w:t>
      </w:r>
      <w:r>
        <w:t>cker daemon</w:t>
      </w:r>
    </w:p>
    <w:p w:rsidR="009A0E97" w:rsidRDefault="009A0E97" w:rsidP="009A0E97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进程</w:t>
      </w:r>
      <w:r w:rsidRPr="009A0E97">
        <w:rPr>
          <w:rFonts w:hint="eastAsia"/>
        </w:rPr>
        <w:t>负责支撑</w:t>
      </w:r>
      <w:r w:rsidRPr="009A0E97">
        <w:rPr>
          <w:rFonts w:hint="eastAsia"/>
        </w:rPr>
        <w:t xml:space="preserve">Docker </w:t>
      </w:r>
      <w:r>
        <w:rPr>
          <w:rFonts w:hint="eastAsia"/>
        </w:rPr>
        <w:t>容器</w:t>
      </w:r>
      <w:r w:rsidRPr="009A0E97">
        <w:rPr>
          <w:rFonts w:hint="eastAsia"/>
        </w:rPr>
        <w:t>的运行以及本地镜像的管理</w:t>
      </w:r>
    </w:p>
    <w:p w:rsidR="009A0E97" w:rsidRDefault="009A0E97" w:rsidP="009A0E97">
      <w:pPr>
        <w:pStyle w:val="a1"/>
        <w:numPr>
          <w:ilvl w:val="0"/>
          <w:numId w:val="14"/>
        </w:numPr>
        <w:ind w:firstLineChars="0"/>
      </w:pPr>
      <w:r>
        <w:t>Registry</w:t>
      </w:r>
    </w:p>
    <w:p w:rsidR="00D62F3D" w:rsidRDefault="00816CD2" w:rsidP="00D62F3D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仓库，存储镜像文件</w:t>
      </w:r>
    </w:p>
    <w:p w:rsidR="00000131" w:rsidRDefault="007F240B" w:rsidP="007F240B">
      <w:pPr>
        <w:pStyle w:val="2"/>
        <w:spacing w:before="156" w:after="156"/>
      </w:pPr>
      <w:r>
        <w:rPr>
          <w:rFonts w:hint="eastAsia"/>
        </w:rPr>
        <w:t>镜像</w:t>
      </w:r>
    </w:p>
    <w:p w:rsidR="007F240B" w:rsidRDefault="007F240B" w:rsidP="007F240B">
      <w:pPr>
        <w:pStyle w:val="a1"/>
        <w:numPr>
          <w:ilvl w:val="0"/>
          <w:numId w:val="18"/>
        </w:numPr>
        <w:ind w:firstLineChars="0"/>
      </w:pPr>
      <w:r>
        <w:t>D</w:t>
      </w:r>
      <w:r>
        <w:rPr>
          <w:rFonts w:hint="eastAsia"/>
        </w:rPr>
        <w:t>o</w:t>
      </w:r>
      <w:r>
        <w:t>cker</w:t>
      </w:r>
      <w:r>
        <w:rPr>
          <w:rFonts w:hint="eastAsia"/>
        </w:rPr>
        <w:t>运行容器需要本地存在相应镜像，本地不存在会通过设置的镜像仓库进</w:t>
      </w:r>
      <w:r>
        <w:rPr>
          <w:rFonts w:hint="eastAsia"/>
        </w:rPr>
        <w:lastRenderedPageBreak/>
        <w:t>行下载</w:t>
      </w:r>
    </w:p>
    <w:p w:rsidR="007F240B" w:rsidRPr="007F240B" w:rsidRDefault="007F240B" w:rsidP="007F240B">
      <w:pPr>
        <w:pStyle w:val="a1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镜像命名方式：</w:t>
      </w:r>
      <w:r w:rsidR="00C23F3A">
        <w:rPr>
          <w:rFonts w:hint="eastAsia"/>
        </w:rPr>
        <w:t>[</w:t>
      </w:r>
      <w:r w:rsidR="00C23F3A">
        <w:t>USERNAME]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[</w:t>
      </w:r>
      <w:r>
        <w:t>:TAG]</w:t>
      </w:r>
      <w:r w:rsidR="00825DB4">
        <w:rPr>
          <w:rFonts w:hint="eastAsia"/>
        </w:rPr>
        <w:t>，</w:t>
      </w:r>
      <w:r w:rsidR="00825DB4">
        <w:rPr>
          <w:rFonts w:hint="eastAsia"/>
        </w:rPr>
        <w:t>T</w:t>
      </w:r>
      <w:r w:rsidR="00825DB4">
        <w:t>AG</w:t>
      </w:r>
      <w:r w:rsidR="00825DB4">
        <w:rPr>
          <w:rFonts w:hint="eastAsia"/>
        </w:rPr>
        <w:t>指版本</w:t>
      </w:r>
    </w:p>
    <w:p w:rsidR="00000131" w:rsidRDefault="0067031C" w:rsidP="0067031C">
      <w:pPr>
        <w:pStyle w:val="2"/>
        <w:spacing w:before="156" w:after="156"/>
      </w:pPr>
      <w:r>
        <w:rPr>
          <w:rFonts w:hint="eastAsia"/>
        </w:rPr>
        <w:t>容器</w:t>
      </w:r>
    </w:p>
    <w:p w:rsidR="0067031C" w:rsidRDefault="0067031C" w:rsidP="0067031C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容器是镜像的一个运行实例</w:t>
      </w:r>
    </w:p>
    <w:p w:rsidR="0067031C" w:rsidRPr="0067031C" w:rsidRDefault="0067031C" w:rsidP="0067031C">
      <w:pPr>
        <w:pStyle w:val="a1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是一个独立运行的应用，包含相应运行环境。</w:t>
      </w:r>
    </w:p>
    <w:p w:rsidR="00000131" w:rsidRDefault="00000131" w:rsidP="00000131">
      <w:pPr>
        <w:pStyle w:val="a1"/>
        <w:ind w:firstLineChars="0"/>
      </w:pPr>
    </w:p>
    <w:p w:rsidR="00000131" w:rsidRDefault="00000131" w:rsidP="00000131">
      <w:pPr>
        <w:pStyle w:val="1"/>
        <w:spacing w:after="312"/>
      </w:pPr>
      <w:r>
        <w:rPr>
          <w:rFonts w:hint="eastAsia"/>
        </w:rPr>
        <w:t>常用命令</w:t>
      </w:r>
    </w:p>
    <w:p w:rsidR="00000131" w:rsidRDefault="00000131" w:rsidP="00000131">
      <w:pPr>
        <w:pStyle w:val="a1"/>
        <w:ind w:firstLine="360"/>
      </w:pPr>
      <w:r>
        <w:rPr>
          <w:rFonts w:hint="eastAsia"/>
        </w:rPr>
        <w:t>先启动</w:t>
      </w:r>
      <w:r>
        <w:rPr>
          <w:rFonts w:hint="eastAsia"/>
        </w:rPr>
        <w:t>docker</w:t>
      </w:r>
      <w:r>
        <w:rPr>
          <w:rFonts w:hint="eastAsia"/>
        </w:rPr>
        <w:t>服务，才能运行</w:t>
      </w:r>
      <w:r>
        <w:rPr>
          <w:rFonts w:hint="eastAsia"/>
        </w:rPr>
        <w:t>docker</w:t>
      </w:r>
      <w:r>
        <w:rPr>
          <w:rFonts w:hint="eastAsia"/>
        </w:rPr>
        <w:t>命令</w:t>
      </w:r>
    </w:p>
    <w:p w:rsidR="00D01A3E" w:rsidRDefault="00D01A3E" w:rsidP="009B242A">
      <w:pPr>
        <w:pStyle w:val="a1"/>
        <w:numPr>
          <w:ilvl w:val="0"/>
          <w:numId w:val="20"/>
        </w:numPr>
        <w:ind w:firstLineChars="0"/>
      </w:pPr>
      <w:r w:rsidRPr="00D01A3E">
        <w:t>systemctl start docker</w:t>
      </w:r>
    </w:p>
    <w:p w:rsidR="00D01A3E" w:rsidRDefault="009B242A" w:rsidP="009B242A">
      <w:pPr>
        <w:pStyle w:val="a1"/>
        <w:numPr>
          <w:ilvl w:val="0"/>
          <w:numId w:val="20"/>
        </w:numPr>
        <w:ind w:firstLineChars="0"/>
      </w:pPr>
      <w:r w:rsidRPr="009B242A">
        <w:t>systemctl restart</w:t>
      </w:r>
      <w:r>
        <w:t xml:space="preserve"> </w:t>
      </w:r>
      <w:r w:rsidRPr="009B242A">
        <w:t>docker</w:t>
      </w:r>
    </w:p>
    <w:p w:rsidR="009B242A" w:rsidRDefault="009B242A" w:rsidP="009B242A">
      <w:pPr>
        <w:pStyle w:val="a1"/>
        <w:numPr>
          <w:ilvl w:val="0"/>
          <w:numId w:val="20"/>
        </w:numPr>
        <w:ind w:firstLineChars="0"/>
      </w:pPr>
      <w:r w:rsidRPr="009B242A">
        <w:t>systemctl stop docker</w:t>
      </w:r>
    </w:p>
    <w:p w:rsidR="009B242A" w:rsidRDefault="009B242A" w:rsidP="009B242A">
      <w:pPr>
        <w:pStyle w:val="a1"/>
        <w:numPr>
          <w:ilvl w:val="0"/>
          <w:numId w:val="20"/>
        </w:numPr>
        <w:ind w:firstLineChars="0"/>
        <w:rPr>
          <w:rFonts w:hint="eastAsia"/>
        </w:rPr>
      </w:pPr>
      <w:r w:rsidRPr="009B242A">
        <w:t>systemctl daemon-reload</w:t>
      </w:r>
      <w:r>
        <w:tab/>
      </w:r>
      <w:r>
        <w:tab/>
      </w:r>
      <w:r>
        <w:rPr>
          <w:rFonts w:hint="eastAsia"/>
        </w:rPr>
        <w:t>守护进程重启</w:t>
      </w:r>
    </w:p>
    <w:p w:rsidR="00000131" w:rsidRDefault="007F240B" w:rsidP="007F240B">
      <w:pPr>
        <w:pStyle w:val="2"/>
        <w:spacing w:before="156" w:after="156"/>
      </w:pPr>
      <w:r>
        <w:t>Docker</w:t>
      </w:r>
      <w:r>
        <w:rPr>
          <w:rFonts w:hint="eastAsia"/>
        </w:rPr>
        <w:t>基本命令</w:t>
      </w:r>
    </w:p>
    <w:p w:rsidR="0026528F" w:rsidRDefault="00E53E9F" w:rsidP="00E53E9F">
      <w:pPr>
        <w:pStyle w:val="a1"/>
        <w:numPr>
          <w:ilvl w:val="0"/>
          <w:numId w:val="19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pull </w:t>
      </w:r>
      <w:r w:rsidRPr="00E53E9F">
        <w:t>[OPTIONS] NAME[:TAG|@DIGEST]</w:t>
      </w:r>
    </w:p>
    <w:p w:rsidR="00E53E9F" w:rsidRDefault="00E53E9F" w:rsidP="00E53E9F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从远程仓库下载镜像</w:t>
      </w:r>
    </w:p>
    <w:p w:rsidR="00E53E9F" w:rsidRDefault="00E53E9F" w:rsidP="00E53E9F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下载所有版本的镜像</w:t>
      </w:r>
    </w:p>
    <w:p w:rsidR="00C23F3A" w:rsidRDefault="00C23F3A" w:rsidP="00C23F3A">
      <w:pPr>
        <w:pStyle w:val="a1"/>
        <w:numPr>
          <w:ilvl w:val="0"/>
          <w:numId w:val="19"/>
        </w:numPr>
        <w:ind w:firstLineChars="0"/>
      </w:pPr>
      <w:r w:rsidRPr="00C23F3A">
        <w:t>docker push [OPTIONS] NAME[:TAG]</w:t>
      </w:r>
    </w:p>
    <w:p w:rsidR="00C23F3A" w:rsidRDefault="00C23F3A" w:rsidP="00C23F3A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推送本地镜像至远程仓库</w:t>
      </w:r>
    </w:p>
    <w:p w:rsidR="00E53E9F" w:rsidRDefault="00E53E9F" w:rsidP="00E53E9F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d</w:t>
      </w:r>
      <w:r>
        <w:t>ocker run</w:t>
      </w:r>
      <w:r w:rsidR="00D01A3E">
        <w:t xml:space="preserve"> </w:t>
      </w:r>
      <w:r w:rsidR="00D01A3E" w:rsidRPr="00D01A3E">
        <w:t>[OPTIONS] IMAGE [COMMAND] [ARG...]</w:t>
      </w:r>
    </w:p>
    <w:p w:rsidR="00D01A3E" w:rsidRDefault="00D01A3E" w:rsidP="00D01A3E">
      <w:pPr>
        <w:pStyle w:val="a1"/>
        <w:numPr>
          <w:ilvl w:val="1"/>
          <w:numId w:val="19"/>
        </w:numPr>
        <w:ind w:firstLineChars="0"/>
      </w:pPr>
      <w:r w:rsidRPr="00D01A3E">
        <w:t>IMAGE</w:t>
      </w:r>
      <w:r>
        <w:t xml:space="preserve"> </w:t>
      </w:r>
      <w:r>
        <w:rPr>
          <w:rFonts w:hint="eastAsia"/>
        </w:rPr>
        <w:t>指启动的容器对应的镜像</w:t>
      </w:r>
      <w:r w:rsidR="00F129BD">
        <w:rPr>
          <w:rFonts w:hint="eastAsia"/>
        </w:rPr>
        <w:t>，每个容器拥有一个唯一标识</w:t>
      </w:r>
      <w:r w:rsidR="00F129BD">
        <w:rPr>
          <w:rFonts w:hint="eastAsia"/>
        </w:rPr>
        <w:t>I</w:t>
      </w:r>
      <w:r w:rsidR="00F129BD">
        <w:t>D</w:t>
      </w:r>
    </w:p>
    <w:p w:rsidR="00D01A3E" w:rsidRDefault="00D01A3E" w:rsidP="00D01A3E">
      <w:pPr>
        <w:pStyle w:val="a1"/>
        <w:numPr>
          <w:ilvl w:val="1"/>
          <w:numId w:val="19"/>
        </w:numPr>
        <w:ind w:firstLineChars="0"/>
      </w:pPr>
      <w:r w:rsidRPr="00D01A3E">
        <w:t>COMMAND</w:t>
      </w:r>
      <w:r>
        <w:t xml:space="preserve"> </w:t>
      </w:r>
      <w:r>
        <w:rPr>
          <w:rFonts w:hint="eastAsia"/>
        </w:rPr>
        <w:t>容器启动只是有了运行环境，一般还需要指定具体的执行命令去启动程序</w:t>
      </w:r>
    </w:p>
    <w:p w:rsidR="00F129BD" w:rsidRDefault="00F129BD" w:rsidP="00D01A3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交互式操作</w:t>
      </w:r>
      <w:r w:rsidR="00A15AEA">
        <w:rPr>
          <w:rFonts w:hint="eastAsia"/>
        </w:rPr>
        <w:t xml:space="preserve"> </w:t>
      </w:r>
      <w:r w:rsidR="00A15AEA">
        <w:t>-</w:t>
      </w:r>
      <w:r w:rsidR="005510D8">
        <w:t xml:space="preserve">i </w:t>
      </w:r>
      <w:r w:rsidR="005510D8">
        <w:rPr>
          <w:rFonts w:hint="eastAsia"/>
        </w:rPr>
        <w:t>-</w:t>
      </w:r>
      <w:r w:rsidR="00A15AEA">
        <w:t>t</w:t>
      </w:r>
    </w:p>
    <w:p w:rsidR="00F129BD" w:rsidRDefault="00F129BD" w:rsidP="00F129BD">
      <w:pPr>
        <w:pStyle w:val="a1"/>
        <w:numPr>
          <w:ilvl w:val="2"/>
          <w:numId w:val="19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run -i</w:t>
      </w:r>
      <w:r w:rsidR="005510D8">
        <w:t>t</w:t>
      </w:r>
      <w:r>
        <w:t xml:space="preserve"> IMAGE </w:t>
      </w:r>
      <w:r w:rsidR="005510D8" w:rsidRPr="005510D8">
        <w:t>/bin/bash</w:t>
      </w:r>
      <w:r w:rsidR="005510D8">
        <w:rPr>
          <w:rFonts w:hint="eastAsia"/>
        </w:rPr>
        <w:t>(</w:t>
      </w:r>
      <w:r w:rsidR="005510D8">
        <w:rPr>
          <w:rFonts w:hint="eastAsia"/>
        </w:rPr>
        <w:t>启动容器内的命令行</w:t>
      </w:r>
      <w:r w:rsidR="005510D8">
        <w:rPr>
          <w:rFonts w:hint="eastAsia"/>
        </w:rPr>
        <w:t>)</w:t>
      </w:r>
    </w:p>
    <w:p w:rsidR="00F129BD" w:rsidRDefault="00F129BD" w:rsidP="00F129BD">
      <w:pPr>
        <w:pStyle w:val="a1"/>
        <w:numPr>
          <w:ilvl w:val="2"/>
          <w:numId w:val="19"/>
        </w:numPr>
        <w:ind w:firstLineChars="0"/>
      </w:pPr>
      <w:r>
        <w:rPr>
          <w:rFonts w:hint="eastAsia"/>
        </w:rPr>
        <w:t>此时终端处于容器内，终端命令前缀变为：</w:t>
      </w:r>
      <w:r w:rsidRPr="00F129BD">
        <w:t>root@</w:t>
      </w:r>
      <w:r>
        <w:t>CONTAINER ID</w:t>
      </w:r>
      <w:r w:rsidRPr="00F129BD">
        <w:t>:/#</w:t>
      </w:r>
    </w:p>
    <w:p w:rsidR="00F129BD" w:rsidRDefault="00F129BD" w:rsidP="00F129BD">
      <w:pPr>
        <w:pStyle w:val="a1"/>
        <w:numPr>
          <w:ilvl w:val="2"/>
          <w:numId w:val="19"/>
        </w:numPr>
        <w:ind w:firstLineChars="0"/>
      </w:pPr>
      <w:r>
        <w:rPr>
          <w:rFonts w:hint="eastAsia"/>
        </w:rPr>
        <w:t>ex</w:t>
      </w:r>
      <w:r>
        <w:t>it</w:t>
      </w:r>
      <w:r>
        <w:rPr>
          <w:rFonts w:hint="eastAsia"/>
        </w:rPr>
        <w:t>退出容器内终端</w:t>
      </w:r>
    </w:p>
    <w:p w:rsidR="00F129BD" w:rsidRDefault="00F129BD" w:rsidP="00D01A3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后台运行</w:t>
      </w:r>
      <w:r w:rsidR="00A15AEA">
        <w:rPr>
          <w:rFonts w:hint="eastAsia"/>
        </w:rPr>
        <w:t xml:space="preserve"> -d</w:t>
      </w:r>
    </w:p>
    <w:p w:rsidR="00F129BD" w:rsidRDefault="00C14E44" w:rsidP="00F129BD">
      <w:pPr>
        <w:pStyle w:val="a1"/>
        <w:numPr>
          <w:ilvl w:val="2"/>
          <w:numId w:val="19"/>
        </w:numPr>
        <w:ind w:firstLineChars="0"/>
      </w:pPr>
      <w:r w:rsidRPr="00C14E44">
        <w:rPr>
          <w:rFonts w:hint="eastAsia"/>
        </w:rPr>
        <w:lastRenderedPageBreak/>
        <w:t>docker run --name=</w:t>
      </w:r>
      <w:r w:rsidRPr="00C14E44">
        <w:rPr>
          <w:rFonts w:hint="eastAsia"/>
        </w:rPr>
        <w:t>自定义容器名</w:t>
      </w:r>
      <w:r>
        <w:t xml:space="preserve"> </w:t>
      </w:r>
      <w:r w:rsidRPr="00C14E44">
        <w:rPr>
          <w:rFonts w:hint="eastAsia"/>
        </w:rPr>
        <w:t xml:space="preserve">-d </w:t>
      </w:r>
      <w:r>
        <w:t>IMAGE</w:t>
      </w:r>
      <w:r w:rsidRPr="00C14E44">
        <w:t xml:space="preserve"> </w:t>
      </w:r>
      <w:r>
        <w:t>COMMAND</w:t>
      </w:r>
    </w:p>
    <w:p w:rsidR="00C14E44" w:rsidRDefault="00C14E44" w:rsidP="00F129BD">
      <w:pPr>
        <w:pStyle w:val="a1"/>
        <w:numPr>
          <w:ilvl w:val="2"/>
          <w:numId w:val="19"/>
        </w:numPr>
        <w:ind w:firstLineChars="0"/>
      </w:pPr>
      <w:r>
        <w:rPr>
          <w:rFonts w:hint="eastAsia"/>
        </w:rPr>
        <w:t>容器后台运行，会返回容器标识</w:t>
      </w:r>
      <w:r>
        <w:rPr>
          <w:rFonts w:hint="eastAsia"/>
        </w:rPr>
        <w:t>I</w:t>
      </w:r>
      <w:r>
        <w:t>D</w:t>
      </w:r>
    </w:p>
    <w:p w:rsidR="005A441D" w:rsidRDefault="005A441D" w:rsidP="005A441D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指定主机真实端口与容器虚拟端口之间的映射</w:t>
      </w:r>
    </w:p>
    <w:p w:rsidR="00372D12" w:rsidRDefault="00372D12" w:rsidP="005A441D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将主机目录挂载至容器虚拟目录，这样容器就可以访问主机目录，将数据存储至该挂载目录，</w:t>
      </w:r>
      <w:r w:rsidRPr="00372D12">
        <w:rPr>
          <w:rFonts w:hint="eastAsia"/>
        </w:rPr>
        <w:t>实现容器和数据的分离</w:t>
      </w:r>
    </w:p>
    <w:p w:rsidR="00E53E9F" w:rsidRDefault="00E53E9F" w:rsidP="00E53E9F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d</w:t>
      </w:r>
      <w:r>
        <w:t>ocker ps</w:t>
      </w:r>
      <w:r w:rsidR="00FA15FB">
        <w:t xml:space="preserve"> </w:t>
      </w:r>
      <w:r w:rsidR="00FA15FB" w:rsidRPr="00D01A3E">
        <w:t>[OPTIONS]</w:t>
      </w:r>
    </w:p>
    <w:p w:rsidR="00E53E9F" w:rsidRDefault="00E53E9F" w:rsidP="00E53E9F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查看运行中容器情况</w:t>
      </w:r>
    </w:p>
    <w:p w:rsidR="00022DE3" w:rsidRDefault="00E53E9F" w:rsidP="00C14E44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查看所有容器运行情况，包括已结束的</w:t>
      </w:r>
    </w:p>
    <w:p w:rsidR="00386166" w:rsidRDefault="00386166" w:rsidP="00386166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d</w:t>
      </w:r>
      <w:r w:rsidRPr="00386166">
        <w:t>ocker</w:t>
      </w:r>
      <w:r>
        <w:t xml:space="preserve"> </w:t>
      </w:r>
      <w:r w:rsidRPr="00386166">
        <w:t>logs</w:t>
      </w:r>
      <w:r>
        <w:t xml:space="preserve"> </w:t>
      </w:r>
      <w:r w:rsidRPr="00386166">
        <w:t>[OPTIONS] CONTAINER</w:t>
      </w:r>
    </w:p>
    <w:p w:rsidR="00386166" w:rsidRDefault="00386166" w:rsidP="00386166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查看容器内运行日志</w:t>
      </w:r>
    </w:p>
    <w:p w:rsidR="00386166" w:rsidRDefault="00386166" w:rsidP="00386166">
      <w:pPr>
        <w:pStyle w:val="a1"/>
        <w:numPr>
          <w:ilvl w:val="0"/>
          <w:numId w:val="19"/>
        </w:numPr>
        <w:ind w:firstLineChars="0"/>
      </w:pPr>
      <w:r w:rsidRPr="00386166">
        <w:t>docker top CONTAINER [ps OPTIONS]</w:t>
      </w:r>
    </w:p>
    <w:p w:rsidR="00386166" w:rsidRDefault="00386166" w:rsidP="00386166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查看容器内运行进程</w:t>
      </w:r>
    </w:p>
    <w:p w:rsidR="00386166" w:rsidRDefault="00386166" w:rsidP="00386166">
      <w:pPr>
        <w:pStyle w:val="a1"/>
        <w:numPr>
          <w:ilvl w:val="0"/>
          <w:numId w:val="19"/>
        </w:numPr>
        <w:ind w:firstLineChars="0"/>
      </w:pPr>
      <w:r w:rsidRPr="00386166">
        <w:t>docker exec [OPTIONS] CONTAINER COMMAND [ARG...]</w:t>
      </w:r>
    </w:p>
    <w:p w:rsidR="00386166" w:rsidRDefault="00386166" w:rsidP="00386166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向指定容器内添加进程，即在容器内执行其他命令</w:t>
      </w:r>
      <w:r w:rsidR="006D0043">
        <w:rPr>
          <w:rFonts w:hint="eastAsia"/>
        </w:rPr>
        <w:t>，常用作进入容器的手段</w:t>
      </w:r>
    </w:p>
    <w:p w:rsidR="00386166" w:rsidRDefault="00386166" w:rsidP="00386166">
      <w:pPr>
        <w:pStyle w:val="a1"/>
        <w:numPr>
          <w:ilvl w:val="1"/>
          <w:numId w:val="19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exec</w:t>
      </w:r>
      <w:r>
        <w:t xml:space="preserve"> </w:t>
      </w:r>
      <w:r>
        <w:t>-i</w:t>
      </w:r>
      <w:r w:rsidR="001529C3">
        <w:rPr>
          <w:rFonts w:hint="eastAsia"/>
        </w:rPr>
        <w:t>t</w:t>
      </w:r>
      <w:r w:rsidR="001529C3">
        <w:t xml:space="preserve"> </w:t>
      </w:r>
      <w:r w:rsidRPr="00386166">
        <w:t xml:space="preserve">CONTAINER </w:t>
      </w:r>
      <w:r w:rsidR="001529C3" w:rsidRPr="001529C3">
        <w:t>/bin/bash</w:t>
      </w:r>
    </w:p>
    <w:p w:rsidR="00386166" w:rsidRPr="0026528F" w:rsidRDefault="00386166" w:rsidP="00386166">
      <w:pPr>
        <w:pStyle w:val="a1"/>
        <w:numPr>
          <w:ilvl w:val="0"/>
          <w:numId w:val="19"/>
        </w:numPr>
        <w:ind w:firstLineChars="0"/>
        <w:rPr>
          <w:rFonts w:hint="eastAsia"/>
        </w:rPr>
      </w:pPr>
    </w:p>
    <w:p w:rsidR="007F240B" w:rsidRDefault="007F240B" w:rsidP="007F240B">
      <w:pPr>
        <w:pStyle w:val="2"/>
        <w:spacing w:before="156" w:after="156"/>
      </w:pPr>
      <w:r>
        <w:t>image</w:t>
      </w:r>
      <w:r>
        <w:rPr>
          <w:rFonts w:hint="eastAsia"/>
        </w:rPr>
        <w:t>相关命令</w:t>
      </w:r>
    </w:p>
    <w:p w:rsidR="007F240B" w:rsidRDefault="007F240B" w:rsidP="007F240B">
      <w:pPr>
        <w:pStyle w:val="a1"/>
        <w:numPr>
          <w:ilvl w:val="0"/>
          <w:numId w:val="16"/>
        </w:numPr>
        <w:ind w:firstLineChars="0"/>
      </w:pPr>
      <w:r w:rsidRPr="007F240B">
        <w:t>docker image ls</w:t>
      </w:r>
      <w:r>
        <w:t xml:space="preserve"> </w:t>
      </w:r>
      <w:r w:rsidRPr="007F240B">
        <w:t>[OPTIONS] [REPOSITORY[:TAG]]</w:t>
      </w:r>
    </w:p>
    <w:p w:rsidR="007F240B" w:rsidRDefault="007F240B" w:rsidP="007F240B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查看本地镜像文件</w:t>
      </w:r>
    </w:p>
    <w:p w:rsidR="007F240B" w:rsidRDefault="00386166" w:rsidP="007F240B">
      <w:pPr>
        <w:pStyle w:val="a1"/>
        <w:numPr>
          <w:ilvl w:val="0"/>
          <w:numId w:val="16"/>
        </w:numPr>
        <w:ind w:firstLineChars="0"/>
      </w:pPr>
      <w:r w:rsidRPr="00386166">
        <w:t>docker rmi [OPTIONS] IMAGE [IMAGE...]</w:t>
      </w:r>
    </w:p>
    <w:p w:rsidR="00386166" w:rsidRDefault="00386166" w:rsidP="00386166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删除本地镜像</w:t>
      </w:r>
    </w:p>
    <w:p w:rsidR="00386166" w:rsidRDefault="00B8563E" w:rsidP="007F240B">
      <w:pPr>
        <w:pStyle w:val="a1"/>
        <w:numPr>
          <w:ilvl w:val="0"/>
          <w:numId w:val="16"/>
        </w:numPr>
        <w:ind w:firstLineChars="0"/>
      </w:pPr>
      <w:r w:rsidRPr="00B8563E">
        <w:t>docker commit [OPTIONS] CONTAINER [REPOSITORY[:TAG]]</w:t>
      </w:r>
    </w:p>
    <w:p w:rsidR="00B8563E" w:rsidRDefault="00B8563E" w:rsidP="00B8563E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从一个容器中</w:t>
      </w:r>
      <w:r w:rsidR="00883D6A">
        <w:rPr>
          <w:rFonts w:hint="eastAsia"/>
        </w:rPr>
        <w:t>创建副本，产生镜像文件</w:t>
      </w:r>
    </w:p>
    <w:p w:rsidR="00883D6A" w:rsidRDefault="00883D6A" w:rsidP="00B8563E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容器状态有没有要求？？？</w:t>
      </w:r>
    </w:p>
    <w:p w:rsidR="00B8563E" w:rsidRDefault="002E397E" w:rsidP="007F240B">
      <w:pPr>
        <w:pStyle w:val="a1"/>
        <w:numPr>
          <w:ilvl w:val="0"/>
          <w:numId w:val="16"/>
        </w:numPr>
        <w:ind w:firstLineChars="0"/>
      </w:pPr>
      <w:r w:rsidRPr="002E397E">
        <w:t>docker build [OPTIONS] PATH | URL | -</w:t>
      </w:r>
    </w:p>
    <w:p w:rsidR="002E397E" w:rsidRDefault="002E397E" w:rsidP="002E397E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从零开始创建一个镜像</w:t>
      </w:r>
    </w:p>
    <w:p w:rsidR="002E397E" w:rsidRDefault="002E397E" w:rsidP="002E397E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需要先创建一个</w:t>
      </w:r>
      <w:r w:rsidRPr="002E397E">
        <w:t>Dockerfile</w:t>
      </w:r>
      <w:r>
        <w:rPr>
          <w:rFonts w:hint="eastAsia"/>
        </w:rPr>
        <w:t>，指明镜像创建内容</w:t>
      </w:r>
    </w:p>
    <w:p w:rsidR="002E397E" w:rsidRDefault="002E397E" w:rsidP="002E397E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可以设置创建镜像的名称</w:t>
      </w:r>
    </w:p>
    <w:p w:rsidR="002E397E" w:rsidRDefault="002E397E" w:rsidP="002E397E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是</w:t>
      </w:r>
      <w:r w:rsidRPr="002E397E">
        <w:t>Dockerfile</w:t>
      </w:r>
      <w:r>
        <w:rPr>
          <w:rFonts w:hint="eastAsia"/>
        </w:rPr>
        <w:t>所在目录路径</w:t>
      </w:r>
    </w:p>
    <w:p w:rsidR="003F5D0E" w:rsidRDefault="003F5D0E" w:rsidP="003F5D0E">
      <w:pPr>
        <w:pStyle w:val="a1"/>
        <w:numPr>
          <w:ilvl w:val="0"/>
          <w:numId w:val="16"/>
        </w:numPr>
        <w:ind w:firstLineChars="0"/>
      </w:pPr>
      <w:r w:rsidRPr="003F5D0E">
        <w:lastRenderedPageBreak/>
        <w:t>docker tag SOURCE_IMAGE[:TAG] TARGET_IMAGE[:TAG]</w:t>
      </w:r>
    </w:p>
    <w:p w:rsidR="003F5D0E" w:rsidRPr="007F240B" w:rsidRDefault="003F5D0E" w:rsidP="003F5D0E">
      <w:pPr>
        <w:pStyle w:val="a1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为镜像增加一个标签</w:t>
      </w:r>
    </w:p>
    <w:p w:rsidR="00000131" w:rsidRDefault="007F240B" w:rsidP="007F240B">
      <w:pPr>
        <w:pStyle w:val="2"/>
        <w:spacing w:before="156" w:after="156"/>
      </w:pPr>
      <w:r w:rsidRPr="007F240B">
        <w:t>container</w:t>
      </w:r>
      <w:r>
        <w:rPr>
          <w:rFonts w:hint="eastAsia"/>
        </w:rPr>
        <w:t>相关</w:t>
      </w:r>
      <w:r>
        <w:rPr>
          <w:rFonts w:hint="eastAsia"/>
        </w:rPr>
        <w:t>命令</w:t>
      </w:r>
    </w:p>
    <w:p w:rsidR="007F240B" w:rsidRDefault="007F240B" w:rsidP="007F240B">
      <w:pPr>
        <w:pStyle w:val="a1"/>
        <w:numPr>
          <w:ilvl w:val="0"/>
          <w:numId w:val="17"/>
        </w:numPr>
        <w:ind w:firstLineChars="0"/>
      </w:pPr>
      <w:r w:rsidRPr="007F240B">
        <w:t>docker container ls</w:t>
      </w:r>
      <w:r>
        <w:rPr>
          <w:rFonts w:hint="eastAsia"/>
        </w:rPr>
        <w:t>/</w:t>
      </w:r>
      <w:r>
        <w:t>ps</w:t>
      </w:r>
      <w:r w:rsidRPr="007F240B">
        <w:t xml:space="preserve"> [OPTIONS]</w:t>
      </w:r>
    </w:p>
    <w:p w:rsidR="007F240B" w:rsidRDefault="007F240B" w:rsidP="007F240B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查看</w:t>
      </w:r>
      <w:r w:rsidR="0026528F">
        <w:rPr>
          <w:rFonts w:hint="eastAsia"/>
        </w:rPr>
        <w:t>运行中</w:t>
      </w:r>
      <w:r>
        <w:rPr>
          <w:rFonts w:hint="eastAsia"/>
        </w:rPr>
        <w:t>容器情况</w:t>
      </w:r>
    </w:p>
    <w:p w:rsidR="0026528F" w:rsidRDefault="0026528F" w:rsidP="007F240B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查看所有容器运行情况，包括已结束的</w:t>
      </w:r>
    </w:p>
    <w:p w:rsidR="00F8214F" w:rsidRDefault="00F8214F" w:rsidP="00C14E44">
      <w:pPr>
        <w:pStyle w:val="a1"/>
        <w:numPr>
          <w:ilvl w:val="0"/>
          <w:numId w:val="17"/>
        </w:numPr>
        <w:ind w:firstLineChars="0"/>
      </w:pPr>
      <w:r w:rsidRPr="00F8214F">
        <w:t>docker create [OPTIONS] IMAGE [COMMAND] [ARG...]</w:t>
      </w:r>
    </w:p>
    <w:p w:rsidR="00F8214F" w:rsidRDefault="00F8214F" w:rsidP="00F8214F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创建一个容器，并没有运行</w:t>
      </w:r>
    </w:p>
    <w:p w:rsidR="00C14E44" w:rsidRDefault="00C14E44" w:rsidP="00C14E44">
      <w:pPr>
        <w:pStyle w:val="a1"/>
        <w:numPr>
          <w:ilvl w:val="0"/>
          <w:numId w:val="17"/>
        </w:numPr>
        <w:ind w:firstLineChars="0"/>
      </w:pPr>
      <w:r w:rsidRPr="00022DE3">
        <w:t>docker start</w:t>
      </w:r>
      <w:r>
        <w:t>/restart</w:t>
      </w:r>
      <w:r w:rsidRPr="00022DE3">
        <w:t xml:space="preserve"> [OPTIONS] CONTAINER [CONTAINER...]</w:t>
      </w:r>
    </w:p>
    <w:p w:rsidR="007F240B" w:rsidRDefault="00C14E44" w:rsidP="00C14E44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通过容器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，重启已</w:t>
      </w:r>
      <w:r>
        <w:rPr>
          <w:rFonts w:hint="eastAsia"/>
        </w:rPr>
        <w:t>停止的多个</w:t>
      </w:r>
      <w:r>
        <w:rPr>
          <w:rFonts w:hint="eastAsia"/>
        </w:rPr>
        <w:t>容器</w:t>
      </w:r>
    </w:p>
    <w:p w:rsidR="00C14E44" w:rsidRDefault="00C14E44" w:rsidP="00C14E44">
      <w:pPr>
        <w:pStyle w:val="a1"/>
        <w:numPr>
          <w:ilvl w:val="0"/>
          <w:numId w:val="17"/>
        </w:numPr>
        <w:ind w:firstLineChars="0"/>
      </w:pPr>
      <w:r w:rsidRPr="00C14E44">
        <w:t>docker stop</w:t>
      </w:r>
      <w:r w:rsidR="00A15AEA">
        <w:rPr>
          <w:rFonts w:hint="eastAsia"/>
        </w:rPr>
        <w:t>/</w:t>
      </w:r>
      <w:r w:rsidR="00A15AEA">
        <w:t>kill</w:t>
      </w:r>
      <w:r w:rsidRPr="00C14E44">
        <w:t xml:space="preserve"> [OPTIONS] CONTAINER [CONTAINER...]</w:t>
      </w:r>
    </w:p>
    <w:p w:rsidR="00C14E44" w:rsidRDefault="00C14E44" w:rsidP="00C14E44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通过容器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，停止</w:t>
      </w:r>
      <w:r>
        <w:rPr>
          <w:rFonts w:hint="eastAsia"/>
        </w:rPr>
        <w:t>运行中的</w:t>
      </w:r>
      <w:r>
        <w:rPr>
          <w:rFonts w:hint="eastAsia"/>
        </w:rPr>
        <w:t>个容器</w:t>
      </w:r>
    </w:p>
    <w:p w:rsidR="00386166" w:rsidRDefault="00386166" w:rsidP="00386166">
      <w:pPr>
        <w:pStyle w:val="a1"/>
        <w:numPr>
          <w:ilvl w:val="0"/>
          <w:numId w:val="17"/>
        </w:numPr>
        <w:ind w:firstLineChars="0"/>
      </w:pPr>
      <w:r w:rsidRPr="00386166">
        <w:t>docker rm [OPTIONS] CONTAINER [CONTAINER...]</w:t>
      </w:r>
    </w:p>
    <w:p w:rsidR="00386166" w:rsidRDefault="00386166" w:rsidP="00386166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删除容器</w:t>
      </w:r>
    </w:p>
    <w:p w:rsidR="00386166" w:rsidRPr="007F240B" w:rsidRDefault="00386166" w:rsidP="00386166">
      <w:pPr>
        <w:pStyle w:val="a1"/>
        <w:numPr>
          <w:ilvl w:val="0"/>
          <w:numId w:val="17"/>
        </w:numPr>
        <w:ind w:firstLineChars="0"/>
        <w:rPr>
          <w:rFonts w:hint="eastAsia"/>
        </w:rPr>
      </w:pPr>
    </w:p>
    <w:p w:rsidR="007F240B" w:rsidRPr="007F240B" w:rsidRDefault="007F240B" w:rsidP="007F240B">
      <w:pPr>
        <w:pStyle w:val="a1"/>
        <w:ind w:firstLine="360"/>
        <w:rPr>
          <w:rFonts w:hint="eastAsia"/>
        </w:rPr>
      </w:pPr>
    </w:p>
    <w:sectPr w:rsidR="007F240B" w:rsidRPr="007F240B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F23" w:rsidRDefault="004A0F23">
      <w:r>
        <w:separator/>
      </w:r>
    </w:p>
  </w:endnote>
  <w:endnote w:type="continuationSeparator" w:id="0">
    <w:p w:rsidR="004A0F23" w:rsidRDefault="004A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F23" w:rsidRDefault="004A0F23">
      <w:r>
        <w:separator/>
      </w:r>
    </w:p>
  </w:footnote>
  <w:footnote w:type="continuationSeparator" w:id="0">
    <w:p w:rsidR="004A0F23" w:rsidRDefault="004A0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93B06"/>
    <w:multiLevelType w:val="hybridMultilevel"/>
    <w:tmpl w:val="24425E0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316F0D"/>
    <w:multiLevelType w:val="hybridMultilevel"/>
    <w:tmpl w:val="1FC64B7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68177F"/>
    <w:multiLevelType w:val="hybridMultilevel"/>
    <w:tmpl w:val="0CD0F8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9CB1E74"/>
    <w:multiLevelType w:val="hybridMultilevel"/>
    <w:tmpl w:val="0026F9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C385654"/>
    <w:multiLevelType w:val="hybridMultilevel"/>
    <w:tmpl w:val="4B0A29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634602"/>
    <w:multiLevelType w:val="hybridMultilevel"/>
    <w:tmpl w:val="19B8E69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5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2D458B"/>
    <w:multiLevelType w:val="hybridMultilevel"/>
    <w:tmpl w:val="73BEAD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1622CEB"/>
    <w:multiLevelType w:val="hybridMultilevel"/>
    <w:tmpl w:val="B8C8490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72712BB2"/>
    <w:multiLevelType w:val="hybridMultilevel"/>
    <w:tmpl w:val="E7FAF0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5"/>
  </w:num>
  <w:num w:numId="5">
    <w:abstractNumId w:val="10"/>
  </w:num>
  <w:num w:numId="6">
    <w:abstractNumId w:val="8"/>
  </w:num>
  <w:num w:numId="7">
    <w:abstractNumId w:val="14"/>
  </w:num>
  <w:num w:numId="8">
    <w:abstractNumId w:val="1"/>
  </w:num>
  <w:num w:numId="9">
    <w:abstractNumId w:val="18"/>
  </w:num>
  <w:num w:numId="10">
    <w:abstractNumId w:val="9"/>
  </w:num>
  <w:num w:numId="11">
    <w:abstractNumId w:val="6"/>
  </w:num>
  <w:num w:numId="12">
    <w:abstractNumId w:val="11"/>
  </w:num>
  <w:num w:numId="13">
    <w:abstractNumId w:val="3"/>
  </w:num>
  <w:num w:numId="14">
    <w:abstractNumId w:val="17"/>
  </w:num>
  <w:num w:numId="15">
    <w:abstractNumId w:val="13"/>
  </w:num>
  <w:num w:numId="16">
    <w:abstractNumId w:val="19"/>
  </w:num>
  <w:num w:numId="17">
    <w:abstractNumId w:val="16"/>
  </w:num>
  <w:num w:numId="18">
    <w:abstractNumId w:val="4"/>
  </w:num>
  <w:num w:numId="19">
    <w:abstractNumId w:val="7"/>
  </w:num>
  <w:num w:numId="20">
    <w:abstractNumId w:val="12"/>
  </w:num>
  <w:num w:numId="21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0131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2DE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29C3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872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28F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97E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287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2D12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166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5D0E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0F23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0D8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B07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441D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031C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043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240B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16CD2"/>
    <w:rsid w:val="008222B7"/>
    <w:rsid w:val="00822E3A"/>
    <w:rsid w:val="00823E5B"/>
    <w:rsid w:val="008244FA"/>
    <w:rsid w:val="00825DB4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D6A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16487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0E97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42A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5AEA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8563E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5D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14E44"/>
    <w:rsid w:val="00C20C82"/>
    <w:rsid w:val="00C22503"/>
    <w:rsid w:val="00C23710"/>
    <w:rsid w:val="00C23F3A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A3E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2F3D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3E9F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9BD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14F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5FB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1F6EB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C8F0-8614-4F2E-B137-137905C6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13658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1117</cp:revision>
  <cp:lastPrinted>2016-06-07T05:59:00Z</cp:lastPrinted>
  <dcterms:created xsi:type="dcterms:W3CDTF">2012-05-21T06:04:00Z</dcterms:created>
  <dcterms:modified xsi:type="dcterms:W3CDTF">2020-05-08T09:19:00Z</dcterms:modified>
</cp:coreProperties>
</file>